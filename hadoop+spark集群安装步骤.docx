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bookmarkStart w:id="0" w:name="_GoBack"/>
        <w:bookmarkEnd w:id="0"/>
        <w:p w:rsidR="00F35C09" w:rsidRDefault="008208B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 w:rsidR="00867588">
            <w:instrText xml:space="preserve"> TOC \o "1-3" \h \z \u </w:instrText>
          </w:r>
          <w:r>
            <w:fldChar w:fldCharType="separate"/>
          </w:r>
          <w:hyperlink w:anchor="_Toc491877170" w:history="1">
            <w:r w:rsidR="00F35C09" w:rsidRPr="00347D05">
              <w:rPr>
                <w:rStyle w:val="a4"/>
                <w:noProof/>
              </w:rPr>
              <w:t>hadoop</w:t>
            </w:r>
            <w:r w:rsidR="00F35C09" w:rsidRPr="00347D05">
              <w:rPr>
                <w:rStyle w:val="a4"/>
                <w:noProof/>
              </w:rPr>
              <w:t>集群安装步骤</w:t>
            </w:r>
            <w:r w:rsidR="00F35C09">
              <w:rPr>
                <w:noProof/>
                <w:webHidden/>
              </w:rPr>
              <w:tab/>
            </w:r>
            <w:r w:rsidR="00F35C09">
              <w:rPr>
                <w:noProof/>
                <w:webHidden/>
              </w:rPr>
              <w:fldChar w:fldCharType="begin"/>
            </w:r>
            <w:r w:rsidR="00F35C09">
              <w:rPr>
                <w:noProof/>
                <w:webHidden/>
              </w:rPr>
              <w:instrText xml:space="preserve"> PAGEREF _Toc491877170 \h </w:instrText>
            </w:r>
            <w:r w:rsidR="00F35C09">
              <w:rPr>
                <w:noProof/>
                <w:webHidden/>
              </w:rPr>
            </w:r>
            <w:r w:rsidR="00F35C09">
              <w:rPr>
                <w:noProof/>
                <w:webHidden/>
              </w:rPr>
              <w:fldChar w:fldCharType="separate"/>
            </w:r>
            <w:r w:rsidR="00F35C09">
              <w:rPr>
                <w:noProof/>
                <w:webHidden/>
              </w:rPr>
              <w:t>1</w:t>
            </w:r>
            <w:r w:rsidR="00F35C09"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1" w:history="1">
            <w:r w:rsidRPr="00347D05">
              <w:rPr>
                <w:rStyle w:val="a4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2" w:history="1">
            <w:r w:rsidRPr="00347D05">
              <w:rPr>
                <w:rStyle w:val="a4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3" w:history="1">
            <w:r w:rsidRPr="00347D0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查看系统版本：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4" w:history="1">
            <w:r w:rsidRPr="00347D0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启动集群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5" w:history="1">
            <w:r w:rsidRPr="00347D0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关闭集群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6" w:history="1">
            <w:r w:rsidRPr="00347D05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监控集群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7" w:history="1">
            <w:r w:rsidRPr="00347D05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单个进程启动</w:t>
            </w:r>
            <w:r w:rsidRPr="00347D05">
              <w:rPr>
                <w:rStyle w:val="a4"/>
                <w:noProof/>
                <w:shd w:val="clear" w:color="auto" w:fill="FFFFFF"/>
              </w:rPr>
              <w:t>/</w:t>
            </w:r>
            <w:r w:rsidRPr="00347D05">
              <w:rPr>
                <w:rStyle w:val="a4"/>
                <w:noProof/>
                <w:shd w:val="clear" w:color="auto" w:fill="FFFFFF"/>
              </w:rPr>
              <w:t>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8" w:history="1">
            <w:r w:rsidRPr="00347D05">
              <w:rPr>
                <w:rStyle w:val="a4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环境准备（所有服务器）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79" w:history="1">
            <w:r w:rsidRPr="00347D05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关闭防火墙并禁止开机自启动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0" w:history="1">
            <w:r w:rsidRPr="00347D05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设置主机名（其它类似）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1" w:history="1">
            <w:r w:rsidRPr="00347D05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ssh</w:t>
            </w:r>
            <w:r w:rsidRPr="00347D05">
              <w:rPr>
                <w:rStyle w:val="a4"/>
                <w:noProof/>
                <w:shd w:val="clear" w:color="auto" w:fill="FFFFFF"/>
              </w:rPr>
              <w:t>免密登陆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84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2" w:history="1">
            <w:r w:rsidRPr="00347D05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修改</w:t>
            </w:r>
            <w:r w:rsidRPr="00347D05">
              <w:rPr>
                <w:rStyle w:val="a4"/>
                <w:noProof/>
                <w:shd w:val="clear" w:color="auto" w:fill="FFFFFF"/>
              </w:rPr>
              <w:t>hosts</w:t>
            </w:r>
            <w:r w:rsidRPr="00347D05">
              <w:rPr>
                <w:rStyle w:val="a4"/>
                <w:noProof/>
                <w:shd w:val="clear" w:color="auto" w:fill="FFFFFF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3" w:history="1">
            <w:r w:rsidRPr="00347D05">
              <w:rPr>
                <w:rStyle w:val="a4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修改文件句柄数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4" w:history="1">
            <w:r w:rsidRPr="00347D05">
              <w:rPr>
                <w:rStyle w:val="a4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时间同步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5" w:history="1">
            <w:r w:rsidRPr="00347D05">
              <w:rPr>
                <w:rStyle w:val="a4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上传安装包到</w:t>
            </w:r>
            <w:r w:rsidRPr="00347D05">
              <w:rPr>
                <w:rStyle w:val="a4"/>
                <w:noProof/>
                <w:shd w:val="clear" w:color="auto" w:fill="FFFFFF"/>
              </w:rPr>
              <w:t>node1</w:t>
            </w:r>
            <w:r w:rsidRPr="00347D05">
              <w:rPr>
                <w:rStyle w:val="a4"/>
                <w:noProof/>
                <w:shd w:val="clear" w:color="auto" w:fill="FFFFFF"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6" w:history="1">
            <w:r w:rsidRPr="00347D05">
              <w:rPr>
                <w:rStyle w:val="a4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安装</w:t>
            </w:r>
            <w:r w:rsidRPr="00347D05">
              <w:rPr>
                <w:rStyle w:val="a4"/>
                <w:noProof/>
                <w:shd w:val="clear" w:color="auto" w:fill="FFFFFF"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7" w:history="1">
            <w:r w:rsidRPr="00347D05">
              <w:rPr>
                <w:rStyle w:val="a4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安装</w:t>
            </w:r>
            <w:r w:rsidRPr="00347D05">
              <w:rPr>
                <w:rStyle w:val="a4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8" w:history="1">
            <w:r w:rsidRPr="00347D05">
              <w:rPr>
                <w:rStyle w:val="a4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解压</w:t>
            </w:r>
            <w:r w:rsidRPr="00347D05">
              <w:rPr>
                <w:rStyle w:val="a4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89" w:history="1">
            <w:r w:rsidRPr="00347D05">
              <w:rPr>
                <w:rStyle w:val="a4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zoo.cfg</w:t>
            </w:r>
            <w:r w:rsidRPr="00347D05">
              <w:rPr>
                <w:rStyle w:val="a4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0" w:history="1">
            <w:r w:rsidRPr="00347D05">
              <w:rPr>
                <w:rStyle w:val="a4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添加</w:t>
            </w:r>
            <w:r w:rsidRPr="00347D05">
              <w:rPr>
                <w:rStyle w:val="a4"/>
                <w:noProof/>
              </w:rPr>
              <w:t>myid</w:t>
            </w:r>
            <w:r w:rsidRPr="00347D05">
              <w:rPr>
                <w:rStyle w:val="a4"/>
                <w:noProof/>
              </w:rPr>
              <w:t>，分发</w:t>
            </w:r>
            <w:r w:rsidRPr="00347D05">
              <w:rPr>
                <w:rStyle w:val="a4"/>
                <w:noProof/>
              </w:rPr>
              <w:t>(</w:t>
            </w:r>
            <w:r w:rsidRPr="00347D05">
              <w:rPr>
                <w:rStyle w:val="a4"/>
                <w:noProof/>
              </w:rPr>
              <w:t>安装个数为奇数</w:t>
            </w:r>
            <w:r w:rsidRPr="00347D05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1" w:history="1">
            <w:r w:rsidRPr="00347D05">
              <w:rPr>
                <w:rStyle w:val="a4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分发：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2" w:history="1">
            <w:r w:rsidRPr="00347D05">
              <w:rPr>
                <w:rStyle w:val="a4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安装</w:t>
            </w:r>
            <w:r w:rsidRPr="00347D05">
              <w:rPr>
                <w:rStyle w:val="a4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3" w:history="1">
            <w:r w:rsidRPr="00347D05">
              <w:rPr>
                <w:rStyle w:val="a4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解压</w:t>
            </w:r>
            <w:r w:rsidRPr="00347D05">
              <w:rPr>
                <w:rStyle w:val="a4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4" w:history="1">
            <w:r w:rsidRPr="00347D05">
              <w:rPr>
                <w:rStyle w:val="a4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hadoop-env.sh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5" w:history="1">
            <w:r w:rsidRPr="00347D05">
              <w:rPr>
                <w:rStyle w:val="a4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配置</w:t>
            </w:r>
            <w:r w:rsidRPr="00347D05">
              <w:rPr>
                <w:rStyle w:val="a4"/>
                <w:noProof/>
                <w:shd w:val="clear" w:color="auto" w:fill="FFFFFF"/>
              </w:rPr>
              <w:t>core-site.xml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6" w:history="1">
            <w:r w:rsidRPr="00347D05">
              <w:rPr>
                <w:rStyle w:val="a4"/>
                <w:rFonts w:ascii="Arial" w:hAnsi="Arial" w:cs="Arial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rFonts w:ascii="Arial" w:hAnsi="Arial" w:cs="Arial"/>
                <w:noProof/>
                <w:shd w:val="clear" w:color="auto" w:fill="FFFFFF"/>
              </w:rPr>
              <w:t>配置</w:t>
            </w:r>
            <w:r w:rsidRPr="00347D05">
              <w:rPr>
                <w:rStyle w:val="a4"/>
                <w:rFonts w:ascii="Arial" w:hAnsi="Arial" w:cs="Arial"/>
                <w:noProof/>
                <w:shd w:val="clear" w:color="auto" w:fill="FFFFFF"/>
              </w:rPr>
              <w:t>yarn-site.xml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7" w:history="1">
            <w:r w:rsidRPr="00347D05">
              <w:rPr>
                <w:rStyle w:val="a4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配置</w:t>
            </w:r>
            <w:r w:rsidRPr="00347D05">
              <w:rPr>
                <w:rStyle w:val="a4"/>
                <w:noProof/>
                <w:shd w:val="clear" w:color="auto" w:fill="FFFFFF"/>
              </w:rPr>
              <w:t>mapred-site.xml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8" w:history="1">
            <w:r w:rsidRPr="00347D05">
              <w:rPr>
                <w:rStyle w:val="a4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配置</w:t>
            </w:r>
            <w:r w:rsidRPr="00347D05">
              <w:rPr>
                <w:rStyle w:val="a4"/>
                <w:noProof/>
                <w:shd w:val="clear" w:color="auto" w:fill="FFFFFF"/>
              </w:rPr>
              <w:t>hdfs-site.xml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199" w:history="1">
            <w:r w:rsidRPr="00347D05">
              <w:rPr>
                <w:rStyle w:val="a4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capacity-scheduler.xml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0" w:history="1">
            <w:r w:rsidRPr="00347D05">
              <w:rPr>
                <w:rStyle w:val="a4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slaves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1" w:history="1">
            <w:r w:rsidRPr="00347D05">
              <w:rPr>
                <w:rStyle w:val="a4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</w:t>
            </w:r>
            <w:r w:rsidRPr="00347D05">
              <w:rPr>
                <w:rStyle w:val="a4"/>
                <w:noProof/>
              </w:rPr>
              <w:t>$HADOOP_HOME/sbin/hadoop-daemon.sh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2" w:history="1">
            <w:r w:rsidRPr="00347D05">
              <w:rPr>
                <w:rStyle w:val="a4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</w:t>
            </w:r>
            <w:r w:rsidRPr="00347D05">
              <w:rPr>
                <w:rStyle w:val="a4"/>
                <w:noProof/>
              </w:rPr>
              <w:t>$HADOOP_HOME/sbin/yarn-daemon.sh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3" w:history="1">
            <w:r w:rsidRPr="00347D05">
              <w:rPr>
                <w:rStyle w:val="a4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4" w:history="1">
            <w:r w:rsidRPr="00347D05">
              <w:rPr>
                <w:rStyle w:val="a4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安装</w:t>
            </w:r>
            <w:r w:rsidRPr="00347D05">
              <w:rPr>
                <w:rStyle w:val="a4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5" w:history="1">
            <w:r w:rsidRPr="00347D05">
              <w:rPr>
                <w:rStyle w:val="a4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解压</w:t>
            </w:r>
            <w:r w:rsidRPr="00347D05">
              <w:rPr>
                <w:rStyle w:val="a4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6" w:history="1">
            <w:r w:rsidRPr="00347D05">
              <w:rPr>
                <w:rStyle w:val="a4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</w:t>
            </w:r>
            <w:r w:rsidRPr="00347D05">
              <w:rPr>
                <w:rStyle w:val="a4"/>
                <w:noProof/>
              </w:rPr>
              <w:t>$HBASE_HOME/conf/hbase-env.sh,</w:t>
            </w:r>
            <w:r w:rsidRPr="00347D05">
              <w:rPr>
                <w:rStyle w:val="a4"/>
                <w:noProof/>
              </w:rPr>
              <w:t>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7" w:history="1">
            <w:r w:rsidRPr="00347D05">
              <w:rPr>
                <w:rStyle w:val="a4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</w:t>
            </w:r>
            <w:r w:rsidRPr="00347D05">
              <w:rPr>
                <w:rStyle w:val="a4"/>
                <w:noProof/>
              </w:rPr>
              <w:t>regionservers</w:t>
            </w:r>
            <w:r w:rsidRPr="00347D05">
              <w:rPr>
                <w:rStyle w:val="a4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8" w:history="1">
            <w:r w:rsidRPr="00347D05">
              <w:rPr>
                <w:rStyle w:val="a4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</w:t>
            </w:r>
            <w:r w:rsidRPr="00347D05">
              <w:rPr>
                <w:rStyle w:val="a4"/>
                <w:noProof/>
              </w:rPr>
              <w:t>hbase-site.xml</w:t>
            </w:r>
            <w:r w:rsidRPr="00347D05">
              <w:rPr>
                <w:rStyle w:val="a4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09" w:history="1">
            <w:r w:rsidRPr="00347D05">
              <w:rPr>
                <w:rStyle w:val="a4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0" w:history="1">
            <w:r w:rsidRPr="00347D05">
              <w:rPr>
                <w:rStyle w:val="a4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安装</w:t>
            </w:r>
            <w:r w:rsidRPr="00347D05">
              <w:rPr>
                <w:rStyle w:val="a4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1" w:history="1">
            <w:r w:rsidRPr="00347D05">
              <w:rPr>
                <w:rStyle w:val="a4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解压</w:t>
            </w:r>
            <w:r w:rsidRPr="00347D05">
              <w:rPr>
                <w:rStyle w:val="a4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2" w:history="1">
            <w:r w:rsidRPr="00347D05">
              <w:rPr>
                <w:rStyle w:val="a4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修改文件名：</w:t>
            </w:r>
            <w:r w:rsidRPr="00347D05">
              <w:rPr>
                <w:rStyle w:val="a4"/>
                <w:noProof/>
              </w:rPr>
              <w:t>spark-2.0.2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3" w:history="1">
            <w:r w:rsidRPr="00347D05">
              <w:rPr>
                <w:rStyle w:val="a4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spark-env.sh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4" w:history="1">
            <w:r w:rsidRPr="00347D05">
              <w:rPr>
                <w:rStyle w:val="a4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spark-defaults.conf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5" w:history="1">
            <w:r w:rsidRPr="00347D05">
              <w:rPr>
                <w:rStyle w:val="a4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配置</w:t>
            </w:r>
            <w:r w:rsidRPr="00347D05">
              <w:rPr>
                <w:rStyle w:val="a4"/>
                <w:noProof/>
              </w:rPr>
              <w:t>slaves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6" w:history="1">
            <w:r w:rsidRPr="00347D05">
              <w:rPr>
                <w:rStyle w:val="a4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12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7" w:history="1">
            <w:r w:rsidRPr="00347D05">
              <w:rPr>
                <w:rStyle w:val="a4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8" w:history="1">
            <w:r w:rsidRPr="00347D05">
              <w:rPr>
                <w:rStyle w:val="a4"/>
                <w:noProof/>
              </w:rPr>
              <w:t>40.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同时开启所有</w:t>
            </w:r>
            <w:r w:rsidRPr="00347D05">
              <w:rPr>
                <w:rStyle w:val="a4"/>
                <w:noProof/>
              </w:rPr>
              <w:t>zookeeper</w:t>
            </w:r>
            <w:r w:rsidRPr="00347D05">
              <w:rPr>
                <w:rStyle w:val="a4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19" w:history="1">
            <w:r w:rsidRPr="00347D05">
              <w:rPr>
                <w:rStyle w:val="a4"/>
                <w:noProof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启动所有</w:t>
            </w:r>
            <w:r w:rsidRPr="00347D05">
              <w:rPr>
                <w:rStyle w:val="a4"/>
                <w:noProof/>
              </w:rPr>
              <w:t>journalnode</w:t>
            </w:r>
            <w:r w:rsidRPr="00347D05">
              <w:rPr>
                <w:rStyle w:val="a4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0" w:history="1">
            <w:r w:rsidRPr="00347D05">
              <w:rPr>
                <w:rStyle w:val="a4"/>
                <w:noProof/>
              </w:rPr>
              <w:t>42.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格式化</w:t>
            </w:r>
            <w:r w:rsidRPr="00347D05">
              <w:rPr>
                <w:rStyle w:val="a4"/>
                <w:noProof/>
              </w:rPr>
              <w:t>namenode</w:t>
            </w:r>
            <w:r w:rsidRPr="00347D05">
              <w:rPr>
                <w:rStyle w:val="a4"/>
                <w:noProof/>
              </w:rPr>
              <w:t>目录</w:t>
            </w:r>
            <w:r w:rsidRPr="00347D05">
              <w:rPr>
                <w:rStyle w:val="a4"/>
                <w:noProof/>
              </w:rPr>
              <w:t>(</w:t>
            </w:r>
            <w:r w:rsidRPr="00347D05">
              <w:rPr>
                <w:rStyle w:val="a4"/>
                <w:noProof/>
              </w:rPr>
              <w:t>主节点</w:t>
            </w:r>
            <w:r w:rsidRPr="00347D05">
              <w:rPr>
                <w:rStyle w:val="a4"/>
                <w:noProof/>
              </w:rPr>
              <w:t>node1)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1" w:history="1">
            <w:r w:rsidRPr="00347D05">
              <w:rPr>
                <w:rStyle w:val="a4"/>
                <w:noProof/>
              </w:rPr>
              <w:t>43.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启动当前格式化的</w:t>
            </w:r>
            <w:r w:rsidRPr="00347D05">
              <w:rPr>
                <w:rStyle w:val="a4"/>
                <w:noProof/>
                <w:shd w:val="clear" w:color="auto" w:fill="FFFFFF"/>
              </w:rPr>
              <w:t>namenode</w:t>
            </w:r>
            <w:r w:rsidRPr="00347D05">
              <w:rPr>
                <w:rStyle w:val="a4"/>
                <w:noProof/>
                <w:shd w:val="clear" w:color="auto" w:fill="FFFFFF"/>
              </w:rPr>
              <w:t>进程</w:t>
            </w:r>
            <w:r w:rsidRPr="00347D05">
              <w:rPr>
                <w:rStyle w:val="a4"/>
                <w:noProof/>
              </w:rPr>
              <w:t>(</w:t>
            </w:r>
            <w:r w:rsidRPr="00347D05">
              <w:rPr>
                <w:rStyle w:val="a4"/>
                <w:noProof/>
              </w:rPr>
              <w:t>主节点</w:t>
            </w:r>
            <w:r w:rsidRPr="00347D05">
              <w:rPr>
                <w:rStyle w:val="a4"/>
                <w:noProof/>
              </w:rPr>
              <w:t>node1)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2" w:history="1">
            <w:r w:rsidRPr="00347D05">
              <w:rPr>
                <w:rStyle w:val="a4"/>
                <w:noProof/>
              </w:rPr>
              <w:t>44.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在没有格式化的</w:t>
            </w:r>
            <w:r w:rsidRPr="00347D05">
              <w:rPr>
                <w:rStyle w:val="a4"/>
                <w:noProof/>
                <w:shd w:val="clear" w:color="auto" w:fill="FFFFFF"/>
              </w:rPr>
              <w:t>NN</w:t>
            </w:r>
            <w:r w:rsidRPr="00347D05">
              <w:rPr>
                <w:rStyle w:val="a4"/>
                <w:noProof/>
                <w:shd w:val="clear" w:color="auto" w:fill="FFFFFF"/>
              </w:rPr>
              <w:t>上</w:t>
            </w:r>
            <w:r w:rsidRPr="00347D05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347D05">
              <w:rPr>
                <w:rStyle w:val="a4"/>
                <w:noProof/>
                <w:shd w:val="clear" w:color="auto" w:fill="FFFFFF"/>
              </w:rPr>
              <w:t>执行同步命令</w:t>
            </w:r>
            <w:r w:rsidRPr="00347D05">
              <w:rPr>
                <w:rStyle w:val="a4"/>
                <w:noProof/>
              </w:rPr>
              <w:t>(</w:t>
            </w:r>
            <w:r w:rsidRPr="00347D05">
              <w:rPr>
                <w:rStyle w:val="a4"/>
                <w:noProof/>
              </w:rPr>
              <w:t>副节点</w:t>
            </w:r>
            <w:r w:rsidRPr="00347D05">
              <w:rPr>
                <w:rStyle w:val="a4"/>
                <w:noProof/>
              </w:rPr>
              <w:t>node2)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3" w:history="1">
            <w:r w:rsidRPr="00347D05">
              <w:rPr>
                <w:rStyle w:val="a4"/>
                <w:noProof/>
              </w:rPr>
              <w:t>45.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启动</w:t>
            </w:r>
            <w:r w:rsidRPr="00347D05">
              <w:rPr>
                <w:rStyle w:val="a4"/>
                <w:noProof/>
                <w:shd w:val="clear" w:color="auto" w:fill="FFFFFF"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4" w:history="1">
            <w:r w:rsidRPr="00347D05">
              <w:rPr>
                <w:rStyle w:val="a4"/>
                <w:noProof/>
              </w:rPr>
              <w:t>46.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启动</w:t>
            </w:r>
            <w:r w:rsidRPr="00347D05">
              <w:rPr>
                <w:rStyle w:val="a4"/>
                <w:noProof/>
              </w:rPr>
              <w:t>yarn</w:t>
            </w:r>
            <w:r w:rsidRPr="00347D05">
              <w:rPr>
                <w:rStyle w:val="a4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5" w:history="1">
            <w:r w:rsidRPr="00347D05">
              <w:rPr>
                <w:rStyle w:val="a4"/>
                <w:noProof/>
              </w:rPr>
              <w:t>47.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  <w:shd w:val="clear" w:color="auto" w:fill="FFFFFF"/>
              </w:rPr>
              <w:t>两台</w:t>
            </w:r>
            <w:r w:rsidRPr="00347D05">
              <w:rPr>
                <w:rStyle w:val="a4"/>
                <w:noProof/>
                <w:shd w:val="clear" w:color="auto" w:fill="FFFFFF"/>
              </w:rPr>
              <w:t>resourcemanager</w:t>
            </w:r>
            <w:r w:rsidRPr="00347D05">
              <w:rPr>
                <w:rStyle w:val="a4"/>
                <w:noProof/>
                <w:shd w:val="clear" w:color="auto" w:fill="FFFFFF"/>
              </w:rPr>
              <w:t>上启动</w:t>
            </w:r>
            <w:r w:rsidRPr="00347D05">
              <w:rPr>
                <w:rStyle w:val="a4"/>
                <w:noProof/>
                <w:shd w:val="clear" w:color="auto" w:fill="FFFFFF"/>
              </w:rPr>
              <w:t>resourcemanager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6" w:history="1">
            <w:r w:rsidRPr="00347D05">
              <w:rPr>
                <w:rStyle w:val="a4"/>
                <w:noProof/>
              </w:rPr>
              <w:t>48.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启动</w:t>
            </w:r>
            <w:r w:rsidRPr="00347D05">
              <w:rPr>
                <w:rStyle w:val="a4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7" w:history="1">
            <w:r w:rsidRPr="00347D05">
              <w:rPr>
                <w:rStyle w:val="a4"/>
                <w:noProof/>
              </w:rPr>
              <w:t>49.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启动</w:t>
            </w:r>
            <w:r w:rsidRPr="00347D05">
              <w:rPr>
                <w:rStyle w:val="a4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C09" w:rsidRDefault="00F35C09">
          <w:pPr>
            <w:pStyle w:val="22"/>
            <w:tabs>
              <w:tab w:val="left" w:pos="105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1877228" w:history="1">
            <w:r w:rsidRPr="00347D05">
              <w:rPr>
                <w:rStyle w:val="a4"/>
                <w:noProof/>
              </w:rPr>
              <w:t>50.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347D05">
              <w:rPr>
                <w:rStyle w:val="a4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208BA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7D3D1B" w:rsidRDefault="007D3D1B" w:rsidP="007D3D1B">
      <w:pPr>
        <w:pStyle w:val="af0"/>
      </w:pPr>
      <w:bookmarkStart w:id="1" w:name="_Toc491877170"/>
      <w:r>
        <w:rPr>
          <w:rFonts w:hint="eastAsia"/>
        </w:rPr>
        <w:lastRenderedPageBreak/>
        <w:t>hadoop</w:t>
      </w:r>
      <w:r w:rsidR="00EF1AB9">
        <w:rPr>
          <w:rFonts w:hint="eastAsia"/>
        </w:rPr>
        <w:t>集群</w:t>
      </w:r>
      <w:r>
        <w:rPr>
          <w:rFonts w:hint="eastAsia"/>
        </w:rPr>
        <w:t>安装步骤</w:t>
      </w:r>
      <w:bookmarkEnd w:id="1"/>
    </w:p>
    <w:p w:rsidR="007D3D1B" w:rsidRPr="00AD0B21" w:rsidRDefault="007D3D1B" w:rsidP="007D3D1B">
      <w:pPr>
        <w:pStyle w:val="1"/>
      </w:pPr>
      <w:bookmarkStart w:id="2" w:name="_Toc491877171"/>
      <w:r w:rsidRPr="00AD0B21">
        <w:rPr>
          <w:rFonts w:hint="eastAsia"/>
        </w:rPr>
        <w:t>系统环境</w:t>
      </w:r>
      <w:bookmarkEnd w:id="2"/>
    </w:p>
    <w:p w:rsidR="007D3D1B" w:rsidRPr="00230093" w:rsidRDefault="007D3D1B" w:rsidP="007D3D1B">
      <w:r>
        <w:rPr>
          <w:b/>
          <w:bCs/>
          <w:noProof/>
          <w:color w:val="8F0100"/>
          <w:shd w:val="clear" w:color="auto" w:fill="FFFFFF"/>
        </w:rPr>
        <w:drawing>
          <wp:inline distT="0" distB="0" distL="0" distR="0" wp14:anchorId="14E5601A" wp14:editId="3EA47CC8">
            <wp:extent cx="6366294" cy="837091"/>
            <wp:effectExtent l="0" t="0" r="0" b="0"/>
            <wp:docPr id="4" name="图片 4" descr="C:\Users\ADMINI~1\AppData\Local\Temp\WeChat Files\36001703515564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600170351556428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13" cy="8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CCD" w:rsidRDefault="00D72BA3" w:rsidP="007D3D1B">
      <w:pPr>
        <w:rPr>
          <w:rStyle w:val="af5"/>
          <w:b/>
          <w:bCs/>
          <w:i w:val="0"/>
          <w:color w:val="333333"/>
          <w:shd w:val="clear" w:color="auto" w:fill="FFFFFF"/>
        </w:rPr>
      </w:pPr>
      <w:r>
        <w:rPr>
          <w:rStyle w:val="af5"/>
          <w:rFonts w:hint="eastAsia"/>
          <w:b/>
          <w:bCs/>
          <w:i w:val="0"/>
          <w:color w:val="333333"/>
          <w:shd w:val="clear" w:color="auto" w:fill="FFFFFF"/>
        </w:rPr>
        <w:t>环境</w:t>
      </w:r>
    </w:p>
    <w:p w:rsidR="00216CCD" w:rsidRPr="005E2878" w:rsidRDefault="00216CCD" w:rsidP="005E2878">
      <w:pPr>
        <w:rPr>
          <w:iCs/>
        </w:rPr>
      </w:pPr>
      <w:r w:rsidRPr="005E2878">
        <w:rPr>
          <w:rFonts w:hint="eastAsia"/>
          <w:iCs/>
        </w:rPr>
        <w:t>操作系统版本：</w:t>
      </w:r>
      <w:r w:rsidRPr="00D8402B">
        <w:t>SUSE Linux Enterprise Server 11 (x86_64)</w:t>
      </w:r>
      <w:r>
        <w:rPr>
          <w:rFonts w:hint="eastAsia"/>
        </w:rPr>
        <w:t xml:space="preserve"> SP3</w:t>
      </w:r>
    </w:p>
    <w:p w:rsidR="00216CCD" w:rsidRDefault="00216CCD" w:rsidP="005E2878">
      <w:pPr>
        <w:rPr>
          <w:iCs/>
        </w:rPr>
      </w:pPr>
      <w:r w:rsidRPr="005E2878">
        <w:rPr>
          <w:rFonts w:hint="eastAsia"/>
          <w:iCs/>
        </w:rPr>
        <w:t>主机名：</w:t>
      </w:r>
    </w:p>
    <w:p w:rsidR="004F77CB" w:rsidRPr="004F77CB" w:rsidRDefault="004F77CB" w:rsidP="004F77CB">
      <w:pPr>
        <w:rPr>
          <w:iCs/>
        </w:rPr>
      </w:pPr>
      <w:r w:rsidRPr="004F77CB">
        <w:rPr>
          <w:iCs/>
        </w:rPr>
        <w:t xml:space="preserve">192.168.0.10    </w:t>
      </w:r>
      <w:r w:rsidR="00341C6B">
        <w:rPr>
          <w:rFonts w:hint="eastAsia"/>
          <w:iCs/>
        </w:rPr>
        <w:t>node</w:t>
      </w:r>
      <w:r w:rsidR="00341C6B">
        <w:rPr>
          <w:iCs/>
        </w:rPr>
        <w:t>1</w:t>
      </w:r>
    </w:p>
    <w:p w:rsidR="004F77CB" w:rsidRPr="004F77CB" w:rsidRDefault="004F77CB" w:rsidP="004F77CB">
      <w:pPr>
        <w:rPr>
          <w:iCs/>
        </w:rPr>
      </w:pPr>
      <w:r w:rsidRPr="004F77CB">
        <w:rPr>
          <w:iCs/>
        </w:rPr>
        <w:t>192.168.0.1</w:t>
      </w:r>
      <w:r w:rsidRPr="004F77CB">
        <w:rPr>
          <w:rFonts w:hint="eastAsia"/>
          <w:iCs/>
        </w:rPr>
        <w:t>1</w:t>
      </w:r>
      <w:r w:rsidRPr="004F77CB">
        <w:rPr>
          <w:iCs/>
        </w:rPr>
        <w:t xml:space="preserve">    </w:t>
      </w:r>
      <w:r w:rsidR="00341C6B">
        <w:rPr>
          <w:rFonts w:hint="eastAsia"/>
          <w:iCs/>
        </w:rPr>
        <w:t>node</w:t>
      </w:r>
      <w:r w:rsidR="00341C6B">
        <w:rPr>
          <w:iCs/>
        </w:rPr>
        <w:t>2</w:t>
      </w:r>
    </w:p>
    <w:p w:rsidR="004F77CB" w:rsidRPr="004F77CB" w:rsidRDefault="004F77CB" w:rsidP="004F77CB">
      <w:pPr>
        <w:rPr>
          <w:iCs/>
        </w:rPr>
      </w:pPr>
      <w:r w:rsidRPr="004F77CB">
        <w:rPr>
          <w:iCs/>
        </w:rPr>
        <w:t>192.168.0.1</w:t>
      </w:r>
      <w:r w:rsidRPr="004F77CB">
        <w:rPr>
          <w:rFonts w:hint="eastAsia"/>
          <w:iCs/>
        </w:rPr>
        <w:t>2</w:t>
      </w:r>
      <w:r w:rsidRPr="004F77CB">
        <w:rPr>
          <w:iCs/>
        </w:rPr>
        <w:t xml:space="preserve">    </w:t>
      </w:r>
      <w:r w:rsidR="00341C6B">
        <w:rPr>
          <w:rFonts w:hint="eastAsia"/>
          <w:iCs/>
        </w:rPr>
        <w:t>node</w:t>
      </w:r>
      <w:r w:rsidR="00341C6B">
        <w:rPr>
          <w:iCs/>
        </w:rPr>
        <w:t>3</w:t>
      </w:r>
    </w:p>
    <w:p w:rsidR="004F77CB" w:rsidRPr="004F77CB" w:rsidRDefault="004F77CB" w:rsidP="004F77CB">
      <w:pPr>
        <w:rPr>
          <w:iCs/>
        </w:rPr>
      </w:pPr>
      <w:r w:rsidRPr="004F77CB">
        <w:rPr>
          <w:iCs/>
        </w:rPr>
        <w:t>192.168.0.1</w:t>
      </w:r>
      <w:r w:rsidRPr="004F77CB">
        <w:rPr>
          <w:rFonts w:hint="eastAsia"/>
          <w:iCs/>
        </w:rPr>
        <w:t>3</w:t>
      </w:r>
      <w:r w:rsidRPr="004F77CB">
        <w:rPr>
          <w:iCs/>
        </w:rPr>
        <w:t xml:space="preserve">    </w:t>
      </w:r>
      <w:r w:rsidR="00341C6B">
        <w:rPr>
          <w:rFonts w:hint="eastAsia"/>
          <w:iCs/>
        </w:rPr>
        <w:t>node</w:t>
      </w:r>
      <w:r w:rsidR="00341C6B">
        <w:rPr>
          <w:iCs/>
        </w:rPr>
        <w:t>4</w:t>
      </w:r>
    </w:p>
    <w:p w:rsidR="004F77CB" w:rsidRDefault="004F77CB" w:rsidP="005E2878">
      <w:pPr>
        <w:rPr>
          <w:iCs/>
        </w:rPr>
      </w:pPr>
    </w:p>
    <w:p w:rsidR="00A77F63" w:rsidRPr="005E2878" w:rsidRDefault="00A77F63" w:rsidP="005E2878">
      <w:pPr>
        <w:rPr>
          <w:iCs/>
        </w:rPr>
      </w:pPr>
      <w:r>
        <w:rPr>
          <w:rFonts w:hint="eastAsia"/>
          <w:iCs/>
        </w:rPr>
        <w:t>软件路径：</w:t>
      </w:r>
      <w:r>
        <w:rPr>
          <w:rFonts w:hint="eastAsia"/>
          <w:iCs/>
        </w:rPr>
        <w:t>/data/install</w:t>
      </w:r>
    </w:p>
    <w:p w:rsidR="00216CCD" w:rsidRPr="005E2878" w:rsidRDefault="00216CCD" w:rsidP="005E2878">
      <w:pPr>
        <w:rPr>
          <w:iCs/>
        </w:rPr>
      </w:pPr>
      <w:r w:rsidRPr="005E2878">
        <w:rPr>
          <w:rFonts w:hint="eastAsia"/>
          <w:iCs/>
        </w:rPr>
        <w:t>Hadoop</w:t>
      </w:r>
      <w:r w:rsidRPr="005E2878">
        <w:rPr>
          <w:rFonts w:hint="eastAsia"/>
          <w:iCs/>
        </w:rPr>
        <w:t>集群路径：</w:t>
      </w:r>
      <w:r w:rsidRPr="005E2878">
        <w:rPr>
          <w:rFonts w:hint="eastAsia"/>
          <w:iCs/>
        </w:rPr>
        <w:t>/data</w:t>
      </w:r>
    </w:p>
    <w:p w:rsidR="00216CCD" w:rsidRPr="005E2878" w:rsidRDefault="00216CCD" w:rsidP="005E2878">
      <w:pPr>
        <w:rPr>
          <w:iCs/>
        </w:rPr>
      </w:pPr>
      <w:r w:rsidRPr="005E2878">
        <w:rPr>
          <w:rFonts w:hint="eastAsia"/>
          <w:iCs/>
        </w:rPr>
        <w:t>JAVA_HOME</w:t>
      </w:r>
      <w:r w:rsidRPr="005E2878">
        <w:rPr>
          <w:rFonts w:hint="eastAsia"/>
          <w:iCs/>
        </w:rPr>
        <w:t>路径：</w:t>
      </w:r>
      <w:r w:rsidRPr="00635FA2">
        <w:t>/</w:t>
      </w:r>
      <w:r w:rsidRPr="00635FA2">
        <w:rPr>
          <w:rFonts w:hint="eastAsia"/>
        </w:rPr>
        <w:t>usr</w:t>
      </w:r>
      <w:r w:rsidRPr="00635FA2">
        <w:t>/jdk1.8.0_66</w:t>
      </w:r>
    </w:p>
    <w:p w:rsidR="00216CCD" w:rsidRDefault="00216CCD" w:rsidP="007D3D1B">
      <w:pPr>
        <w:rPr>
          <w:rStyle w:val="af5"/>
          <w:b/>
          <w:bCs/>
          <w:i w:val="0"/>
          <w:color w:val="333333"/>
          <w:shd w:val="clear" w:color="auto" w:fill="FFFFFF"/>
        </w:rPr>
      </w:pPr>
    </w:p>
    <w:p w:rsidR="007D3D1B" w:rsidRPr="00AD0B21" w:rsidRDefault="007D3D1B" w:rsidP="007D3D1B">
      <w:pPr>
        <w:rPr>
          <w:rStyle w:val="af5"/>
          <w:i w:val="0"/>
          <w:iCs w:val="0"/>
          <w:color w:val="8F0100"/>
          <w:shd w:val="clear" w:color="auto" w:fill="FFFFFF"/>
        </w:rPr>
      </w:pPr>
      <w:r w:rsidRPr="00AD0B21">
        <w:rPr>
          <w:rStyle w:val="af5"/>
          <w:rFonts w:hint="eastAsia"/>
          <w:b/>
          <w:bCs/>
          <w:i w:val="0"/>
          <w:color w:val="333333"/>
          <w:shd w:val="clear" w:color="auto" w:fill="FFFFFF"/>
        </w:rPr>
        <w:t>版本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4678"/>
        <w:gridCol w:w="2126"/>
      </w:tblGrid>
      <w:tr w:rsidR="007D3D1B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组件名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版本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说明</w:t>
            </w:r>
          </w:p>
        </w:tc>
      </w:tr>
      <w:tr w:rsidR="007D3D1B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JRE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Pr="00D72BA3" w:rsidRDefault="00185FE2" w:rsidP="00D72BA3">
            <w:pPr>
              <w:pStyle w:val="a8"/>
              <w:spacing w:before="75" w:after="75"/>
              <w:jc w:val="center"/>
              <w:rPr>
                <w:color w:val="333333"/>
              </w:rPr>
            </w:pPr>
            <w:r>
              <w:t>jdk-8u66-linux-x64.tar.gz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1526C7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26C7" w:rsidRDefault="001526C7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zookeeper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26C7" w:rsidRPr="006C702E" w:rsidRDefault="00C51EF1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  <w:r w:rsidRPr="00C51EF1">
              <w:rPr>
                <w:color w:val="333333"/>
              </w:rPr>
              <w:t>zookeeper-3.4.6.tar.gz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26C7" w:rsidRDefault="001526C7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</w:p>
        </w:tc>
      </w:tr>
      <w:tr w:rsidR="007D3D1B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Hadoop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 w:rsidRPr="006C702E">
              <w:rPr>
                <w:color w:val="333333"/>
              </w:rPr>
              <w:t>hadoop-2.7.3.tar.gz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>
              <w:rPr>
                <w:color w:val="333333"/>
              </w:rPr>
              <w:t>主程序包</w:t>
            </w:r>
          </w:p>
        </w:tc>
      </w:tr>
      <w:tr w:rsidR="007D3D1B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 w:rsidRPr="006C702E">
              <w:rPr>
                <w:color w:val="333333"/>
              </w:rPr>
              <w:t>spark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  <w:r w:rsidRPr="006C702E">
              <w:rPr>
                <w:color w:val="333333"/>
              </w:rPr>
              <w:t>spark-2.0.2-bin-hadoop2.7.tgz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</w:pPr>
          </w:p>
        </w:tc>
      </w:tr>
      <w:tr w:rsidR="007D3D1B" w:rsidTr="00D72BA3">
        <w:trPr>
          <w:tblCellSpacing w:w="0" w:type="dxa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  <w:r w:rsidRPr="006C702E">
              <w:rPr>
                <w:color w:val="333333"/>
              </w:rPr>
              <w:t>hbase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  <w:r w:rsidRPr="006C702E">
              <w:rPr>
                <w:color w:val="333333"/>
              </w:rPr>
              <w:t>hbase-1.2.5-bin.tar.gz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3D1B" w:rsidRDefault="007D3D1B" w:rsidP="00D72BA3">
            <w:pPr>
              <w:pStyle w:val="a8"/>
              <w:spacing w:before="75" w:beforeAutospacing="0" w:after="75" w:afterAutospacing="0"/>
              <w:jc w:val="center"/>
              <w:rPr>
                <w:color w:val="333333"/>
              </w:rPr>
            </w:pPr>
          </w:p>
        </w:tc>
      </w:tr>
    </w:tbl>
    <w:p w:rsidR="007D3D1B" w:rsidRPr="00AD0B21" w:rsidRDefault="007D3D1B" w:rsidP="007D3D1B">
      <w:pPr>
        <w:rPr>
          <w:shd w:val="clear" w:color="auto" w:fill="FFFFFF"/>
        </w:rPr>
      </w:pPr>
    </w:p>
    <w:p w:rsidR="007D3D1B" w:rsidRPr="00AD0B21" w:rsidRDefault="007D3D1B" w:rsidP="007D3D1B"/>
    <w:p w:rsidR="007D3D1B" w:rsidRDefault="003A327D" w:rsidP="007D3D1B">
      <w:pPr>
        <w:pStyle w:val="1"/>
        <w:rPr>
          <w:shd w:val="clear" w:color="auto" w:fill="FFFFFF"/>
        </w:rPr>
      </w:pPr>
      <w:bookmarkStart w:id="3" w:name="_Toc491877172"/>
      <w:r>
        <w:rPr>
          <w:rFonts w:hint="eastAsia"/>
          <w:shd w:val="clear" w:color="auto" w:fill="FFFFFF"/>
        </w:rPr>
        <w:lastRenderedPageBreak/>
        <w:t>常用</w:t>
      </w:r>
      <w:r w:rsidR="007D3D1B">
        <w:rPr>
          <w:rFonts w:hint="eastAsia"/>
          <w:shd w:val="clear" w:color="auto" w:fill="FFFFFF"/>
        </w:rPr>
        <w:t>命令</w:t>
      </w:r>
      <w:bookmarkEnd w:id="3"/>
    </w:p>
    <w:p w:rsidR="00D8402B" w:rsidRDefault="00387BE5" w:rsidP="00D8402B">
      <w:pPr>
        <w:pStyle w:val="20"/>
        <w:spacing w:before="156" w:after="156"/>
      </w:pPr>
      <w:bookmarkStart w:id="4" w:name="_Toc491877173"/>
      <w:r>
        <w:rPr>
          <w:rFonts w:hint="eastAsia"/>
        </w:rPr>
        <w:t>查看系统版本</w:t>
      </w:r>
      <w:r w:rsidR="00D8402B">
        <w:rPr>
          <w:rFonts w:hint="eastAsia"/>
        </w:rPr>
        <w:t>：</w:t>
      </w:r>
      <w:bookmarkEnd w:id="4"/>
    </w:p>
    <w:p w:rsidR="00D8402B" w:rsidRPr="00D8402B" w:rsidRDefault="00D8402B" w:rsidP="00D8402B">
      <w:pPr>
        <w:pStyle w:val="ad"/>
      </w:pPr>
      <w:r w:rsidRPr="00D8402B">
        <w:t xml:space="preserve">linux-n4ga:~ # uname </w:t>
      </w:r>
      <w:r>
        <w:t>–</w:t>
      </w:r>
      <w:r w:rsidRPr="00D8402B">
        <w:t>a</w:t>
      </w:r>
      <w:r>
        <w:rPr>
          <w:rFonts w:hint="eastAsia"/>
        </w:rPr>
        <w:tab/>
      </w:r>
      <w:r w:rsidRPr="00D8402B">
        <w:rPr>
          <w:rFonts w:hint="eastAsia"/>
        </w:rPr>
        <w:tab/>
      </w:r>
      <w:r w:rsidR="007736C0">
        <w:rPr>
          <w:rFonts w:hint="eastAsia"/>
        </w:rPr>
        <w:tab/>
      </w:r>
      <w:r w:rsidR="007736C0">
        <w:rPr>
          <w:rFonts w:hint="eastAsia"/>
        </w:rPr>
        <w:tab/>
      </w:r>
      <w:r w:rsidRPr="00D8402B">
        <w:rPr>
          <w:rFonts w:hint="eastAsia"/>
        </w:rPr>
        <w:t>#</w:t>
      </w:r>
      <w:r w:rsidRPr="00D8402B">
        <w:rPr>
          <w:rFonts w:hint="eastAsia"/>
        </w:rPr>
        <w:t>内核版本</w:t>
      </w:r>
    </w:p>
    <w:p w:rsidR="00D8402B" w:rsidRPr="00D8402B" w:rsidRDefault="00D8402B" w:rsidP="00D8402B">
      <w:pPr>
        <w:pStyle w:val="ad"/>
      </w:pPr>
      <w:r w:rsidRPr="00D8402B">
        <w:t xml:space="preserve">Linux </w:t>
      </w:r>
      <w:r w:rsidR="00341C6B">
        <w:t>node1</w:t>
      </w:r>
      <w:r w:rsidRPr="00D8402B">
        <w:t xml:space="preserve"> 3.0.76-0.11-default #1 SMP Fri Jun 14 08:21:43 UTC 2013 (ccab990) x86_64 x86_64 x86_64 GNU/Linux</w:t>
      </w:r>
    </w:p>
    <w:p w:rsidR="00D8402B" w:rsidRPr="00D8402B" w:rsidRDefault="00D8402B" w:rsidP="00D8402B">
      <w:pPr>
        <w:pStyle w:val="ad"/>
      </w:pPr>
      <w:r w:rsidRPr="00D8402B">
        <w:t xml:space="preserve">linux-n4ga:~ # lsb_release </w:t>
      </w:r>
      <w:r w:rsidR="007736C0">
        <w:rPr>
          <w:rFonts w:hint="eastAsia"/>
        </w:rPr>
        <w:tab/>
      </w:r>
      <w:r w:rsidR="007736C0">
        <w:rPr>
          <w:rFonts w:hint="eastAsia"/>
        </w:rPr>
        <w:tab/>
      </w:r>
      <w:r w:rsidR="007736C0">
        <w:rPr>
          <w:rFonts w:hint="eastAsia"/>
        </w:rPr>
        <w:tab/>
      </w:r>
      <w:r w:rsidR="007736C0">
        <w:rPr>
          <w:rFonts w:hint="eastAsia"/>
        </w:rPr>
        <w:tab/>
        <w:t>#</w:t>
      </w:r>
      <w:r w:rsidR="007736C0">
        <w:rPr>
          <w:rFonts w:hint="eastAsia"/>
        </w:rPr>
        <w:t>发行版本</w:t>
      </w:r>
    </w:p>
    <w:p w:rsidR="00D8402B" w:rsidRPr="00D8402B" w:rsidRDefault="00D8402B" w:rsidP="00D8402B">
      <w:pPr>
        <w:pStyle w:val="ad"/>
      </w:pPr>
      <w:r w:rsidRPr="00D8402B">
        <w:t>LSB Version:    core-2.0-noarch:core-3.2-noarch:core-4.0-noarch:core-2.0-x86_64:core-3.2-x86_64:core-4.0-x86_64:desktop-4.0-amd64:desktop-4.0-noarch:graphics-2.0-amd64:graphics-2.0-noarch:graphics-3.2-amd64:graphics-3.2-noarch:graphics-4.0-amd64:graphics-4.0-noarch</w:t>
      </w:r>
    </w:p>
    <w:p w:rsidR="00D8402B" w:rsidRPr="00D8402B" w:rsidRDefault="00D8402B" w:rsidP="00D8402B">
      <w:pPr>
        <w:pStyle w:val="ad"/>
      </w:pPr>
      <w:r w:rsidRPr="00D8402B">
        <w:t xml:space="preserve">linux-n4ga:~ # cat /etc/SuSE-release </w:t>
      </w:r>
      <w:r w:rsidR="007736C0">
        <w:rPr>
          <w:rFonts w:hint="eastAsia"/>
        </w:rPr>
        <w:tab/>
      </w:r>
      <w:r w:rsidR="007736C0">
        <w:rPr>
          <w:rFonts w:hint="eastAsia"/>
        </w:rPr>
        <w:tab/>
        <w:t>#</w:t>
      </w:r>
      <w:r w:rsidR="007736C0">
        <w:rPr>
          <w:rFonts w:hint="eastAsia"/>
        </w:rPr>
        <w:t>补丁版本</w:t>
      </w:r>
    </w:p>
    <w:p w:rsidR="00D8402B" w:rsidRPr="00D8402B" w:rsidRDefault="00D8402B" w:rsidP="00D8402B">
      <w:pPr>
        <w:pStyle w:val="ad"/>
      </w:pPr>
      <w:r w:rsidRPr="00D8402B">
        <w:t>SUSE Linux Enterprise Server 11 (x86_64)</w:t>
      </w:r>
    </w:p>
    <w:p w:rsidR="00D8402B" w:rsidRPr="00D8402B" w:rsidRDefault="00D8402B" w:rsidP="00D8402B">
      <w:pPr>
        <w:pStyle w:val="ad"/>
      </w:pPr>
      <w:r w:rsidRPr="00D8402B">
        <w:t>VERSION = 11</w:t>
      </w:r>
    </w:p>
    <w:p w:rsidR="00D8402B" w:rsidRDefault="00D8402B" w:rsidP="00D8402B">
      <w:pPr>
        <w:pStyle w:val="ad"/>
      </w:pPr>
      <w:r w:rsidRPr="00D8402B">
        <w:t>PATCHLEVEL = 3</w:t>
      </w:r>
    </w:p>
    <w:p w:rsidR="00024CF3" w:rsidRDefault="00341C6B" w:rsidP="00024CF3">
      <w:pPr>
        <w:pStyle w:val="ad"/>
      </w:pPr>
      <w:r>
        <w:t>node1</w:t>
      </w:r>
      <w:r w:rsidR="00024CF3">
        <w:t>:~ # cat /etc/issue</w:t>
      </w:r>
    </w:p>
    <w:p w:rsidR="00024CF3" w:rsidRDefault="00024CF3" w:rsidP="00024CF3">
      <w:pPr>
        <w:pStyle w:val="ad"/>
      </w:pPr>
      <w:r>
        <w:t>Welcome to SUSE Linux Enterprise Server 11 SP3  (x86_64) - Kernel \r (\l).</w:t>
      </w:r>
    </w:p>
    <w:p w:rsidR="00024CF3" w:rsidRPr="00D8402B" w:rsidRDefault="00341C6B" w:rsidP="00024CF3">
      <w:pPr>
        <w:pStyle w:val="ad"/>
      </w:pPr>
      <w:r>
        <w:t>node1</w:t>
      </w:r>
      <w:r w:rsidR="00024CF3" w:rsidRPr="00024CF3">
        <w:t>:~ #</w:t>
      </w:r>
    </w:p>
    <w:p w:rsidR="007D3D1B" w:rsidRDefault="007D3D1B" w:rsidP="005C1D7B">
      <w:pPr>
        <w:pStyle w:val="20"/>
        <w:spacing w:before="156" w:after="156"/>
        <w:rPr>
          <w:color w:val="8F0100"/>
          <w:shd w:val="clear" w:color="auto" w:fill="FFFFFF"/>
        </w:rPr>
      </w:pPr>
      <w:bookmarkStart w:id="5" w:name="_Toc491877174"/>
      <w:r>
        <w:rPr>
          <w:rFonts w:hint="eastAsia"/>
          <w:shd w:val="clear" w:color="auto" w:fill="FFFFFF"/>
        </w:rPr>
        <w:t>启动集群</w:t>
      </w:r>
      <w:bookmarkEnd w:id="5"/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start-dfs.sh</w:t>
      </w:r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start-yarn.sh</w:t>
      </w:r>
    </w:p>
    <w:p w:rsidR="007D3D1B" w:rsidRDefault="007D3D1B" w:rsidP="005C1D7B">
      <w:pPr>
        <w:pStyle w:val="20"/>
        <w:spacing w:before="156" w:after="156"/>
        <w:rPr>
          <w:color w:val="8F0100"/>
          <w:shd w:val="clear" w:color="auto" w:fill="FFFFFF"/>
        </w:rPr>
      </w:pPr>
      <w:bookmarkStart w:id="6" w:name="_Toc491877175"/>
      <w:r>
        <w:rPr>
          <w:rFonts w:hint="eastAsia"/>
          <w:shd w:val="clear" w:color="auto" w:fill="FFFFFF"/>
        </w:rPr>
        <w:t>关闭集群</w:t>
      </w:r>
      <w:bookmarkEnd w:id="6"/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stop-yarn.sh</w:t>
      </w:r>
    </w:p>
    <w:p w:rsidR="00F44B36" w:rsidRPr="00F44B36" w:rsidRDefault="007D3D1B" w:rsidP="007D3D1B">
      <w:pPr>
        <w:pStyle w:val="ad"/>
      </w:pPr>
      <w:r w:rsidRPr="00AD0B21">
        <w:rPr>
          <w:rFonts w:hint="eastAsia"/>
        </w:rPr>
        <w:t>stop-dfs.sh</w:t>
      </w:r>
    </w:p>
    <w:p w:rsidR="007D3D1B" w:rsidRDefault="007D3D1B" w:rsidP="005C1D7B">
      <w:pPr>
        <w:pStyle w:val="20"/>
        <w:spacing w:before="156" w:after="156"/>
        <w:rPr>
          <w:color w:val="8F0100"/>
          <w:shd w:val="clear" w:color="auto" w:fill="FFFFFF"/>
        </w:rPr>
      </w:pPr>
      <w:bookmarkStart w:id="7" w:name="_Toc491877176"/>
      <w:r>
        <w:rPr>
          <w:rFonts w:hint="eastAsia"/>
          <w:shd w:val="clear" w:color="auto" w:fill="FFFFFF"/>
        </w:rPr>
        <w:t>监控集群</w:t>
      </w:r>
      <w:bookmarkEnd w:id="7"/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hdfs dfsadmin -report</w:t>
      </w:r>
    </w:p>
    <w:p w:rsidR="007D3D1B" w:rsidRDefault="007D3D1B" w:rsidP="005C1D7B">
      <w:pPr>
        <w:pStyle w:val="20"/>
        <w:spacing w:before="156" w:after="156"/>
        <w:rPr>
          <w:color w:val="8F0100"/>
          <w:shd w:val="clear" w:color="auto" w:fill="FFFFFF"/>
        </w:rPr>
      </w:pPr>
      <w:bookmarkStart w:id="8" w:name="_Toc491877177"/>
      <w:r>
        <w:rPr>
          <w:rFonts w:hint="eastAsia"/>
          <w:shd w:val="clear" w:color="auto" w:fill="FFFFFF"/>
        </w:rPr>
        <w:t>单个进程启动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关闭</w:t>
      </w:r>
      <w:bookmarkEnd w:id="8"/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hadoop-daemon.sh start|stop namenode|datanode| journalnode</w:t>
      </w:r>
    </w:p>
    <w:p w:rsidR="007D3D1B" w:rsidRPr="00AD0B21" w:rsidRDefault="007D3D1B" w:rsidP="007D3D1B">
      <w:pPr>
        <w:pStyle w:val="ad"/>
      </w:pPr>
      <w:r w:rsidRPr="00AD0B21">
        <w:rPr>
          <w:rFonts w:hint="eastAsia"/>
        </w:rPr>
        <w:t>yarn-daemon.sh start |stop resourcemanager|nodemanager</w:t>
      </w:r>
    </w:p>
    <w:p w:rsidR="007D3D1B" w:rsidRDefault="00023AAB" w:rsidP="007D3D1B">
      <w:pPr>
        <w:pStyle w:val="a8"/>
        <w:spacing w:before="75" w:beforeAutospacing="0" w:after="75" w:afterAutospacing="0"/>
        <w:rPr>
          <w:color w:val="8F0100"/>
          <w:sz w:val="18"/>
          <w:szCs w:val="18"/>
          <w:shd w:val="clear" w:color="auto" w:fill="FFFFFF"/>
        </w:rPr>
      </w:pPr>
      <w:hyperlink r:id="rId15" w:history="1">
        <w:r w:rsidR="007D3D1B">
          <w:rPr>
            <w:rStyle w:val="a4"/>
            <w:rFonts w:hint="eastAsia"/>
            <w:color w:val="333333"/>
            <w:sz w:val="18"/>
            <w:szCs w:val="18"/>
            <w:shd w:val="clear" w:color="auto" w:fill="FFFFFF"/>
          </w:rPr>
          <w:t>http://blog.chinaunix.net/uid-25723371-id-4943894.html</w:t>
        </w:r>
      </w:hyperlink>
    </w:p>
    <w:p w:rsidR="007D3D1B" w:rsidRDefault="007D3D1B" w:rsidP="007D3D1B">
      <w:pPr>
        <w:pStyle w:val="a8"/>
        <w:spacing w:before="75" w:beforeAutospacing="0" w:after="75" w:afterAutospacing="0"/>
        <w:rPr>
          <w:b/>
          <w:bCs/>
          <w:color w:val="333333"/>
          <w:sz w:val="18"/>
          <w:szCs w:val="18"/>
          <w:shd w:val="clear" w:color="auto" w:fill="FFFFFF"/>
        </w:rPr>
      </w:pPr>
    </w:p>
    <w:p w:rsidR="007D3D1B" w:rsidRDefault="007D3D1B" w:rsidP="007D3D1B">
      <w:pPr>
        <w:pStyle w:val="a8"/>
        <w:spacing w:before="75" w:beforeAutospacing="0" w:after="75" w:afterAutospacing="0"/>
        <w:rPr>
          <w:b/>
          <w:bCs/>
          <w:color w:val="333333"/>
          <w:sz w:val="18"/>
          <w:szCs w:val="18"/>
          <w:shd w:val="clear" w:color="auto" w:fill="FFFFFF"/>
        </w:rPr>
      </w:pPr>
    </w:p>
    <w:p w:rsidR="007D3D1B" w:rsidRDefault="007D3D1B" w:rsidP="007D3D1B">
      <w:pPr>
        <w:pStyle w:val="a8"/>
        <w:spacing w:before="75" w:beforeAutospacing="0" w:after="75" w:afterAutospacing="0"/>
        <w:rPr>
          <w:b/>
          <w:bCs/>
          <w:color w:val="333333"/>
          <w:sz w:val="18"/>
          <w:szCs w:val="18"/>
          <w:shd w:val="clear" w:color="auto" w:fill="FFFFFF"/>
        </w:rPr>
      </w:pPr>
    </w:p>
    <w:p w:rsidR="007D3D1B" w:rsidRPr="00AD0B21" w:rsidRDefault="007D3D1B" w:rsidP="007D3D1B">
      <w:pPr>
        <w:pStyle w:val="1"/>
      </w:pPr>
      <w:bookmarkStart w:id="9" w:name="_Toc491877178"/>
      <w:r w:rsidRPr="00AD0B21">
        <w:rPr>
          <w:rFonts w:hint="eastAsia"/>
        </w:rPr>
        <w:lastRenderedPageBreak/>
        <w:t>环境准备</w:t>
      </w:r>
      <w:r w:rsidR="00C86D04">
        <w:rPr>
          <w:rFonts w:hint="eastAsia"/>
        </w:rPr>
        <w:t>（所有服务器）</w:t>
      </w:r>
      <w:bookmarkEnd w:id="9"/>
    </w:p>
    <w:p w:rsidR="007D3D1B" w:rsidRDefault="007D3D1B" w:rsidP="005C1D7B">
      <w:pPr>
        <w:pStyle w:val="20"/>
        <w:spacing w:before="156" w:after="156"/>
        <w:rPr>
          <w:color w:val="8F0100"/>
          <w:shd w:val="clear" w:color="auto" w:fill="FFFFFF"/>
        </w:rPr>
      </w:pPr>
      <w:bookmarkStart w:id="10" w:name="_Toc491877179"/>
      <w:r>
        <w:rPr>
          <w:rFonts w:hint="eastAsia"/>
          <w:shd w:val="clear" w:color="auto" w:fill="FFFFFF"/>
        </w:rPr>
        <w:t>关闭防火墙并禁止开机自启动</w:t>
      </w:r>
      <w:bookmarkEnd w:id="10"/>
    </w:p>
    <w:p w:rsidR="007D3D1B" w:rsidRDefault="007D3D1B" w:rsidP="007D3D1B">
      <w:pPr>
        <w:pStyle w:val="ad"/>
      </w:pPr>
      <w:r>
        <w:t xml:space="preserve">linux-n4ga:~ # rcSuSEfirewall2 stop </w:t>
      </w:r>
    </w:p>
    <w:p w:rsidR="007D3D1B" w:rsidRDefault="007D3D1B" w:rsidP="007D3D1B">
      <w:pPr>
        <w:pStyle w:val="ad"/>
      </w:pPr>
      <w:r>
        <w:t>Shutting down the Firewall                                done</w:t>
      </w:r>
    </w:p>
    <w:p w:rsidR="007D3D1B" w:rsidRDefault="007D3D1B" w:rsidP="007D3D1B">
      <w:pPr>
        <w:pStyle w:val="ad"/>
      </w:pPr>
    </w:p>
    <w:p w:rsidR="007D3D1B" w:rsidRPr="004A0004" w:rsidRDefault="007D3D1B" w:rsidP="007D3D1B">
      <w:pPr>
        <w:pStyle w:val="ad"/>
      </w:pPr>
      <w:r w:rsidRPr="004A0004">
        <w:t>linux-n4ga:~ # chkconfig SuSEfirewall2_setup off</w:t>
      </w:r>
    </w:p>
    <w:p w:rsidR="007D3D1B" w:rsidRPr="004A0004" w:rsidRDefault="007D3D1B" w:rsidP="007D3D1B">
      <w:pPr>
        <w:pStyle w:val="ad"/>
      </w:pPr>
      <w:r w:rsidRPr="004A0004">
        <w:t>linux-n4ga:~ # chkconfig SuSEfirewall2_init off</w:t>
      </w:r>
    </w:p>
    <w:p w:rsidR="007D3D1B" w:rsidRPr="004A0004" w:rsidRDefault="007D3D1B" w:rsidP="007D3D1B">
      <w:pPr>
        <w:pStyle w:val="ad"/>
      </w:pPr>
      <w:r w:rsidRPr="004A0004">
        <w:t>linux-n4ga:~ # chkconfig --list|grep</w:t>
      </w:r>
      <w:r>
        <w:rPr>
          <w:rFonts w:hint="eastAsia"/>
        </w:rPr>
        <w:t xml:space="preserve"> </w:t>
      </w:r>
      <w:r w:rsidRPr="004A0004">
        <w:t>fire</w:t>
      </w:r>
    </w:p>
    <w:p w:rsidR="007D3D1B" w:rsidRPr="004A0004" w:rsidRDefault="007D3D1B" w:rsidP="007D3D1B">
      <w:pPr>
        <w:pStyle w:val="ad"/>
      </w:pPr>
      <w:r w:rsidRPr="004A0004">
        <w:t>SuSEfirewall2_init        0:off  1:off  2:off  3:off  4:off  5:off  6:off</w:t>
      </w:r>
    </w:p>
    <w:p w:rsidR="007D3D1B" w:rsidRPr="00F95637" w:rsidRDefault="007D3D1B" w:rsidP="007D3D1B">
      <w:pPr>
        <w:pStyle w:val="ad"/>
      </w:pPr>
      <w:r w:rsidRPr="004A0004">
        <w:t>SuSEfirewall2_setup       0:off  1:off  2:off  3:off  4:off  5:off  6:off</w:t>
      </w:r>
      <w:r w:rsidRPr="004A0004">
        <w:rPr>
          <w:rFonts w:hint="eastAsia"/>
        </w:rPr>
        <w:t xml:space="preserve"> </w:t>
      </w:r>
    </w:p>
    <w:p w:rsidR="007D3D1B" w:rsidRPr="00F95637" w:rsidRDefault="007D3D1B" w:rsidP="005C1D7B">
      <w:pPr>
        <w:pStyle w:val="20"/>
        <w:spacing w:before="156" w:after="156"/>
        <w:rPr>
          <w:shd w:val="clear" w:color="auto" w:fill="FFFFFF"/>
        </w:rPr>
      </w:pPr>
      <w:bookmarkStart w:id="11" w:name="_Toc491877180"/>
      <w:r w:rsidRPr="00F95637">
        <w:rPr>
          <w:rFonts w:hint="eastAsia"/>
          <w:shd w:val="clear" w:color="auto" w:fill="FFFFFF"/>
        </w:rPr>
        <w:t>设置主机名</w:t>
      </w:r>
      <w:r w:rsidR="00762394">
        <w:rPr>
          <w:rFonts w:hint="eastAsia"/>
          <w:shd w:val="clear" w:color="auto" w:fill="FFFFFF"/>
        </w:rPr>
        <w:t>（</w:t>
      </w:r>
      <w:r w:rsidR="001526C7">
        <w:rPr>
          <w:rFonts w:hint="eastAsia"/>
          <w:shd w:val="clear" w:color="auto" w:fill="FFFFFF"/>
        </w:rPr>
        <w:t>其它类似</w:t>
      </w:r>
      <w:r w:rsidR="00762394">
        <w:rPr>
          <w:rFonts w:hint="eastAsia"/>
          <w:shd w:val="clear" w:color="auto" w:fill="FFFFFF"/>
        </w:rPr>
        <w:t>）</w:t>
      </w:r>
      <w:bookmarkEnd w:id="11"/>
    </w:p>
    <w:p w:rsidR="007D3D1B" w:rsidRPr="00F95637" w:rsidRDefault="007475EA" w:rsidP="007D3D1B">
      <w:pPr>
        <w:pStyle w:val="ad"/>
      </w:pPr>
      <w:r w:rsidRPr="004A0004">
        <w:t xml:space="preserve">linux-n4ga:~ # </w:t>
      </w:r>
      <w:r w:rsidR="007D3D1B" w:rsidRPr="00F95637">
        <w:rPr>
          <w:rFonts w:hint="eastAsia"/>
        </w:rPr>
        <w:t xml:space="preserve">hostname </w:t>
      </w:r>
      <w:r w:rsidR="00341C6B">
        <w:rPr>
          <w:rFonts w:hint="eastAsia"/>
        </w:rPr>
        <w:t>node1</w:t>
      </w:r>
    </w:p>
    <w:p w:rsidR="007475EA" w:rsidRDefault="007475EA" w:rsidP="007475EA">
      <w:pPr>
        <w:pStyle w:val="ad"/>
      </w:pPr>
      <w:r w:rsidRPr="004A0004">
        <w:t xml:space="preserve">linux-n4ga:~ # </w:t>
      </w:r>
      <w:r>
        <w:t xml:space="preserve">vim /etc/HOSTNAME </w:t>
      </w:r>
    </w:p>
    <w:p w:rsidR="007D3D1B" w:rsidRPr="00F95637" w:rsidRDefault="00341C6B" w:rsidP="007475EA">
      <w:pPr>
        <w:pStyle w:val="ad"/>
      </w:pPr>
      <w:r>
        <w:rPr>
          <w:color w:val="FF0000"/>
        </w:rPr>
        <w:t>node1</w:t>
      </w:r>
      <w:r w:rsidR="007475EA">
        <w:t>.site</w:t>
      </w:r>
    </w:p>
    <w:p w:rsidR="007D5943" w:rsidRDefault="007D5943" w:rsidP="00D16010">
      <w:pPr>
        <w:pStyle w:val="20"/>
        <w:spacing w:before="156" w:after="156"/>
        <w:rPr>
          <w:shd w:val="clear" w:color="auto" w:fill="FFFFFF"/>
        </w:rPr>
      </w:pPr>
      <w:bookmarkStart w:id="12" w:name="_Toc491877181"/>
      <w:r>
        <w:rPr>
          <w:rFonts w:hint="eastAsia"/>
          <w:shd w:val="clear" w:color="auto" w:fill="FFFFFF"/>
        </w:rPr>
        <w:t>ssh</w:t>
      </w:r>
      <w:r>
        <w:rPr>
          <w:rFonts w:hint="eastAsia"/>
          <w:shd w:val="clear" w:color="auto" w:fill="FFFFFF"/>
        </w:rPr>
        <w:t>免密登陆</w:t>
      </w:r>
      <w:bookmarkEnd w:id="12"/>
    </w:p>
    <w:p w:rsidR="007D5943" w:rsidRDefault="00341C6B" w:rsidP="007D5943">
      <w:pPr>
        <w:pStyle w:val="ad"/>
      </w:pPr>
      <w:r>
        <w:t>node1</w:t>
      </w:r>
      <w:r w:rsidR="007D5943">
        <w:t>:~ # ssh-keygen -t dsa -P '' -f ~/.ssh/id_dsa</w:t>
      </w:r>
    </w:p>
    <w:p w:rsidR="007D5943" w:rsidRDefault="00341C6B" w:rsidP="007D5943">
      <w:pPr>
        <w:pStyle w:val="ad"/>
      </w:pPr>
      <w:r>
        <w:t>node1</w:t>
      </w:r>
      <w:r w:rsidR="007D5943">
        <w:t>:~ # cat ~/.ssh/id_dsa.pub &gt;&gt; ~/.ssh/authorized_keys</w:t>
      </w:r>
    </w:p>
    <w:p w:rsidR="007D5943" w:rsidRDefault="00341C6B" w:rsidP="007D5943">
      <w:pPr>
        <w:pStyle w:val="ad"/>
      </w:pPr>
      <w:r>
        <w:t>node1</w:t>
      </w:r>
      <w:r w:rsidR="007D5943">
        <w:t>:~ # ll -d .ssh/</w:t>
      </w:r>
    </w:p>
    <w:p w:rsidR="007D5943" w:rsidRDefault="007D5943" w:rsidP="007D5943">
      <w:pPr>
        <w:pStyle w:val="ad"/>
      </w:pPr>
      <w:r>
        <w:t>drwx------ 2 root root 4096 Jun  5 08:50 .ssh/</w:t>
      </w:r>
    </w:p>
    <w:p w:rsidR="007D5943" w:rsidRDefault="00341C6B" w:rsidP="007D5943">
      <w:pPr>
        <w:pStyle w:val="ad"/>
      </w:pPr>
      <w:r>
        <w:t>node1</w:t>
      </w:r>
      <w:r w:rsidR="007D5943">
        <w:t xml:space="preserve">:~ # ll .ssh/   </w:t>
      </w:r>
    </w:p>
    <w:p w:rsidR="007D5943" w:rsidRDefault="007D5943" w:rsidP="007D5943">
      <w:pPr>
        <w:pStyle w:val="ad"/>
      </w:pPr>
      <w:r>
        <w:t>total 12</w:t>
      </w:r>
    </w:p>
    <w:p w:rsidR="007D5943" w:rsidRDefault="007D5943" w:rsidP="007D5943">
      <w:pPr>
        <w:pStyle w:val="ad"/>
      </w:pPr>
      <w:r>
        <w:t>-rw-r--r-- 1 root root 599 Jun  5 08:50 authorized_keys</w:t>
      </w:r>
    </w:p>
    <w:p w:rsidR="007D5943" w:rsidRDefault="007D5943" w:rsidP="007D5943">
      <w:pPr>
        <w:pStyle w:val="ad"/>
      </w:pPr>
      <w:r>
        <w:t>-rw------- 1 root root 672 Jun  5 08:50 id_dsa</w:t>
      </w:r>
    </w:p>
    <w:p w:rsidR="007D5943" w:rsidRDefault="007D5943" w:rsidP="007D5943">
      <w:pPr>
        <w:pStyle w:val="ad"/>
      </w:pPr>
      <w:r>
        <w:t>-rw-r--r-- 1 root root 599 Jun  5 08:50 id_dsa.pub</w:t>
      </w:r>
    </w:p>
    <w:p w:rsidR="001D32CA" w:rsidRDefault="0027669D" w:rsidP="007D5943">
      <w:pPr>
        <w:pStyle w:val="ad"/>
      </w:pPr>
      <w:r>
        <w:rPr>
          <w:rFonts w:hint="eastAsia"/>
        </w:rPr>
        <w:t>把其它服务器的</w:t>
      </w:r>
      <w:r w:rsidR="00C6030B">
        <w:t>~/.ssh/id_dsa.pub</w:t>
      </w:r>
      <w:r w:rsidR="00C6030B">
        <w:rPr>
          <w:rFonts w:hint="eastAsia"/>
        </w:rPr>
        <w:t>内容也追加到</w:t>
      </w:r>
      <w:r w:rsidR="00341C6B">
        <w:t>node1</w:t>
      </w:r>
      <w:r w:rsidR="00C6030B">
        <w:rPr>
          <w:rFonts w:hint="eastAsia"/>
        </w:rPr>
        <w:t>服务器的</w:t>
      </w:r>
      <w:r w:rsidR="00C6030B">
        <w:t>~/.ssh/authorized_keys</w:t>
      </w:r>
      <w:r w:rsidR="00C6030B">
        <w:rPr>
          <w:rFonts w:hint="eastAsia"/>
        </w:rPr>
        <w:t>文件中，然后分发</w:t>
      </w:r>
    </w:p>
    <w:p w:rsidR="00C6030B" w:rsidRDefault="00C6030B" w:rsidP="007D5943">
      <w:pPr>
        <w:pStyle w:val="ad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 xml:space="preserve">rp </w:t>
      </w:r>
      <w:r>
        <w:t>~/.ssh/authorized_keys</w:t>
      </w:r>
      <w:r>
        <w:rPr>
          <w:rFonts w:hint="eastAsia"/>
        </w:rPr>
        <w:t xml:space="preserve"> root@192.168.0.11:</w:t>
      </w:r>
      <w:r w:rsidRPr="00C6030B">
        <w:t xml:space="preserve"> </w:t>
      </w:r>
      <w:r>
        <w:t>~/.ssh/</w:t>
      </w:r>
    </w:p>
    <w:p w:rsidR="00C6030B" w:rsidRDefault="00C6030B" w:rsidP="007D5943">
      <w:pPr>
        <w:pStyle w:val="ad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 xml:space="preserve">rp </w:t>
      </w:r>
      <w:r>
        <w:t>~/.ssh/authorized_keys</w:t>
      </w:r>
      <w:r>
        <w:rPr>
          <w:rFonts w:hint="eastAsia"/>
        </w:rPr>
        <w:t xml:space="preserve"> root@192.168.0.12:</w:t>
      </w:r>
      <w:r w:rsidRPr="00C6030B">
        <w:t xml:space="preserve"> </w:t>
      </w:r>
      <w:r>
        <w:t>~/.ssh/</w:t>
      </w:r>
    </w:p>
    <w:p w:rsidR="00C6030B" w:rsidRPr="00C6030B" w:rsidRDefault="00C6030B" w:rsidP="00C6030B">
      <w:pPr>
        <w:pStyle w:val="ad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 xml:space="preserve">rp </w:t>
      </w:r>
      <w:r>
        <w:t>~/.ssh/authorized_keys</w:t>
      </w:r>
      <w:r>
        <w:rPr>
          <w:rFonts w:hint="eastAsia"/>
        </w:rPr>
        <w:t xml:space="preserve"> root@192.168.0.13:</w:t>
      </w:r>
      <w:r w:rsidRPr="00C6030B">
        <w:t xml:space="preserve"> </w:t>
      </w:r>
      <w:r>
        <w:t>~/.ssh/</w:t>
      </w:r>
    </w:p>
    <w:p w:rsidR="00C6030B" w:rsidRDefault="00C6030B" w:rsidP="007D5943">
      <w:pPr>
        <w:pStyle w:val="ad"/>
      </w:pPr>
    </w:p>
    <w:p w:rsidR="0027669D" w:rsidRDefault="0027669D" w:rsidP="0027669D">
      <w:pPr>
        <w:pStyle w:val="20"/>
        <w:spacing w:before="156" w:after="156"/>
        <w:rPr>
          <w:color w:val="8F0100"/>
          <w:shd w:val="clear" w:color="auto" w:fill="FFFFFF"/>
        </w:rPr>
      </w:pPr>
      <w:bookmarkStart w:id="13" w:name="_Toc491877182"/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hosts</w:t>
      </w:r>
      <w:r>
        <w:rPr>
          <w:rFonts w:hint="eastAsia"/>
          <w:shd w:val="clear" w:color="auto" w:fill="FFFFFF"/>
        </w:rPr>
        <w:t>文件</w:t>
      </w:r>
      <w:bookmarkEnd w:id="13"/>
    </w:p>
    <w:p w:rsidR="0027669D" w:rsidRPr="007475EA" w:rsidRDefault="00341C6B" w:rsidP="0027669D">
      <w:pPr>
        <w:pStyle w:val="ad"/>
      </w:pPr>
      <w:r>
        <w:t>node1</w:t>
      </w:r>
      <w:r w:rsidR="0027669D" w:rsidRPr="007475EA">
        <w:t xml:space="preserve">:~ # </w:t>
      </w:r>
      <w:r w:rsidR="0027669D">
        <w:rPr>
          <w:rFonts w:hint="eastAsia"/>
        </w:rPr>
        <w:t>vim</w:t>
      </w:r>
      <w:r w:rsidR="0027669D" w:rsidRPr="007475EA">
        <w:t xml:space="preserve"> /etc/hosts</w:t>
      </w:r>
    </w:p>
    <w:p w:rsidR="0027669D" w:rsidRPr="007475EA" w:rsidRDefault="0027669D" w:rsidP="0027669D">
      <w:pPr>
        <w:pStyle w:val="ad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7669D" w:rsidRPr="007475EA" w:rsidRDefault="0027669D" w:rsidP="0027669D">
      <w:pPr>
        <w:pStyle w:val="ad"/>
      </w:pPr>
      <w:r w:rsidRPr="007475EA">
        <w:t>ff02::2         ipv6-allrouters</w:t>
      </w:r>
    </w:p>
    <w:p w:rsidR="0027669D" w:rsidRPr="007475EA" w:rsidRDefault="0027669D" w:rsidP="0027669D">
      <w:pPr>
        <w:pStyle w:val="ad"/>
      </w:pPr>
      <w:r w:rsidRPr="007475EA">
        <w:lastRenderedPageBreak/>
        <w:t>ff02::3         ipv6-allhosts</w:t>
      </w:r>
    </w:p>
    <w:p w:rsidR="0027669D" w:rsidRPr="0027669D" w:rsidRDefault="0027669D" w:rsidP="0027669D">
      <w:pPr>
        <w:pStyle w:val="ad"/>
        <w:rPr>
          <w:color w:val="FF0000"/>
        </w:rPr>
      </w:pPr>
      <w:r w:rsidRPr="0027669D">
        <w:rPr>
          <w:color w:val="FF0000"/>
        </w:rPr>
        <w:t xml:space="preserve">192.168.0.10    </w:t>
      </w:r>
      <w:r w:rsidR="00341C6B">
        <w:rPr>
          <w:color w:val="FF0000"/>
        </w:rPr>
        <w:t>node1</w:t>
      </w:r>
    </w:p>
    <w:p w:rsidR="0027669D" w:rsidRPr="0027669D" w:rsidRDefault="0027669D" w:rsidP="0027669D">
      <w:pPr>
        <w:pStyle w:val="ad"/>
        <w:rPr>
          <w:color w:val="FF0000"/>
        </w:rPr>
      </w:pPr>
      <w:r w:rsidRPr="0027669D">
        <w:rPr>
          <w:color w:val="FF0000"/>
        </w:rPr>
        <w:t>192.168.0.1</w:t>
      </w:r>
      <w:r w:rsidRPr="0027669D">
        <w:rPr>
          <w:rFonts w:hint="eastAsia"/>
          <w:color w:val="FF0000"/>
        </w:rPr>
        <w:t>1</w:t>
      </w:r>
      <w:r w:rsidRPr="0027669D">
        <w:rPr>
          <w:color w:val="FF0000"/>
        </w:rPr>
        <w:t xml:space="preserve">    </w:t>
      </w:r>
      <w:r w:rsidR="00341C6B">
        <w:rPr>
          <w:color w:val="FF0000"/>
        </w:rPr>
        <w:t>node2</w:t>
      </w:r>
    </w:p>
    <w:p w:rsidR="0027669D" w:rsidRPr="0027669D" w:rsidRDefault="0027669D" w:rsidP="0027669D">
      <w:pPr>
        <w:pStyle w:val="ad"/>
        <w:rPr>
          <w:color w:val="FF0000"/>
        </w:rPr>
      </w:pPr>
      <w:r w:rsidRPr="0027669D">
        <w:rPr>
          <w:color w:val="FF0000"/>
        </w:rPr>
        <w:t>192.168.0.1</w:t>
      </w:r>
      <w:r w:rsidRPr="0027669D">
        <w:rPr>
          <w:rFonts w:hint="eastAsia"/>
          <w:color w:val="FF0000"/>
        </w:rPr>
        <w:t>2</w:t>
      </w:r>
      <w:r w:rsidRPr="0027669D">
        <w:rPr>
          <w:color w:val="FF0000"/>
        </w:rPr>
        <w:t xml:space="preserve">    </w:t>
      </w:r>
      <w:r w:rsidR="00341C6B">
        <w:rPr>
          <w:rFonts w:hint="eastAsia"/>
          <w:color w:val="FF0000"/>
        </w:rPr>
        <w:t>node3</w:t>
      </w:r>
    </w:p>
    <w:p w:rsidR="0027669D" w:rsidRPr="0027669D" w:rsidRDefault="0027669D" w:rsidP="0027669D">
      <w:pPr>
        <w:pStyle w:val="ad"/>
        <w:rPr>
          <w:color w:val="FF0000"/>
        </w:rPr>
      </w:pPr>
      <w:r w:rsidRPr="0027669D">
        <w:rPr>
          <w:color w:val="FF0000"/>
        </w:rPr>
        <w:t>192.168.0.1</w:t>
      </w:r>
      <w:r w:rsidRPr="0027669D">
        <w:rPr>
          <w:rFonts w:hint="eastAsia"/>
          <w:color w:val="FF0000"/>
        </w:rPr>
        <w:t>3</w:t>
      </w:r>
      <w:r w:rsidRPr="0027669D">
        <w:rPr>
          <w:color w:val="FF0000"/>
        </w:rPr>
        <w:t xml:space="preserve">    </w:t>
      </w:r>
      <w:r w:rsidR="00341C6B">
        <w:rPr>
          <w:rFonts w:hint="eastAsia"/>
          <w:color w:val="FF0000"/>
        </w:rPr>
        <w:t>node4</w:t>
      </w:r>
    </w:p>
    <w:p w:rsidR="0027669D" w:rsidRPr="0027669D" w:rsidRDefault="0027669D" w:rsidP="0027669D">
      <w:r w:rsidRPr="0027669D">
        <w:rPr>
          <w:rFonts w:hint="eastAsia"/>
        </w:rPr>
        <w:t>分发：</w:t>
      </w:r>
    </w:p>
    <w:p w:rsidR="0027669D" w:rsidRPr="0027669D" w:rsidRDefault="0027669D" w:rsidP="0027669D">
      <w:pPr>
        <w:pStyle w:val="ad"/>
      </w:pPr>
      <w:r w:rsidRPr="0027669D">
        <w:t xml:space="preserve">scp -rp /etc/hosts </w:t>
      </w:r>
      <w:hyperlink r:id="rId16" w:history="1">
        <w:r w:rsidRPr="0027669D">
          <w:rPr>
            <w:rStyle w:val="a4"/>
            <w:color w:val="auto"/>
            <w:u w:val="none"/>
          </w:rPr>
          <w:t>root@192.168.0.11:/etc/</w:t>
        </w:r>
      </w:hyperlink>
    </w:p>
    <w:p w:rsidR="0027669D" w:rsidRPr="0027669D" w:rsidRDefault="0027669D" w:rsidP="0027669D">
      <w:pPr>
        <w:pStyle w:val="ad"/>
      </w:pPr>
      <w:r w:rsidRPr="0027669D">
        <w:t xml:space="preserve">scp -rp /etc/hosts </w:t>
      </w:r>
      <w:hyperlink r:id="rId17" w:history="1">
        <w:r w:rsidRPr="0027669D">
          <w:rPr>
            <w:rStyle w:val="a4"/>
            <w:color w:val="auto"/>
            <w:u w:val="none"/>
          </w:rPr>
          <w:t>root@192.168.0.1</w:t>
        </w:r>
        <w:r w:rsidRPr="0027669D">
          <w:rPr>
            <w:rStyle w:val="a4"/>
            <w:rFonts w:hint="eastAsia"/>
            <w:color w:val="auto"/>
            <w:u w:val="none"/>
          </w:rPr>
          <w:t>2</w:t>
        </w:r>
        <w:r w:rsidRPr="0027669D">
          <w:rPr>
            <w:rStyle w:val="a4"/>
            <w:color w:val="auto"/>
            <w:u w:val="none"/>
          </w:rPr>
          <w:t>:/etc/</w:t>
        </w:r>
      </w:hyperlink>
    </w:p>
    <w:p w:rsidR="0027669D" w:rsidRPr="0027669D" w:rsidRDefault="0027669D" w:rsidP="0027669D">
      <w:pPr>
        <w:pStyle w:val="ad"/>
      </w:pPr>
      <w:r w:rsidRPr="0027669D">
        <w:t>scp -rp /etc/hosts root@192.168.0.1</w:t>
      </w:r>
      <w:r w:rsidRPr="0027669D">
        <w:rPr>
          <w:rFonts w:hint="eastAsia"/>
        </w:rPr>
        <w:t>3</w:t>
      </w:r>
      <w:r w:rsidRPr="0027669D">
        <w:t>:/etc/</w:t>
      </w:r>
    </w:p>
    <w:p w:rsidR="00D16010" w:rsidRDefault="00D16010" w:rsidP="009B4155">
      <w:pPr>
        <w:pStyle w:val="20"/>
        <w:spacing w:before="156" w:after="156"/>
        <w:rPr>
          <w:shd w:val="clear" w:color="auto" w:fill="FFFFFF"/>
        </w:rPr>
      </w:pPr>
      <w:bookmarkStart w:id="14" w:name="_Toc491877183"/>
      <w:r>
        <w:rPr>
          <w:rFonts w:hint="eastAsia"/>
          <w:shd w:val="clear" w:color="auto" w:fill="FFFFFF"/>
        </w:rPr>
        <w:t>修改文件句柄数</w:t>
      </w:r>
      <w:bookmarkEnd w:id="14"/>
    </w:p>
    <w:p w:rsidR="00D16010" w:rsidRDefault="00341C6B" w:rsidP="00D16010">
      <w:pPr>
        <w:pStyle w:val="ad"/>
      </w:pPr>
      <w:r>
        <w:t>node1</w:t>
      </w:r>
      <w:r w:rsidR="00D16010">
        <w:t xml:space="preserve">:~ # </w:t>
      </w:r>
      <w:r w:rsidR="00D16010">
        <w:rPr>
          <w:rFonts w:hint="eastAsia"/>
        </w:rPr>
        <w:t xml:space="preserve">vim </w:t>
      </w:r>
      <w:r w:rsidR="00D16010" w:rsidRPr="00D16010">
        <w:t>/etc/security/limits.conf</w:t>
      </w:r>
    </w:p>
    <w:p w:rsidR="00D16010" w:rsidRDefault="00D16010" w:rsidP="00D16010">
      <w:pPr>
        <w:pStyle w:val="ad"/>
      </w:pPr>
      <w:r>
        <w:t>*           soft   nofile       24000</w:t>
      </w:r>
    </w:p>
    <w:p w:rsidR="00D16010" w:rsidRDefault="004E3653" w:rsidP="00D16010">
      <w:pPr>
        <w:pStyle w:val="ad"/>
      </w:pPr>
      <w:r>
        <w:t xml:space="preserve">*           hard  </w:t>
      </w:r>
      <w:r w:rsidR="00D16010">
        <w:t>nofile       65535</w:t>
      </w:r>
    </w:p>
    <w:p w:rsidR="00D16010" w:rsidRDefault="004E3653" w:rsidP="00D16010">
      <w:pPr>
        <w:pStyle w:val="ad"/>
      </w:pPr>
      <w:r>
        <w:t xml:space="preserve">*           soft  </w:t>
      </w:r>
      <w:r w:rsidR="00D16010">
        <w:t>nproc        24000</w:t>
      </w:r>
    </w:p>
    <w:p w:rsidR="00D16010" w:rsidRDefault="004E3653" w:rsidP="00D16010">
      <w:pPr>
        <w:pStyle w:val="ad"/>
      </w:pPr>
      <w:r>
        <w:t xml:space="preserve">*           hard </w:t>
      </w:r>
      <w:r>
        <w:rPr>
          <w:rFonts w:hint="eastAsia"/>
        </w:rPr>
        <w:t xml:space="preserve"> </w:t>
      </w:r>
      <w:r>
        <w:t xml:space="preserve">nproc       </w:t>
      </w:r>
      <w:r w:rsidR="00D16010">
        <w:t>65535</w:t>
      </w:r>
    </w:p>
    <w:p w:rsidR="00D16010" w:rsidRDefault="00341C6B" w:rsidP="00D16010">
      <w:pPr>
        <w:pStyle w:val="ad"/>
      </w:pPr>
      <w:r>
        <w:t>node1</w:t>
      </w:r>
      <w:r w:rsidR="00D16010" w:rsidRPr="00D16010">
        <w:t>:~ # source /etc/security/limits.conf</w:t>
      </w:r>
    </w:p>
    <w:p w:rsidR="00D16010" w:rsidRDefault="00341C6B" w:rsidP="00D16010">
      <w:pPr>
        <w:pStyle w:val="ad"/>
      </w:pPr>
      <w:r>
        <w:t>node1</w:t>
      </w:r>
      <w:r w:rsidR="00D16010">
        <w:t xml:space="preserve">:~ # </w:t>
      </w:r>
      <w:r w:rsidR="0076488E" w:rsidRPr="0076488E">
        <w:t>ulimit -n</w:t>
      </w:r>
    </w:p>
    <w:p w:rsidR="00D16010" w:rsidRPr="00D16010" w:rsidRDefault="00D16010" w:rsidP="00D16010">
      <w:pPr>
        <w:pStyle w:val="ad"/>
      </w:pPr>
      <w:r>
        <w:t>24000</w:t>
      </w:r>
    </w:p>
    <w:p w:rsidR="00481D70" w:rsidRDefault="00481D70" w:rsidP="00D55D12">
      <w:pPr>
        <w:pStyle w:val="20"/>
        <w:spacing w:before="156" w:after="156"/>
        <w:rPr>
          <w:shd w:val="clear" w:color="auto" w:fill="FFFFFF"/>
        </w:rPr>
      </w:pPr>
      <w:bookmarkStart w:id="15" w:name="_Toc491877184"/>
      <w:r>
        <w:rPr>
          <w:rFonts w:hint="eastAsia"/>
          <w:shd w:val="clear" w:color="auto" w:fill="FFFFFF"/>
        </w:rPr>
        <w:t>时间同步</w:t>
      </w:r>
      <w:bookmarkEnd w:id="15"/>
    </w:p>
    <w:p w:rsidR="00481D70" w:rsidRDefault="00481D70" w:rsidP="00481D70">
      <w:r>
        <w:rPr>
          <w:rFonts w:hint="eastAsia"/>
        </w:rPr>
        <w:t>测试（举例）</w:t>
      </w:r>
    </w:p>
    <w:p w:rsidR="001D32CA" w:rsidRDefault="00341C6B" w:rsidP="00D86A67">
      <w:pPr>
        <w:pStyle w:val="ad"/>
      </w:pPr>
      <w:r>
        <w:rPr>
          <w:rFonts w:hint="eastAsia"/>
        </w:rPr>
        <w:t>node1</w:t>
      </w:r>
      <w:r w:rsidR="001D32CA">
        <w:t xml:space="preserve"> </w:t>
      </w:r>
      <w:r w:rsidR="001D32CA">
        <w:rPr>
          <w:rFonts w:hint="eastAsia"/>
        </w:rPr>
        <w:t>:</w:t>
      </w:r>
      <w:r w:rsidR="001D32CA">
        <w:t>~</w:t>
      </w:r>
      <w:r w:rsidR="001D32CA">
        <w:rPr>
          <w:rFonts w:hint="eastAsia"/>
        </w:rPr>
        <w:t xml:space="preserve"> </w:t>
      </w:r>
      <w:r w:rsidR="001D32CA">
        <w:t>#</w:t>
      </w:r>
      <w:r w:rsidR="00C054BC">
        <w:t xml:space="preserve"> /usr/sbin/ntpdate 192.168.</w:t>
      </w:r>
      <w:r w:rsidR="001D32CA">
        <w:t>0.</w:t>
      </w:r>
      <w:r w:rsidR="00C054BC">
        <w:rPr>
          <w:rFonts w:hint="eastAsia"/>
        </w:rPr>
        <w:t>1</w:t>
      </w:r>
      <w:r w:rsidR="001D32CA">
        <w:t>0</w:t>
      </w:r>
    </w:p>
    <w:p w:rsidR="00D86A67" w:rsidRDefault="001D32CA" w:rsidP="00D86A67">
      <w:pPr>
        <w:pStyle w:val="ad"/>
      </w:pPr>
      <w:r>
        <w:t>13 Jun 13:49:41 ntpdate[837</w:t>
      </w:r>
      <w:r w:rsidR="00280C5A">
        <w:t>0]: adjust time server 192.168.0.</w:t>
      </w:r>
      <w:r w:rsidR="00280C5A">
        <w:rPr>
          <w:rFonts w:hint="eastAsia"/>
        </w:rPr>
        <w:t>1</w:t>
      </w:r>
      <w:r>
        <w:t>0 offset -0.007294 sec</w:t>
      </w:r>
    </w:p>
    <w:p w:rsidR="00D86A67" w:rsidRPr="00D86A67" w:rsidRDefault="00D86A67" w:rsidP="001D32CA">
      <w:r>
        <w:rPr>
          <w:rFonts w:hint="eastAsia"/>
        </w:rPr>
        <w:t>添加定时任务</w:t>
      </w:r>
    </w:p>
    <w:p w:rsidR="001D32CA" w:rsidRPr="00D86A67" w:rsidRDefault="00341C6B" w:rsidP="00D86A67">
      <w:pPr>
        <w:pStyle w:val="ad"/>
      </w:pPr>
      <w:r>
        <w:rPr>
          <w:rFonts w:hint="eastAsia"/>
        </w:rPr>
        <w:t>node1</w:t>
      </w:r>
      <w:r w:rsidR="001D32CA" w:rsidRPr="00D86A67">
        <w:t xml:space="preserve"> </w:t>
      </w:r>
      <w:r w:rsidR="001D32CA" w:rsidRPr="00D86A67">
        <w:rPr>
          <w:rFonts w:hint="eastAsia"/>
        </w:rPr>
        <w:t>:</w:t>
      </w:r>
      <w:r w:rsidR="001D32CA" w:rsidRPr="00D86A67">
        <w:t>~</w:t>
      </w:r>
      <w:r w:rsidR="001D32CA" w:rsidRPr="00D86A67">
        <w:rPr>
          <w:rFonts w:hint="eastAsia"/>
        </w:rPr>
        <w:t xml:space="preserve"> </w:t>
      </w:r>
      <w:r w:rsidR="001D32CA" w:rsidRPr="00D86A67">
        <w:t xml:space="preserve"># crontab </w:t>
      </w:r>
      <w:r w:rsidR="00267CD6">
        <w:t>–</w:t>
      </w:r>
      <w:r w:rsidR="00267CD6">
        <w:rPr>
          <w:rFonts w:hint="eastAsia"/>
        </w:rPr>
        <w:t>e</w:t>
      </w:r>
    </w:p>
    <w:p w:rsidR="001D32CA" w:rsidRPr="00D86A67" w:rsidRDefault="001D32CA" w:rsidP="00D86A67">
      <w:pPr>
        <w:pStyle w:val="ad"/>
      </w:pPr>
      <w:r w:rsidRPr="00D86A67">
        <w:t>*/10 * *</w:t>
      </w:r>
      <w:r w:rsidR="00E0412D">
        <w:t xml:space="preserve"> * * /usr/sbin/ntpdate 192.168.0.</w:t>
      </w:r>
      <w:r w:rsidR="00E0412D">
        <w:rPr>
          <w:rFonts w:hint="eastAsia"/>
        </w:rPr>
        <w:t>1</w:t>
      </w:r>
      <w:r w:rsidRPr="00D86A67">
        <w:t>0 &gt; /dev/null 2&gt;&amp;1;/sbin/hwclock -w</w:t>
      </w:r>
    </w:p>
    <w:p w:rsidR="00D86A67" w:rsidRPr="00D86A67" w:rsidRDefault="00341C6B" w:rsidP="00D86A67">
      <w:pPr>
        <w:pStyle w:val="ad"/>
      </w:pPr>
      <w:r>
        <w:t>node1</w:t>
      </w:r>
      <w:r w:rsidR="00D86A67" w:rsidRPr="00D86A67">
        <w:t xml:space="preserve">:~ # service cron restart </w:t>
      </w:r>
    </w:p>
    <w:p w:rsidR="00D86A67" w:rsidRPr="00D86A67" w:rsidRDefault="00D86A67" w:rsidP="00D86A67">
      <w:pPr>
        <w:pStyle w:val="ad"/>
      </w:pPr>
      <w:r w:rsidRPr="00D86A67">
        <w:t xml:space="preserve">Shutting down CRON daemon                                                      </w:t>
      </w:r>
      <w:r>
        <w:t xml:space="preserve">    </w:t>
      </w:r>
      <w:r w:rsidRPr="00D86A67">
        <w:t>done</w:t>
      </w:r>
    </w:p>
    <w:p w:rsidR="00D86A67" w:rsidRPr="00D86A67" w:rsidRDefault="00D86A67" w:rsidP="00D86A67">
      <w:pPr>
        <w:pStyle w:val="ad"/>
      </w:pPr>
      <w:r w:rsidRPr="00D86A67">
        <w:t xml:space="preserve">Starting CRON daemon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6A67">
        <w:t xml:space="preserve">                                      done</w:t>
      </w:r>
    </w:p>
    <w:p w:rsidR="00FA296A" w:rsidRDefault="00341C6B" w:rsidP="00FA296A">
      <w:pPr>
        <w:pStyle w:val="ad"/>
      </w:pPr>
      <w:r>
        <w:t>node1</w:t>
      </w:r>
      <w:r w:rsidR="00FA296A">
        <w:t>:~ # date</w:t>
      </w:r>
    </w:p>
    <w:p w:rsidR="00FA296A" w:rsidRDefault="00FA296A" w:rsidP="00FA296A">
      <w:pPr>
        <w:pStyle w:val="ad"/>
      </w:pPr>
      <w:r>
        <w:t>Tue Jun 13 05:32:49 CST 2017</w:t>
      </w:r>
    </w:p>
    <w:p w:rsidR="00D86A67" w:rsidRPr="00D86A67" w:rsidRDefault="00341C6B" w:rsidP="00D86A67">
      <w:pPr>
        <w:pStyle w:val="ad"/>
      </w:pPr>
      <w:r>
        <w:t>node1</w:t>
      </w:r>
      <w:r w:rsidR="00D86A67" w:rsidRPr="00D86A67">
        <w:t>:~ #</w:t>
      </w:r>
    </w:p>
    <w:p w:rsidR="0090131E" w:rsidRDefault="0090131E" w:rsidP="00D86A67">
      <w:pPr>
        <w:pStyle w:val="20"/>
        <w:spacing w:before="156" w:after="156"/>
        <w:rPr>
          <w:shd w:val="clear" w:color="auto" w:fill="FFFFFF"/>
        </w:rPr>
      </w:pPr>
      <w:bookmarkStart w:id="16" w:name="_Toc491877185"/>
      <w:r>
        <w:rPr>
          <w:rFonts w:hint="eastAsia"/>
          <w:shd w:val="clear" w:color="auto" w:fill="FFFFFF"/>
        </w:rPr>
        <w:t>上传安装包</w:t>
      </w:r>
      <w:r w:rsidR="0038366D">
        <w:rPr>
          <w:rFonts w:hint="eastAsia"/>
          <w:shd w:val="clear" w:color="auto" w:fill="FFFFFF"/>
        </w:rPr>
        <w:t>到</w:t>
      </w:r>
      <w:r w:rsidR="00341C6B">
        <w:rPr>
          <w:rFonts w:hint="eastAsia"/>
          <w:shd w:val="clear" w:color="auto" w:fill="FFFFFF"/>
        </w:rPr>
        <w:t>node1</w:t>
      </w:r>
      <w:r w:rsidR="0038366D">
        <w:rPr>
          <w:rFonts w:hint="eastAsia"/>
          <w:shd w:val="clear" w:color="auto" w:fill="FFFFFF"/>
        </w:rPr>
        <w:t>服务器</w:t>
      </w:r>
      <w:bookmarkEnd w:id="16"/>
    </w:p>
    <w:p w:rsidR="0090131E" w:rsidRDefault="00341C6B" w:rsidP="0090131E">
      <w:pPr>
        <w:pStyle w:val="ad"/>
      </w:pPr>
      <w:r>
        <w:t>node1</w:t>
      </w:r>
      <w:r w:rsidR="0090131E" w:rsidRPr="009D288C">
        <w:t xml:space="preserve">:~ # </w:t>
      </w:r>
      <w:r w:rsidR="0090131E">
        <w:rPr>
          <w:rFonts w:hint="eastAsia"/>
        </w:rPr>
        <w:t xml:space="preserve">mkdir </w:t>
      </w:r>
      <w:r w:rsidR="00207757">
        <w:t>–</w:t>
      </w:r>
      <w:r w:rsidR="00207757">
        <w:rPr>
          <w:rFonts w:hint="eastAsia"/>
        </w:rPr>
        <w:t>pv /data/</w:t>
      </w:r>
      <w:r w:rsidR="0011059E">
        <w:rPr>
          <w:rFonts w:hint="eastAsia"/>
        </w:rPr>
        <w:t>install</w:t>
      </w:r>
    </w:p>
    <w:p w:rsidR="0090131E" w:rsidRDefault="00341C6B" w:rsidP="0090131E">
      <w:pPr>
        <w:pStyle w:val="ad"/>
      </w:pPr>
      <w:r>
        <w:t>node1</w:t>
      </w:r>
      <w:r w:rsidR="0090131E" w:rsidRPr="009D288C">
        <w:t xml:space="preserve">:~ # </w:t>
      </w:r>
      <w:r w:rsidR="0090131E">
        <w:rPr>
          <w:rFonts w:hint="eastAsia"/>
        </w:rPr>
        <w:t>cd</w:t>
      </w:r>
      <w:r w:rsidR="00207757">
        <w:rPr>
          <w:rFonts w:hint="eastAsia"/>
        </w:rPr>
        <w:t xml:space="preserve"> </w:t>
      </w:r>
      <w:r w:rsidR="0090131E">
        <w:rPr>
          <w:rFonts w:hint="eastAsia"/>
        </w:rPr>
        <w:t xml:space="preserve"> </w:t>
      </w:r>
      <w:r w:rsidR="00207757">
        <w:rPr>
          <w:rFonts w:hint="eastAsia"/>
        </w:rPr>
        <w:t>/data/</w:t>
      </w:r>
      <w:r w:rsidR="0011059E">
        <w:rPr>
          <w:rFonts w:hint="eastAsia"/>
        </w:rPr>
        <w:t>install</w:t>
      </w:r>
    </w:p>
    <w:p w:rsidR="0090131E" w:rsidRDefault="00341C6B" w:rsidP="0090131E">
      <w:pPr>
        <w:pStyle w:val="ad"/>
      </w:pPr>
      <w:r>
        <w:lastRenderedPageBreak/>
        <w:t>node1</w:t>
      </w:r>
      <w:r w:rsidR="0090131E" w:rsidRPr="009D288C">
        <w:t xml:space="preserve">:~ # </w:t>
      </w:r>
      <w:r w:rsidR="0090131E">
        <w:rPr>
          <w:rFonts w:hint="eastAsia"/>
        </w:rPr>
        <w:t>pwd</w:t>
      </w:r>
    </w:p>
    <w:p w:rsidR="0090131E" w:rsidRDefault="003672F1" w:rsidP="0090131E">
      <w:pPr>
        <w:pStyle w:val="ad"/>
      </w:pPr>
      <w:r>
        <w:rPr>
          <w:rFonts w:hint="eastAsia"/>
        </w:rPr>
        <w:t>/data/</w:t>
      </w:r>
      <w:r w:rsidR="0011059E">
        <w:rPr>
          <w:rFonts w:hint="eastAsia"/>
        </w:rPr>
        <w:t>install</w:t>
      </w:r>
    </w:p>
    <w:p w:rsidR="00F55BF1" w:rsidRDefault="00F55BF1" w:rsidP="00F55BF1">
      <w:r>
        <w:rPr>
          <w:rFonts w:hint="eastAsia"/>
        </w:rPr>
        <w:t>上传安装包到</w:t>
      </w:r>
      <w:r>
        <w:rPr>
          <w:rFonts w:hint="eastAsia"/>
        </w:rPr>
        <w:t>/data/</w:t>
      </w:r>
      <w:r w:rsidR="0011059E">
        <w:rPr>
          <w:rFonts w:hint="eastAsia"/>
        </w:rPr>
        <w:t>install</w:t>
      </w:r>
      <w:r>
        <w:rPr>
          <w:rFonts w:hint="eastAsia"/>
        </w:rPr>
        <w:t>目录下</w:t>
      </w:r>
    </w:p>
    <w:p w:rsidR="00F55BF1" w:rsidRDefault="00341C6B" w:rsidP="00F55BF1">
      <w:pPr>
        <w:pStyle w:val="ad"/>
      </w:pPr>
      <w:r>
        <w:t>node1</w:t>
      </w:r>
      <w:r w:rsidR="00F55BF1">
        <w:t>:/</w:t>
      </w:r>
      <w:r w:rsidR="00F55BF1">
        <w:rPr>
          <w:rFonts w:hint="eastAsia"/>
        </w:rPr>
        <w:t>data</w:t>
      </w:r>
      <w:r w:rsidR="00F55BF1">
        <w:t>/</w:t>
      </w:r>
      <w:r w:rsidR="0011059E">
        <w:t>install</w:t>
      </w:r>
      <w:r w:rsidR="00F55BF1">
        <w:t xml:space="preserve"> # ll</w:t>
      </w:r>
    </w:p>
    <w:p w:rsidR="00F55BF1" w:rsidRDefault="00F55BF1" w:rsidP="00F55BF1">
      <w:pPr>
        <w:pStyle w:val="ad"/>
      </w:pPr>
      <w:r>
        <w:t>total 671968</w:t>
      </w:r>
    </w:p>
    <w:p w:rsidR="00F55BF1" w:rsidRDefault="00F55BF1" w:rsidP="00F55BF1">
      <w:pPr>
        <w:pStyle w:val="ad"/>
      </w:pPr>
      <w:r>
        <w:t>-rw-r--r-- 1 root root 214092195 Jun  5 05:40 hadoop-2.7.3.tar.gz</w:t>
      </w:r>
    </w:p>
    <w:p w:rsidR="00F55BF1" w:rsidRDefault="00F55BF1" w:rsidP="00F55BF1">
      <w:pPr>
        <w:pStyle w:val="ad"/>
      </w:pPr>
      <w:r>
        <w:t>-rw-r--r-- 1 root root 104584366 Jun  5 05:40 hbase-1.2.5-bin.tar.gz</w:t>
      </w:r>
    </w:p>
    <w:p w:rsidR="00F55BF1" w:rsidRDefault="00F55BF1" w:rsidP="00F55BF1">
      <w:pPr>
        <w:pStyle w:val="ad"/>
      </w:pPr>
      <w:r>
        <w:t>-rw-r--r-- 1 root root 181287376 Jun  5 05:47 jdk-8u66-linux-x64.tar.gz</w:t>
      </w:r>
    </w:p>
    <w:p w:rsidR="00F55BF1" w:rsidRDefault="00F55BF1" w:rsidP="00F55BF1">
      <w:pPr>
        <w:pStyle w:val="ad"/>
      </w:pPr>
      <w:r>
        <w:t>-rw-r--r-- 1 root root 187426587 Jun  5 05:40 spark-2.0.2-bin-hadoop2.7.tgz</w:t>
      </w:r>
    </w:p>
    <w:p w:rsidR="00C51EF1" w:rsidRDefault="0038366D" w:rsidP="00F55BF1">
      <w:pPr>
        <w:pStyle w:val="ad"/>
      </w:pPr>
      <w:r>
        <w:t xml:space="preserve">-rw-r--r-- 1 root root 187426587 Jun  5 05:40 </w:t>
      </w:r>
      <w:r w:rsidRPr="0038366D">
        <w:t>zookeeper-3.4.6.tar.gz</w:t>
      </w:r>
    </w:p>
    <w:p w:rsidR="005C1D7B" w:rsidRDefault="007D3D1B" w:rsidP="00D55D12">
      <w:pPr>
        <w:pStyle w:val="20"/>
        <w:spacing w:before="156" w:after="156"/>
        <w:rPr>
          <w:shd w:val="clear" w:color="auto" w:fill="FFFFFF"/>
        </w:rPr>
      </w:pPr>
      <w:bookmarkStart w:id="17" w:name="_Toc491877186"/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JDK</w:t>
      </w:r>
      <w:bookmarkEnd w:id="17"/>
    </w:p>
    <w:p w:rsidR="00D55D12" w:rsidRDefault="00341C6B" w:rsidP="009D288C">
      <w:pPr>
        <w:pStyle w:val="ad"/>
      </w:pPr>
      <w:r>
        <w:t>node1</w:t>
      </w:r>
      <w:r w:rsidR="00D55D12" w:rsidRPr="009D288C">
        <w:t xml:space="preserve">:~ # cd </w:t>
      </w:r>
      <w:r w:rsidR="00F55BF1">
        <w:rPr>
          <w:rFonts w:hint="eastAsia"/>
        </w:rPr>
        <w:t>/data/</w:t>
      </w:r>
      <w:r w:rsidR="0011059E">
        <w:rPr>
          <w:rFonts w:hint="eastAsia"/>
        </w:rPr>
        <w:t>install</w:t>
      </w:r>
    </w:p>
    <w:p w:rsidR="00F55BF1" w:rsidRPr="009D288C" w:rsidRDefault="00341C6B" w:rsidP="009D288C">
      <w:pPr>
        <w:pStyle w:val="ad"/>
      </w:pPr>
      <w:r>
        <w:rPr>
          <w:rFonts w:hint="eastAsia"/>
        </w:rPr>
        <w:t>node1</w:t>
      </w:r>
      <w:r w:rsidR="00F55BF1">
        <w:rPr>
          <w:rFonts w:hint="eastAsia"/>
        </w:rPr>
        <w:t>:/data/</w:t>
      </w:r>
      <w:r w:rsidR="0011059E">
        <w:rPr>
          <w:rFonts w:hint="eastAsia"/>
        </w:rPr>
        <w:t>install</w:t>
      </w:r>
      <w:r w:rsidR="00F55BF1">
        <w:rPr>
          <w:rFonts w:hint="eastAsia"/>
        </w:rPr>
        <w:t xml:space="preserve"> # </w:t>
      </w:r>
      <w:r w:rsidR="00FB0E5B" w:rsidRPr="00FB0E5B">
        <w:t xml:space="preserve">tar </w:t>
      </w:r>
      <w:r w:rsidR="006F39E8">
        <w:rPr>
          <w:rFonts w:hint="eastAsia"/>
        </w:rPr>
        <w:t>-</w:t>
      </w:r>
      <w:r w:rsidR="00FB0E5B" w:rsidRPr="00FB0E5B">
        <w:t>zxvf</w:t>
      </w:r>
      <w:r w:rsidR="006F39E8">
        <w:rPr>
          <w:rFonts w:hint="eastAsia"/>
        </w:rPr>
        <w:t xml:space="preserve">  </w:t>
      </w:r>
      <w:r w:rsidR="00FB0E5B" w:rsidRPr="00FB0E5B">
        <w:t>jdk-8u66-linux-x64.tar.gz -C /usr/</w:t>
      </w:r>
    </w:p>
    <w:p w:rsidR="009D288C" w:rsidRPr="00480E40" w:rsidRDefault="009D288C" w:rsidP="005C1D7B">
      <w:pPr>
        <w:pStyle w:val="a8"/>
        <w:spacing w:before="75" w:beforeAutospacing="0" w:after="75" w:afterAutospacing="0"/>
      </w:pPr>
      <w:r w:rsidRPr="00480E40">
        <w:rPr>
          <w:rFonts w:hint="eastAsia"/>
        </w:rPr>
        <w:t>配置环境变量</w:t>
      </w:r>
    </w:p>
    <w:p w:rsidR="009D288C" w:rsidRPr="009D288C" w:rsidRDefault="00341C6B" w:rsidP="009D288C">
      <w:pPr>
        <w:pStyle w:val="ad"/>
      </w:pPr>
      <w:r>
        <w:t>node1</w:t>
      </w:r>
      <w:r w:rsidR="009D288C" w:rsidRPr="009D288C">
        <w:t>:</w:t>
      </w:r>
      <w:r w:rsidR="00F55BF1">
        <w:rPr>
          <w:rFonts w:hint="eastAsia"/>
        </w:rPr>
        <w:t>/data/</w:t>
      </w:r>
      <w:r w:rsidR="0011059E">
        <w:rPr>
          <w:rFonts w:hint="eastAsia"/>
        </w:rPr>
        <w:t>install</w:t>
      </w:r>
      <w:r w:rsidR="009D288C" w:rsidRPr="009D288C">
        <w:t xml:space="preserve"> #</w:t>
      </w:r>
      <w:r w:rsidR="009D288C">
        <w:rPr>
          <w:rFonts w:hint="eastAsia"/>
        </w:rPr>
        <w:t xml:space="preserve">vim </w:t>
      </w:r>
      <w:r w:rsidR="009D288C" w:rsidRPr="009D288C">
        <w:t>/etc/profile</w:t>
      </w:r>
    </w:p>
    <w:p w:rsidR="009D288C" w:rsidRPr="009D288C" w:rsidRDefault="009D288C" w:rsidP="009D288C">
      <w:pPr>
        <w:pStyle w:val="ad"/>
      </w:pPr>
      <w:r w:rsidRPr="009D288C">
        <w:t>export JAVA_HOME=/</w:t>
      </w:r>
      <w:r w:rsidRPr="009D288C">
        <w:rPr>
          <w:rFonts w:hint="eastAsia"/>
        </w:rPr>
        <w:t>usr</w:t>
      </w:r>
      <w:r w:rsidRPr="009D288C">
        <w:t>/jdk1.8.0_66</w:t>
      </w:r>
    </w:p>
    <w:p w:rsidR="009D288C" w:rsidRDefault="009D288C" w:rsidP="00E54647">
      <w:pPr>
        <w:pStyle w:val="ad"/>
      </w:pPr>
      <w:r w:rsidRPr="009D288C">
        <w:t>export HADOOP_HOME=/</w:t>
      </w:r>
      <w:r w:rsidR="00E54647">
        <w:rPr>
          <w:rFonts w:hint="eastAsia"/>
        </w:rPr>
        <w:t>data</w:t>
      </w:r>
      <w:r w:rsidRPr="009D288C">
        <w:t>/</w:t>
      </w:r>
      <w:r w:rsidR="00E54647" w:rsidRPr="00E54647">
        <w:t>hadoop-2.7.3</w:t>
      </w:r>
    </w:p>
    <w:p w:rsidR="00E54647" w:rsidRDefault="00E54647" w:rsidP="00E54647">
      <w:pPr>
        <w:pStyle w:val="ad"/>
      </w:pPr>
      <w:r w:rsidRPr="00E54647">
        <w:t>export HBASE_HOME=/data/hbase-1.2.5</w:t>
      </w:r>
    </w:p>
    <w:p w:rsidR="002F6C16" w:rsidRDefault="002F6C16" w:rsidP="00E54647">
      <w:pPr>
        <w:pStyle w:val="ad"/>
      </w:pPr>
      <w:r>
        <w:rPr>
          <w:rFonts w:hint="eastAsia"/>
        </w:rPr>
        <w:t>export SPARK_HOME=/data/</w:t>
      </w:r>
      <w:r w:rsidRPr="002F6C16">
        <w:t>spark-2.0.2</w:t>
      </w:r>
    </w:p>
    <w:p w:rsidR="00E94CAE" w:rsidRDefault="00E94CAE" w:rsidP="00E54647">
      <w:pPr>
        <w:pStyle w:val="ad"/>
      </w:pPr>
      <w:r>
        <w:rPr>
          <w:rFonts w:hint="eastAsia"/>
        </w:rPr>
        <w:t>export ZOOKEEPER_HOME=/data/</w:t>
      </w:r>
      <w:r w:rsidRPr="0038366D">
        <w:t>zookeeper-3.4.6</w:t>
      </w:r>
    </w:p>
    <w:p w:rsidR="00666EE2" w:rsidRDefault="00666EE2" w:rsidP="00E54647">
      <w:pPr>
        <w:pStyle w:val="ad"/>
      </w:pPr>
      <w:r>
        <w:t>export PATH=$</w:t>
      </w:r>
      <w:r w:rsidRPr="00E54647">
        <w:t>JAVA</w:t>
      </w:r>
      <w:r>
        <w:t>_HOME/bin:$JAVA_HOME</w:t>
      </w:r>
      <w:r w:rsidRPr="00E54647">
        <w:t>/jre/bin:</w:t>
      </w:r>
      <w:r w:rsidR="00E94CAE">
        <w:t>$PATH</w:t>
      </w:r>
    </w:p>
    <w:p w:rsidR="00E94CAE" w:rsidRDefault="00E94CAE" w:rsidP="00E94CAE">
      <w:pPr>
        <w:pStyle w:val="ad"/>
      </w:pPr>
      <w:r w:rsidRPr="00E54647">
        <w:t>export CLASSPATH=.:$JAVA_HOME/lib:$JAVA_HOME/jre/lib</w:t>
      </w:r>
    </w:p>
    <w:p w:rsidR="00801554" w:rsidRPr="00801554" w:rsidRDefault="00801554" w:rsidP="00E94CAE">
      <w:pPr>
        <w:pStyle w:val="ad"/>
      </w:pPr>
      <w:r>
        <w:t>export PATH=</w:t>
      </w:r>
      <w:r>
        <w:rPr>
          <w:rFonts w:hint="eastAsia"/>
        </w:rPr>
        <w:t>$ZOOKEEPER_HOME/bin</w:t>
      </w:r>
      <w:r w:rsidR="00706879">
        <w:rPr>
          <w:rFonts w:hint="eastAsia"/>
        </w:rPr>
        <w:t>:</w:t>
      </w:r>
      <w:r>
        <w:t>$PATH</w:t>
      </w:r>
    </w:p>
    <w:p w:rsidR="00E94CAE" w:rsidRPr="00E94CAE" w:rsidRDefault="00E94CAE" w:rsidP="00E54647">
      <w:pPr>
        <w:pStyle w:val="ad"/>
      </w:pPr>
      <w:r>
        <w:t>export PATH=</w:t>
      </w:r>
      <w:r>
        <w:rPr>
          <w:rFonts w:hint="eastAsia"/>
        </w:rPr>
        <w:t>$</w:t>
      </w:r>
      <w:r w:rsidRPr="00E54647">
        <w:t>HBASE_HOME</w:t>
      </w:r>
      <w:r>
        <w:rPr>
          <w:rFonts w:hint="eastAsia"/>
        </w:rPr>
        <w:t>/bin</w:t>
      </w:r>
      <w:r>
        <w:t>:$PATH</w:t>
      </w:r>
    </w:p>
    <w:p w:rsidR="009D288C" w:rsidRDefault="00666EE2" w:rsidP="00E54647">
      <w:pPr>
        <w:pStyle w:val="ad"/>
      </w:pPr>
      <w:r>
        <w:t>export PATH=$HADOOP_HOME/bin:$HADOOP_HOME/sbin</w:t>
      </w:r>
      <w:r w:rsidR="00801554">
        <w:rPr>
          <w:rFonts w:hint="eastAsia"/>
        </w:rPr>
        <w:t>:</w:t>
      </w:r>
      <w:r>
        <w:t>$PATH</w:t>
      </w:r>
    </w:p>
    <w:p w:rsidR="00E94CAE" w:rsidRDefault="00E94CAE" w:rsidP="00E94CAE">
      <w:pPr>
        <w:pStyle w:val="ad"/>
      </w:pPr>
      <w:r>
        <w:t>export PATH=$</w:t>
      </w:r>
      <w:r w:rsidR="00801554">
        <w:rPr>
          <w:rFonts w:hint="eastAsia"/>
        </w:rPr>
        <w:t>SPARK_HOME</w:t>
      </w:r>
      <w:r>
        <w:t>/bin</w:t>
      </w:r>
      <w:r>
        <w:rPr>
          <w:rFonts w:hint="eastAsia"/>
        </w:rPr>
        <w:t>:</w:t>
      </w:r>
      <w:r>
        <w:t>$PATH</w:t>
      </w:r>
    </w:p>
    <w:p w:rsidR="000B6D3C" w:rsidRPr="00E54647" w:rsidRDefault="000B6D3C" w:rsidP="00E54647">
      <w:pPr>
        <w:pStyle w:val="ad"/>
      </w:pPr>
    </w:p>
    <w:p w:rsidR="009D288C" w:rsidRDefault="00341C6B" w:rsidP="009D288C">
      <w:pPr>
        <w:pStyle w:val="ad"/>
        <w:rPr>
          <w:rFonts w:ascii="Consolas" w:hAnsi="Consolas" w:cs="Consolas"/>
          <w:color w:val="5C5C5C"/>
          <w:spacing w:val="2"/>
          <w:sz w:val="18"/>
          <w:szCs w:val="18"/>
          <w:shd w:val="clear" w:color="auto" w:fill="FFFFFF"/>
        </w:rPr>
      </w:pPr>
      <w:r>
        <w:t>node1</w:t>
      </w:r>
      <w:r w:rsidR="009D288C" w:rsidRPr="009D288C">
        <w:t>:/opt # source /etc/profile</w:t>
      </w:r>
    </w:p>
    <w:p w:rsidR="009D288C" w:rsidRDefault="00341C6B" w:rsidP="009D288C">
      <w:pPr>
        <w:pStyle w:val="ad"/>
      </w:pPr>
      <w:r>
        <w:t>node1</w:t>
      </w:r>
      <w:r w:rsidR="009D288C" w:rsidRPr="005D0354">
        <w:t>:~ # java –version</w:t>
      </w:r>
      <w:r w:rsidR="009D288C" w:rsidRPr="005D0354">
        <w:rPr>
          <w:rFonts w:hint="eastAsia"/>
        </w:rPr>
        <w:tab/>
      </w:r>
      <w:r w:rsidR="009D288C">
        <w:rPr>
          <w:rFonts w:hint="eastAsia"/>
        </w:rPr>
        <w:tab/>
      </w:r>
      <w:r w:rsidR="009D288C">
        <w:rPr>
          <w:rFonts w:hint="eastAsia"/>
        </w:rPr>
        <w:tab/>
        <w:t>#</w:t>
      </w:r>
      <w:r w:rsidR="009D288C">
        <w:rPr>
          <w:rFonts w:hint="eastAsia"/>
        </w:rPr>
        <w:t>验证</w:t>
      </w:r>
    </w:p>
    <w:p w:rsidR="009D288C" w:rsidRDefault="009D288C" w:rsidP="009D288C">
      <w:pPr>
        <w:pStyle w:val="ad"/>
      </w:pPr>
      <w:r>
        <w:t>java version "1.8.0_66"</w:t>
      </w:r>
    </w:p>
    <w:p w:rsidR="009D288C" w:rsidRDefault="009D288C" w:rsidP="009D288C">
      <w:pPr>
        <w:pStyle w:val="ad"/>
      </w:pPr>
      <w:r>
        <w:t>Java(TM) SE Runtime Environment (build 1.8.0_66-b17)</w:t>
      </w:r>
    </w:p>
    <w:p w:rsidR="009D288C" w:rsidRDefault="009D288C" w:rsidP="009D288C">
      <w:pPr>
        <w:pStyle w:val="ad"/>
      </w:pPr>
      <w:r>
        <w:t>Java HotSpot(TM) 64-Bit Server VM (build 25.66-b17, mixed mode)</w:t>
      </w:r>
    </w:p>
    <w:p w:rsidR="002A593B" w:rsidRDefault="00341C6B" w:rsidP="002A593B">
      <w:pPr>
        <w:pStyle w:val="ad"/>
      </w:pPr>
      <w:r>
        <w:t>node1</w:t>
      </w:r>
      <w:r w:rsidR="002A593B">
        <w:t>:~ # echo $JAVA_HOME</w:t>
      </w:r>
    </w:p>
    <w:p w:rsidR="009D288C" w:rsidRPr="009D288C" w:rsidRDefault="002A593B" w:rsidP="002A593B">
      <w:pPr>
        <w:pStyle w:val="ad"/>
      </w:pPr>
      <w:r>
        <w:t>/</w:t>
      </w:r>
      <w:r>
        <w:rPr>
          <w:rFonts w:hint="eastAsia"/>
        </w:rPr>
        <w:t>usr</w:t>
      </w:r>
      <w:r>
        <w:t>/jdk1.8.0_66</w:t>
      </w:r>
    </w:p>
    <w:p w:rsidR="00F55BF1" w:rsidRDefault="00F55BF1" w:rsidP="007D3D1B">
      <w:pPr>
        <w:pStyle w:val="a8"/>
        <w:spacing w:before="75" w:beforeAutospacing="0" w:after="75" w:afterAutospacing="0"/>
        <w:rPr>
          <w:b/>
          <w:bCs/>
          <w:color w:val="333333"/>
          <w:sz w:val="18"/>
          <w:szCs w:val="18"/>
          <w:shd w:val="clear" w:color="auto" w:fill="FFFFFF"/>
        </w:rPr>
      </w:pPr>
    </w:p>
    <w:p w:rsidR="00F43457" w:rsidRDefault="00F43457" w:rsidP="0002024A">
      <w:pPr>
        <w:pStyle w:val="1"/>
      </w:pPr>
      <w:bookmarkStart w:id="18" w:name="_Toc491877187"/>
      <w:r>
        <w:rPr>
          <w:rFonts w:hint="eastAsia"/>
        </w:rPr>
        <w:lastRenderedPageBreak/>
        <w:t>安装</w:t>
      </w:r>
      <w:r>
        <w:rPr>
          <w:rFonts w:hint="eastAsia"/>
        </w:rPr>
        <w:t>zookeeper</w:t>
      </w:r>
      <w:bookmarkEnd w:id="18"/>
    </w:p>
    <w:p w:rsidR="00F43457" w:rsidRDefault="00F43457" w:rsidP="00F43457">
      <w:pPr>
        <w:pStyle w:val="20"/>
        <w:spacing w:before="156" w:after="156"/>
      </w:pPr>
      <w:bookmarkStart w:id="19" w:name="_Toc491877188"/>
      <w:r>
        <w:rPr>
          <w:rFonts w:hint="eastAsia"/>
        </w:rPr>
        <w:t>解压</w:t>
      </w:r>
      <w:r>
        <w:rPr>
          <w:rFonts w:hint="eastAsia"/>
        </w:rPr>
        <w:t>zookeeper</w:t>
      </w:r>
      <w:bookmarkEnd w:id="19"/>
    </w:p>
    <w:p w:rsidR="00F43457" w:rsidRDefault="00341C6B" w:rsidP="00F43457">
      <w:pPr>
        <w:pStyle w:val="ad"/>
      </w:pPr>
      <w:r>
        <w:t>node1</w:t>
      </w:r>
      <w:r w:rsidR="00F43457">
        <w:t>:~ # cd /</w:t>
      </w:r>
      <w:r w:rsidR="00F43457">
        <w:rPr>
          <w:rFonts w:hint="eastAsia"/>
        </w:rPr>
        <w:t>data/install</w:t>
      </w:r>
    </w:p>
    <w:p w:rsidR="00F43457" w:rsidRDefault="00341C6B" w:rsidP="00F43457">
      <w:pPr>
        <w:pStyle w:val="ad"/>
      </w:pPr>
      <w:r>
        <w:t>node1</w:t>
      </w:r>
      <w:r w:rsidR="00F43457" w:rsidRPr="003A327D">
        <w:t>:/data</w:t>
      </w:r>
      <w:r w:rsidR="00F43457">
        <w:rPr>
          <w:rFonts w:hint="eastAsia"/>
        </w:rPr>
        <w:t>/install</w:t>
      </w:r>
      <w:r w:rsidR="00F43457" w:rsidRPr="003A327D">
        <w:t xml:space="preserve"> </w:t>
      </w:r>
      <w:r w:rsidR="00F43457" w:rsidRPr="00E45AA8">
        <w:t xml:space="preserve"># tar </w:t>
      </w:r>
      <w:r w:rsidR="00F43457">
        <w:rPr>
          <w:rFonts w:hint="eastAsia"/>
        </w:rPr>
        <w:t>-</w:t>
      </w:r>
      <w:r w:rsidR="00F43457" w:rsidRPr="00E45AA8">
        <w:t>zxvf</w:t>
      </w:r>
      <w:r w:rsidR="00F43457">
        <w:rPr>
          <w:rFonts w:hint="eastAsia"/>
        </w:rPr>
        <w:t xml:space="preserve"> </w:t>
      </w:r>
      <w:r w:rsidR="00F43457" w:rsidRPr="00E45AA8">
        <w:t xml:space="preserve"> </w:t>
      </w:r>
      <w:r w:rsidR="00F43457" w:rsidRPr="00F43457">
        <w:t>zookeeper-3.4.6.tar.gz</w:t>
      </w:r>
      <w:r w:rsidR="00F43457" w:rsidRPr="00E45AA8">
        <w:t xml:space="preserve"> </w:t>
      </w:r>
      <w:r w:rsidR="00F43457">
        <w:rPr>
          <w:rFonts w:hint="eastAsia"/>
        </w:rPr>
        <w:t xml:space="preserve"> </w:t>
      </w:r>
      <w:r w:rsidR="00F43457" w:rsidRPr="00E45AA8">
        <w:t>-C /data/</w:t>
      </w:r>
    </w:p>
    <w:p w:rsidR="00F43457" w:rsidRDefault="003A6E9B" w:rsidP="003A6E9B">
      <w:pPr>
        <w:pStyle w:val="20"/>
        <w:spacing w:before="156" w:after="156"/>
      </w:pPr>
      <w:bookmarkStart w:id="20" w:name="_Toc491877189"/>
      <w:r>
        <w:rPr>
          <w:rFonts w:hint="eastAsia"/>
        </w:rPr>
        <w:t>配置</w:t>
      </w:r>
      <w:r w:rsidRPr="003A6E9B">
        <w:t>zoo.cfg</w:t>
      </w:r>
      <w:r>
        <w:rPr>
          <w:rFonts w:hint="eastAsia"/>
        </w:rPr>
        <w:t>文件</w:t>
      </w:r>
      <w:bookmarkEnd w:id="20"/>
    </w:p>
    <w:p w:rsidR="0073595E" w:rsidRPr="0073595E" w:rsidRDefault="00341C6B" w:rsidP="0073595E">
      <w:pPr>
        <w:pStyle w:val="ad"/>
      </w:pPr>
      <w:r>
        <w:t>node1</w:t>
      </w:r>
      <w:r w:rsidR="0073595E" w:rsidRPr="0073595E">
        <w:t>:/data</w:t>
      </w:r>
      <w:r w:rsidR="0073595E" w:rsidRPr="0073595E">
        <w:rPr>
          <w:rFonts w:hint="eastAsia"/>
        </w:rPr>
        <w:t>/install</w:t>
      </w:r>
      <w:r w:rsidR="0073595E" w:rsidRPr="0073595E">
        <w:t xml:space="preserve"> # cd </w:t>
      </w:r>
      <w:r w:rsidR="0073595E" w:rsidRPr="0073595E">
        <w:rPr>
          <w:rFonts w:hint="eastAsia"/>
        </w:rPr>
        <w:t>/data/</w:t>
      </w:r>
      <w:r w:rsidR="0073595E" w:rsidRPr="0073595E">
        <w:t>zookeeper-3.4.6/conf/</w:t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  <w:t>#</w:t>
      </w:r>
      <w:r w:rsidR="0073595E" w:rsidRPr="0073595E">
        <w:t>进入</w:t>
      </w:r>
      <w:r w:rsidR="0073595E" w:rsidRPr="0073595E">
        <w:t>conf</w:t>
      </w:r>
      <w:r w:rsidR="0073595E" w:rsidRPr="0073595E">
        <w:t>目录</w:t>
      </w:r>
    </w:p>
    <w:p w:rsidR="003A6E9B" w:rsidRPr="0073595E" w:rsidRDefault="00341C6B" w:rsidP="0073595E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73595E" w:rsidRPr="0073595E">
        <w:rPr>
          <w:rFonts w:hint="eastAsia"/>
        </w:rPr>
        <w:t xml:space="preserve">cp </w:t>
      </w:r>
      <w:r w:rsidR="003A6E9B" w:rsidRPr="0073595E">
        <w:t xml:space="preserve"> zoo_sample.cfg </w:t>
      </w:r>
      <w:r w:rsidR="0073595E" w:rsidRPr="0073595E">
        <w:rPr>
          <w:rFonts w:hint="eastAsia"/>
        </w:rPr>
        <w:t xml:space="preserve"> </w:t>
      </w:r>
      <w:r w:rsidR="003A6E9B" w:rsidRPr="0073595E">
        <w:t>zoo.cfg</w:t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</w:r>
      <w:r w:rsidR="0073595E" w:rsidRPr="0073595E">
        <w:rPr>
          <w:rFonts w:hint="eastAsia"/>
        </w:rPr>
        <w:tab/>
        <w:t>#</w:t>
      </w:r>
      <w:r w:rsidR="0073595E" w:rsidRPr="0073595E">
        <w:t>拷贝模板</w:t>
      </w:r>
    </w:p>
    <w:p w:rsidR="003A6E9B" w:rsidRPr="0073595E" w:rsidRDefault="00341C6B" w:rsidP="0073595E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3A6E9B" w:rsidRPr="0073595E">
        <w:t>vi zoo.cfg</w:t>
      </w:r>
    </w:p>
    <w:p w:rsidR="0073595E" w:rsidRPr="0073595E" w:rsidRDefault="0073595E" w:rsidP="0073595E">
      <w:pPr>
        <w:pStyle w:val="ad"/>
      </w:pPr>
      <w:r w:rsidRPr="0073595E">
        <w:t># The number of milli</w:t>
      </w:r>
      <w:r w:rsidR="00341C6B">
        <w:t>node2</w:t>
      </w:r>
      <w:r w:rsidRPr="0073595E">
        <w:t>s of each tick</w:t>
      </w:r>
    </w:p>
    <w:p w:rsidR="0073595E" w:rsidRPr="0073595E" w:rsidRDefault="0073595E" w:rsidP="0073595E">
      <w:pPr>
        <w:pStyle w:val="ad"/>
      </w:pPr>
      <w:r w:rsidRPr="0073595E">
        <w:t>tickTime=2000</w:t>
      </w:r>
    </w:p>
    <w:p w:rsidR="0073595E" w:rsidRPr="0073595E" w:rsidRDefault="0073595E" w:rsidP="0073595E">
      <w:pPr>
        <w:pStyle w:val="ad"/>
      </w:pPr>
      <w:r w:rsidRPr="0073595E">
        <w:t xml:space="preserve"># The number of ticks that the initial </w:t>
      </w:r>
    </w:p>
    <w:p w:rsidR="0073595E" w:rsidRPr="0073595E" w:rsidRDefault="0073595E" w:rsidP="0073595E">
      <w:pPr>
        <w:pStyle w:val="ad"/>
      </w:pPr>
      <w:r w:rsidRPr="0073595E">
        <w:t># synchronization phase can take</w:t>
      </w:r>
    </w:p>
    <w:p w:rsidR="0073595E" w:rsidRPr="0073595E" w:rsidRDefault="0073595E" w:rsidP="0073595E">
      <w:pPr>
        <w:pStyle w:val="ad"/>
      </w:pPr>
      <w:r w:rsidRPr="0073595E">
        <w:t>initLimit=10</w:t>
      </w:r>
    </w:p>
    <w:p w:rsidR="0073595E" w:rsidRPr="0073595E" w:rsidRDefault="0073595E" w:rsidP="0073595E">
      <w:pPr>
        <w:pStyle w:val="ad"/>
      </w:pPr>
      <w:r w:rsidRPr="0073595E">
        <w:t xml:space="preserve"># The number of ticks that can pass between </w:t>
      </w:r>
    </w:p>
    <w:p w:rsidR="0073595E" w:rsidRPr="0073595E" w:rsidRDefault="0073595E" w:rsidP="0073595E">
      <w:pPr>
        <w:pStyle w:val="ad"/>
      </w:pPr>
      <w:r w:rsidRPr="0073595E">
        <w:t># sending a request and getting an acknowledgement</w:t>
      </w:r>
    </w:p>
    <w:p w:rsidR="0073595E" w:rsidRPr="0073595E" w:rsidRDefault="0073595E" w:rsidP="0073595E">
      <w:pPr>
        <w:pStyle w:val="ad"/>
      </w:pPr>
      <w:r w:rsidRPr="0073595E">
        <w:t>syncLimit=5</w:t>
      </w:r>
    </w:p>
    <w:p w:rsidR="0073595E" w:rsidRPr="0073595E" w:rsidRDefault="0073595E" w:rsidP="0073595E">
      <w:pPr>
        <w:pStyle w:val="ad"/>
      </w:pPr>
      <w:r w:rsidRPr="0073595E">
        <w:t># the directory where the snapshot is stored.</w:t>
      </w:r>
    </w:p>
    <w:p w:rsidR="0073595E" w:rsidRPr="0073595E" w:rsidRDefault="0073595E" w:rsidP="0073595E">
      <w:pPr>
        <w:pStyle w:val="ad"/>
      </w:pPr>
      <w:r w:rsidRPr="0073595E">
        <w:t xml:space="preserve"># do not use /tmp for storage, /tmp here is just </w:t>
      </w:r>
    </w:p>
    <w:p w:rsidR="0073595E" w:rsidRPr="0073595E" w:rsidRDefault="0073595E" w:rsidP="0073595E">
      <w:pPr>
        <w:pStyle w:val="ad"/>
      </w:pPr>
      <w:r w:rsidRPr="0073595E">
        <w:t># example sakes.</w:t>
      </w:r>
    </w:p>
    <w:p w:rsidR="0073595E" w:rsidRPr="00EC6649" w:rsidRDefault="0073595E" w:rsidP="0073595E">
      <w:pPr>
        <w:pStyle w:val="ad"/>
        <w:rPr>
          <w:color w:val="FF0000"/>
        </w:rPr>
      </w:pPr>
      <w:r w:rsidRPr="00EC6649">
        <w:rPr>
          <w:color w:val="FF0000"/>
        </w:rPr>
        <w:t>dataDir=/data/zookeeper-3.4.6/data</w:t>
      </w:r>
    </w:p>
    <w:p w:rsidR="0073595E" w:rsidRPr="00EC6649" w:rsidRDefault="0073595E" w:rsidP="0073595E">
      <w:pPr>
        <w:pStyle w:val="ad"/>
        <w:rPr>
          <w:color w:val="FF0000"/>
        </w:rPr>
      </w:pPr>
      <w:r w:rsidRPr="00EC6649">
        <w:rPr>
          <w:color w:val="FF0000"/>
        </w:rPr>
        <w:t>dataLogDir=/data/zookeeper-3.4.6/dataLog</w:t>
      </w:r>
    </w:p>
    <w:p w:rsidR="0073595E" w:rsidRPr="0073595E" w:rsidRDefault="0073595E" w:rsidP="0073595E">
      <w:pPr>
        <w:pStyle w:val="ad"/>
      </w:pPr>
      <w:r w:rsidRPr="0073595E">
        <w:t># the port at which the clients will connect</w:t>
      </w:r>
    </w:p>
    <w:p w:rsidR="0073595E" w:rsidRPr="0073595E" w:rsidRDefault="0073595E" w:rsidP="0073595E">
      <w:pPr>
        <w:pStyle w:val="ad"/>
      </w:pPr>
      <w:r w:rsidRPr="0073595E">
        <w:t>clientPort=2181</w:t>
      </w:r>
    </w:p>
    <w:p w:rsidR="0073595E" w:rsidRPr="0073595E" w:rsidRDefault="0073595E" w:rsidP="0073595E">
      <w:pPr>
        <w:pStyle w:val="ad"/>
      </w:pPr>
      <w:r w:rsidRPr="0073595E">
        <w:t># the maximum number of client connections.</w:t>
      </w:r>
    </w:p>
    <w:p w:rsidR="0073595E" w:rsidRPr="0073595E" w:rsidRDefault="0073595E" w:rsidP="0073595E">
      <w:pPr>
        <w:pStyle w:val="ad"/>
      </w:pPr>
      <w:r w:rsidRPr="0073595E">
        <w:t># increase this if you need to handle more clients</w:t>
      </w:r>
    </w:p>
    <w:p w:rsidR="0073595E" w:rsidRPr="0073595E" w:rsidRDefault="0073595E" w:rsidP="0073595E">
      <w:pPr>
        <w:pStyle w:val="ad"/>
      </w:pPr>
      <w:r w:rsidRPr="0073595E">
        <w:t>#maxClientCnxns=60</w:t>
      </w:r>
    </w:p>
    <w:p w:rsidR="0073595E" w:rsidRPr="0073595E" w:rsidRDefault="0073595E" w:rsidP="0073595E">
      <w:pPr>
        <w:pStyle w:val="ad"/>
      </w:pPr>
      <w:r w:rsidRPr="0073595E">
        <w:t>#</w:t>
      </w:r>
    </w:p>
    <w:p w:rsidR="0073595E" w:rsidRPr="0073595E" w:rsidRDefault="0073595E" w:rsidP="0073595E">
      <w:pPr>
        <w:pStyle w:val="ad"/>
      </w:pPr>
      <w:r w:rsidRPr="0073595E">
        <w:t xml:space="preserve"># Be sure to read the maintenance section of the </w:t>
      </w:r>
    </w:p>
    <w:p w:rsidR="0073595E" w:rsidRPr="0073595E" w:rsidRDefault="0073595E" w:rsidP="0073595E">
      <w:pPr>
        <w:pStyle w:val="ad"/>
      </w:pPr>
      <w:r w:rsidRPr="0073595E">
        <w:t># administrator guide before turning on autopurge.</w:t>
      </w:r>
    </w:p>
    <w:p w:rsidR="0073595E" w:rsidRPr="0073595E" w:rsidRDefault="0073595E" w:rsidP="0073595E">
      <w:pPr>
        <w:pStyle w:val="ad"/>
      </w:pPr>
      <w:r w:rsidRPr="0073595E">
        <w:t>#</w:t>
      </w:r>
    </w:p>
    <w:p w:rsidR="0073595E" w:rsidRPr="0073595E" w:rsidRDefault="0073595E" w:rsidP="0073595E">
      <w:pPr>
        <w:pStyle w:val="ad"/>
      </w:pPr>
      <w:r w:rsidRPr="0073595E">
        <w:t># http://zookeeper.apache.org/doc/current/zookeeperAdmin.html#sc_maintenance</w:t>
      </w:r>
    </w:p>
    <w:p w:rsidR="0073595E" w:rsidRPr="0073595E" w:rsidRDefault="0073595E" w:rsidP="0073595E">
      <w:pPr>
        <w:pStyle w:val="ad"/>
      </w:pPr>
      <w:r w:rsidRPr="0073595E">
        <w:t>#</w:t>
      </w:r>
    </w:p>
    <w:p w:rsidR="0073595E" w:rsidRPr="0073595E" w:rsidRDefault="0073595E" w:rsidP="0073595E">
      <w:pPr>
        <w:pStyle w:val="ad"/>
      </w:pPr>
      <w:r w:rsidRPr="0073595E">
        <w:t># The number of snapshots to retain in dataDir</w:t>
      </w:r>
    </w:p>
    <w:p w:rsidR="0073595E" w:rsidRPr="0073595E" w:rsidRDefault="0073595E" w:rsidP="0073595E">
      <w:pPr>
        <w:pStyle w:val="ad"/>
      </w:pPr>
      <w:r w:rsidRPr="0073595E">
        <w:t>#autopurge.snapRetainCount=3</w:t>
      </w:r>
    </w:p>
    <w:p w:rsidR="0073595E" w:rsidRPr="0073595E" w:rsidRDefault="0073595E" w:rsidP="0073595E">
      <w:pPr>
        <w:pStyle w:val="ad"/>
      </w:pPr>
      <w:r w:rsidRPr="0073595E">
        <w:lastRenderedPageBreak/>
        <w:t># Purge task interval in hours</w:t>
      </w:r>
    </w:p>
    <w:p w:rsidR="0073595E" w:rsidRPr="003656DA" w:rsidRDefault="0073595E" w:rsidP="003656DA">
      <w:pPr>
        <w:pStyle w:val="ad"/>
      </w:pPr>
      <w:r w:rsidRPr="0073595E">
        <w:t># S</w:t>
      </w:r>
      <w:r w:rsidRPr="003656DA">
        <w:t>et to "0" to disable auto purge feature</w:t>
      </w:r>
    </w:p>
    <w:p w:rsidR="0073595E" w:rsidRPr="003656DA" w:rsidRDefault="0073595E" w:rsidP="003656DA">
      <w:pPr>
        <w:pStyle w:val="ad"/>
      </w:pPr>
      <w:r w:rsidRPr="003656DA">
        <w:t>#autopurge.purgeInterval=1</w:t>
      </w:r>
    </w:p>
    <w:p w:rsidR="00AE4434" w:rsidRPr="003656DA" w:rsidRDefault="00AE4434" w:rsidP="003656DA">
      <w:pPr>
        <w:pStyle w:val="ad"/>
        <w:rPr>
          <w:color w:val="FF0000"/>
        </w:rPr>
      </w:pPr>
      <w:r w:rsidRPr="003656DA">
        <w:rPr>
          <w:color w:val="FF0000"/>
        </w:rPr>
        <w:t>server.1=</w:t>
      </w:r>
      <w:r w:rsidR="00341C6B">
        <w:rPr>
          <w:color w:val="FF0000"/>
        </w:rPr>
        <w:t>node1</w:t>
      </w:r>
      <w:r w:rsidRPr="003656DA">
        <w:rPr>
          <w:color w:val="FF0000"/>
        </w:rPr>
        <w:t>:2888:3888</w:t>
      </w:r>
    </w:p>
    <w:p w:rsidR="00AE4434" w:rsidRPr="003656DA" w:rsidRDefault="00AE4434" w:rsidP="003656DA">
      <w:pPr>
        <w:pStyle w:val="ad"/>
        <w:rPr>
          <w:color w:val="FF0000"/>
        </w:rPr>
      </w:pPr>
      <w:r w:rsidRPr="003656DA">
        <w:rPr>
          <w:color w:val="FF0000"/>
        </w:rPr>
        <w:t>server.2=</w:t>
      </w:r>
      <w:r w:rsidR="00341C6B">
        <w:rPr>
          <w:color w:val="FF0000"/>
        </w:rPr>
        <w:t>node2</w:t>
      </w:r>
      <w:r w:rsidRPr="003656DA">
        <w:rPr>
          <w:color w:val="FF0000"/>
        </w:rPr>
        <w:t>:2888:3888</w:t>
      </w:r>
    </w:p>
    <w:p w:rsidR="00AE4434" w:rsidRPr="003656DA" w:rsidRDefault="00AE4434" w:rsidP="003656DA">
      <w:pPr>
        <w:pStyle w:val="ad"/>
        <w:rPr>
          <w:color w:val="FF0000"/>
        </w:rPr>
      </w:pPr>
      <w:r w:rsidRPr="003656DA">
        <w:rPr>
          <w:color w:val="FF0000"/>
        </w:rPr>
        <w:t>server.3=</w:t>
      </w:r>
      <w:r w:rsidR="00341C6B">
        <w:rPr>
          <w:rFonts w:hint="eastAsia"/>
          <w:color w:val="FF0000"/>
        </w:rPr>
        <w:t>node3</w:t>
      </w:r>
      <w:r w:rsidRPr="003656DA">
        <w:rPr>
          <w:color w:val="FF0000"/>
        </w:rPr>
        <w:t>:2888:3888</w:t>
      </w:r>
    </w:p>
    <w:p w:rsidR="003656DA" w:rsidRDefault="003656DA" w:rsidP="003656DA">
      <w:pPr>
        <w:pStyle w:val="20"/>
        <w:spacing w:before="156" w:after="156"/>
      </w:pPr>
      <w:bookmarkStart w:id="21" w:name="_Toc491877190"/>
      <w:r>
        <w:rPr>
          <w:rFonts w:hint="eastAsia"/>
        </w:rPr>
        <w:t>添加</w:t>
      </w:r>
      <w:r>
        <w:rPr>
          <w:rFonts w:hint="eastAsia"/>
        </w:rPr>
        <w:t>myid</w:t>
      </w:r>
      <w:r>
        <w:rPr>
          <w:rFonts w:hint="eastAsia"/>
        </w:rPr>
        <w:t>，分发</w:t>
      </w:r>
      <w:r w:rsidR="001E5B28">
        <w:rPr>
          <w:rFonts w:hint="eastAsia"/>
        </w:rPr>
        <w:t>(</w:t>
      </w:r>
      <w:r w:rsidR="001E5B28">
        <w:rPr>
          <w:rFonts w:hint="eastAsia"/>
        </w:rPr>
        <w:t>安装个数为奇数</w:t>
      </w:r>
      <w:r w:rsidR="001E5B28">
        <w:rPr>
          <w:rFonts w:hint="eastAsia"/>
        </w:rPr>
        <w:t>)</w:t>
      </w:r>
      <w:bookmarkEnd w:id="21"/>
    </w:p>
    <w:p w:rsidR="003A6E9B" w:rsidRPr="00AE4434" w:rsidRDefault="00AE4434" w:rsidP="00EC6649">
      <w:r>
        <w:rPr>
          <w:rFonts w:hint="eastAsia"/>
        </w:rPr>
        <w:t>创建指定目录：</w:t>
      </w:r>
      <w:r>
        <w:rPr>
          <w:rFonts w:hint="eastAsia"/>
        </w:rPr>
        <w:t>dataDir</w:t>
      </w:r>
      <w:r>
        <w:rPr>
          <w:rFonts w:hint="eastAsia"/>
        </w:rPr>
        <w:t>目录下增加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rPr>
          <w:rFonts w:hint="eastAsia"/>
        </w:rPr>
        <w:t>;myid</w:t>
      </w:r>
      <w:r>
        <w:rPr>
          <w:rFonts w:hint="eastAsia"/>
        </w:rPr>
        <w:t>中写当前</w:t>
      </w:r>
      <w:r>
        <w:rPr>
          <w:rFonts w:hint="eastAsia"/>
        </w:rPr>
        <w:t>zookeeper</w:t>
      </w:r>
      <w:r>
        <w:rPr>
          <w:rFonts w:hint="eastAsia"/>
        </w:rPr>
        <w:t>服务的</w:t>
      </w:r>
      <w:r>
        <w:rPr>
          <w:rFonts w:hint="eastAsia"/>
        </w:rPr>
        <w:t>id</w:t>
      </w:r>
      <w:r w:rsidR="001E5B28">
        <w:rPr>
          <w:rFonts w:hint="eastAsia"/>
        </w:rPr>
        <w:t>,</w:t>
      </w:r>
      <w:r w:rsidR="001E5B28" w:rsidRPr="001E5B28">
        <w:rPr>
          <w:rFonts w:asciiTheme="minorEastAsia" w:eastAsiaTheme="minorEastAsia" w:hAnsiTheme="minorEastAsia"/>
        </w:rPr>
        <w:t xml:space="preserve"> </w:t>
      </w:r>
      <w:r w:rsidR="001E5B28" w:rsidRPr="003656DA">
        <w:rPr>
          <w:rFonts w:asciiTheme="minorEastAsia" w:eastAsiaTheme="minorEastAsia" w:hAnsiTheme="minorEastAsia"/>
        </w:rPr>
        <w:t>因为server.1=</w:t>
      </w:r>
      <w:r w:rsidR="00341C6B">
        <w:rPr>
          <w:rFonts w:asciiTheme="minorEastAsia" w:eastAsiaTheme="minorEastAsia" w:hAnsiTheme="minorEastAsia" w:hint="eastAsia"/>
        </w:rPr>
        <w:t>node1</w:t>
      </w:r>
      <w:r w:rsidR="001E5B28" w:rsidRPr="003656DA">
        <w:rPr>
          <w:rFonts w:asciiTheme="minorEastAsia" w:eastAsiaTheme="minorEastAsia" w:hAnsiTheme="minorEastAsia"/>
        </w:rPr>
        <w:t>:2888:3888</w:t>
      </w:r>
      <w:r w:rsidR="001E5B28">
        <w:rPr>
          <w:rFonts w:asciiTheme="minorEastAsia" w:eastAsiaTheme="minorEastAsia" w:hAnsiTheme="minorEastAsia" w:hint="eastAsia"/>
        </w:rPr>
        <w:t xml:space="preserve"> </w:t>
      </w:r>
      <w:r w:rsidR="001E5B28" w:rsidRPr="003656DA">
        <w:rPr>
          <w:rFonts w:asciiTheme="minorEastAsia" w:eastAsiaTheme="minorEastAsia" w:hAnsiTheme="minorEastAsia"/>
        </w:rPr>
        <w:t>server指定的是1,</w:t>
      </w:r>
    </w:p>
    <w:p w:rsidR="00AE4434" w:rsidRPr="00AE4434" w:rsidRDefault="00341C6B" w:rsidP="00AE4434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AE4434" w:rsidRPr="00AE4434">
        <w:rPr>
          <w:rFonts w:hint="eastAsia"/>
        </w:rPr>
        <w:t xml:space="preserve">mkdir  </w:t>
      </w:r>
      <w:r w:rsidR="00AE4434" w:rsidRPr="00AE4434">
        <w:t>–</w:t>
      </w:r>
      <w:r w:rsidR="00AE4434" w:rsidRPr="00AE4434">
        <w:rPr>
          <w:rFonts w:hint="eastAsia"/>
        </w:rPr>
        <w:t xml:space="preserve">pv </w:t>
      </w:r>
      <w:r w:rsidR="00AE4434" w:rsidRPr="00AE4434">
        <w:t>/data/zookeeper-3.4.6/</w:t>
      </w:r>
      <w:r w:rsidR="00AE4434" w:rsidRPr="00AE4434">
        <w:rPr>
          <w:rFonts w:hint="eastAsia"/>
        </w:rPr>
        <w:t>{</w:t>
      </w:r>
      <w:r w:rsidR="00AE4434" w:rsidRPr="00AE4434">
        <w:t>data</w:t>
      </w:r>
      <w:r w:rsidR="00AE4434" w:rsidRPr="00AE4434">
        <w:rPr>
          <w:rFonts w:hint="eastAsia"/>
        </w:rPr>
        <w:t>,</w:t>
      </w:r>
      <w:r w:rsidR="00AE4434" w:rsidRPr="00AE4434">
        <w:t xml:space="preserve"> dataLog</w:t>
      </w:r>
      <w:r w:rsidR="00AE4434" w:rsidRPr="00AE4434">
        <w:rPr>
          <w:rFonts w:hint="eastAsia"/>
        </w:rPr>
        <w:t>}</w:t>
      </w:r>
    </w:p>
    <w:p w:rsidR="00AE4434" w:rsidRPr="001E5B28" w:rsidRDefault="00341C6B" w:rsidP="001E5B28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AE4434" w:rsidRPr="00AE4434">
        <w:t>echo</w:t>
      </w:r>
      <w:r w:rsidR="00AE4434" w:rsidRPr="00AE4434">
        <w:rPr>
          <w:rFonts w:hint="eastAsia"/>
        </w:rPr>
        <w:t xml:space="preserve"> </w:t>
      </w:r>
      <w:r w:rsidR="00AE4434" w:rsidRPr="00AE4434">
        <w:t>1 &gt; /data/zookeeper-3.4.6/data/myid</w:t>
      </w:r>
    </w:p>
    <w:p w:rsidR="00AE4434" w:rsidRPr="001E5B28" w:rsidRDefault="003656DA" w:rsidP="00A37FBF">
      <w:pPr>
        <w:pStyle w:val="20"/>
        <w:spacing w:before="156" w:after="156"/>
      </w:pPr>
      <w:bookmarkStart w:id="22" w:name="_Toc491877191"/>
      <w:r w:rsidRPr="001E5B28">
        <w:rPr>
          <w:rFonts w:hint="eastAsia"/>
        </w:rPr>
        <w:t>分发：</w:t>
      </w:r>
      <w:bookmarkEnd w:id="22"/>
    </w:p>
    <w:p w:rsidR="003656DA" w:rsidRDefault="00341C6B" w:rsidP="003656DA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3656DA">
        <w:rPr>
          <w:rFonts w:hint="eastAsia"/>
        </w:rPr>
        <w:t>scp -rp /data/</w:t>
      </w:r>
      <w:r w:rsidR="003656DA" w:rsidRPr="00AE4434">
        <w:t>zookeeper-3.4.6</w:t>
      </w:r>
      <w:r w:rsidR="003656DA">
        <w:rPr>
          <w:rFonts w:hint="eastAsia"/>
        </w:rPr>
        <w:t xml:space="preserve">  root@192.168.0.11:/data</w:t>
      </w:r>
    </w:p>
    <w:p w:rsidR="003656DA" w:rsidRPr="003656DA" w:rsidRDefault="00341C6B" w:rsidP="003656DA">
      <w:pPr>
        <w:pStyle w:val="ad"/>
      </w:pPr>
      <w:r>
        <w:t>node1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3656DA">
        <w:rPr>
          <w:rFonts w:hint="eastAsia"/>
        </w:rPr>
        <w:t>scp -rp /data/</w:t>
      </w:r>
      <w:r w:rsidR="003656DA" w:rsidRPr="00AE4434">
        <w:t>zookeeper-3.4.6</w:t>
      </w:r>
      <w:r w:rsidR="003656DA">
        <w:rPr>
          <w:rFonts w:hint="eastAsia"/>
        </w:rPr>
        <w:t xml:space="preserve">  root@192.168.0.12:/data</w:t>
      </w:r>
    </w:p>
    <w:p w:rsidR="003A6E9B" w:rsidRPr="001E5B28" w:rsidRDefault="00AE4434" w:rsidP="001E5B28">
      <w:r w:rsidRPr="001E5B28">
        <w:t>在其余机子配置，</w:t>
      </w:r>
      <w:r w:rsidR="00341C6B">
        <w:rPr>
          <w:rFonts w:hint="eastAsia"/>
        </w:rPr>
        <w:t>node2</w:t>
      </w:r>
      <w:r w:rsidRPr="001E5B28">
        <w:t>下面的</w:t>
      </w:r>
      <w:r w:rsidRPr="001E5B28">
        <w:t>myid</w:t>
      </w:r>
      <w:r w:rsidRPr="001E5B28">
        <w:t>是</w:t>
      </w:r>
      <w:r w:rsidRPr="001E5B28">
        <w:t>2</w:t>
      </w:r>
      <w:r w:rsidRPr="001E5B28">
        <w:t>，</w:t>
      </w:r>
      <w:r w:rsidR="00341C6B">
        <w:t>node3</w:t>
      </w:r>
      <w:r w:rsidRPr="001E5B28">
        <w:t>下面</w:t>
      </w:r>
      <w:r w:rsidRPr="001E5B28">
        <w:t>myid</w:t>
      </w:r>
      <w:r w:rsidRPr="001E5B28">
        <w:t>是</w:t>
      </w:r>
      <w:r w:rsidRPr="001E5B28">
        <w:t>3</w:t>
      </w:r>
      <w:r w:rsidRPr="001E5B28">
        <w:t>，这些都是根据</w:t>
      </w:r>
      <w:r w:rsidRPr="001E5B28">
        <w:t>server</w:t>
      </w:r>
      <w:r w:rsidRPr="001E5B28">
        <w:t>来的</w:t>
      </w:r>
    </w:p>
    <w:p w:rsidR="003656DA" w:rsidRPr="00AE4434" w:rsidRDefault="00341C6B" w:rsidP="003656DA">
      <w:pPr>
        <w:pStyle w:val="ad"/>
      </w:pPr>
      <w:r>
        <w:rPr>
          <w:rFonts w:hint="eastAsia"/>
        </w:rPr>
        <w:t>node2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3656DA" w:rsidRPr="00AE4434">
        <w:t>echo</w:t>
      </w:r>
      <w:r w:rsidR="003656DA" w:rsidRPr="00AE4434">
        <w:rPr>
          <w:rFonts w:hint="eastAsia"/>
        </w:rPr>
        <w:t xml:space="preserve"> </w:t>
      </w:r>
      <w:r>
        <w:t>2</w:t>
      </w:r>
      <w:r w:rsidR="003656DA" w:rsidRPr="00AE4434">
        <w:t xml:space="preserve"> &gt; /data/zookeeper-3.4.6/data/myid</w:t>
      </w:r>
    </w:p>
    <w:p w:rsidR="003656DA" w:rsidRPr="00AE4434" w:rsidRDefault="00341C6B" w:rsidP="003656DA">
      <w:pPr>
        <w:pStyle w:val="ad"/>
      </w:pPr>
      <w:r>
        <w:rPr>
          <w:rFonts w:hint="eastAsia"/>
        </w:rPr>
        <w:t>node3</w:t>
      </w:r>
      <w:r w:rsidR="003656DA" w:rsidRPr="0073595E">
        <w:t>:</w:t>
      </w:r>
      <w:r w:rsidR="003656DA" w:rsidRPr="003656DA">
        <w:rPr>
          <w:rFonts w:hint="eastAsia"/>
        </w:rPr>
        <w:t xml:space="preserve"> </w:t>
      </w:r>
      <w:r w:rsidR="003656DA" w:rsidRPr="0073595E">
        <w:rPr>
          <w:rFonts w:hint="eastAsia"/>
        </w:rPr>
        <w:t>/data/</w:t>
      </w:r>
      <w:r w:rsidR="003656DA" w:rsidRPr="0073595E">
        <w:t xml:space="preserve">zookeeper-3.4.6/conf/ # </w:t>
      </w:r>
      <w:r w:rsidR="003656DA" w:rsidRPr="00AE4434">
        <w:t>echo</w:t>
      </w:r>
      <w:r w:rsidR="003656DA" w:rsidRPr="00AE4434">
        <w:rPr>
          <w:rFonts w:hint="eastAsia"/>
        </w:rPr>
        <w:t xml:space="preserve"> </w:t>
      </w:r>
      <w:r>
        <w:t>3</w:t>
      </w:r>
      <w:r w:rsidR="003656DA" w:rsidRPr="00AE4434">
        <w:t>&gt; /data/zookeeper-3.4.6/data/myid</w:t>
      </w:r>
    </w:p>
    <w:p w:rsidR="003656DA" w:rsidRDefault="003656DA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Default="008937B1" w:rsidP="003656DA">
      <w:pPr>
        <w:pStyle w:val="a8"/>
      </w:pPr>
    </w:p>
    <w:p w:rsidR="008937B1" w:rsidRPr="003656DA" w:rsidRDefault="008937B1" w:rsidP="003656DA">
      <w:pPr>
        <w:pStyle w:val="a8"/>
      </w:pPr>
    </w:p>
    <w:p w:rsidR="0002024A" w:rsidRDefault="0002024A" w:rsidP="0002024A">
      <w:pPr>
        <w:pStyle w:val="1"/>
      </w:pPr>
      <w:bookmarkStart w:id="23" w:name="_Toc491877192"/>
      <w:r w:rsidRPr="009251E7">
        <w:rPr>
          <w:rFonts w:hint="eastAsia"/>
        </w:rPr>
        <w:lastRenderedPageBreak/>
        <w:t>安装</w:t>
      </w:r>
      <w:r w:rsidRPr="009251E7">
        <w:rPr>
          <w:rFonts w:hint="eastAsia"/>
        </w:rPr>
        <w:t>Hadoop</w:t>
      </w:r>
      <w:bookmarkEnd w:id="23"/>
    </w:p>
    <w:p w:rsidR="007D3D1B" w:rsidRDefault="003A327D" w:rsidP="009251E7">
      <w:pPr>
        <w:pStyle w:val="20"/>
        <w:spacing w:before="156" w:after="156"/>
      </w:pPr>
      <w:bookmarkStart w:id="24" w:name="_Toc491877193"/>
      <w:r>
        <w:rPr>
          <w:rFonts w:hint="eastAsia"/>
        </w:rPr>
        <w:t>解压</w:t>
      </w:r>
      <w:r w:rsidR="00F55BF1">
        <w:rPr>
          <w:rFonts w:hint="eastAsia"/>
        </w:rPr>
        <w:t>hadoop</w:t>
      </w:r>
      <w:bookmarkEnd w:id="24"/>
      <w:r w:rsidR="00023AAB">
        <w:tab/>
      </w:r>
    </w:p>
    <w:p w:rsidR="003A327D" w:rsidRDefault="00341C6B" w:rsidP="003A327D">
      <w:pPr>
        <w:pStyle w:val="ad"/>
      </w:pPr>
      <w:r>
        <w:t>node1</w:t>
      </w:r>
      <w:r w:rsidR="003A327D">
        <w:t>:~ # cd /</w:t>
      </w:r>
      <w:r w:rsidR="003A327D">
        <w:rPr>
          <w:rFonts w:hint="eastAsia"/>
        </w:rPr>
        <w:t>data</w:t>
      </w:r>
      <w:r w:rsidR="00E45AA8">
        <w:rPr>
          <w:rFonts w:hint="eastAsia"/>
        </w:rPr>
        <w:t>/</w:t>
      </w:r>
      <w:r w:rsidR="0011059E">
        <w:rPr>
          <w:rFonts w:hint="eastAsia"/>
        </w:rPr>
        <w:t>install</w:t>
      </w:r>
    </w:p>
    <w:p w:rsidR="0002024A" w:rsidRPr="0002024A" w:rsidRDefault="00341C6B" w:rsidP="00B6417D">
      <w:pPr>
        <w:pStyle w:val="ad"/>
      </w:pPr>
      <w:r>
        <w:t>node1</w:t>
      </w:r>
      <w:r w:rsidR="003A327D" w:rsidRPr="003A327D">
        <w:t>:/data</w:t>
      </w:r>
      <w:r w:rsidR="00E45AA8">
        <w:rPr>
          <w:rFonts w:hint="eastAsia"/>
        </w:rPr>
        <w:t>/</w:t>
      </w:r>
      <w:r w:rsidR="0011059E">
        <w:rPr>
          <w:rFonts w:hint="eastAsia"/>
        </w:rPr>
        <w:t>install</w:t>
      </w:r>
      <w:r w:rsidR="003A327D" w:rsidRPr="003A327D">
        <w:t xml:space="preserve"> </w:t>
      </w:r>
      <w:r w:rsidR="00E45AA8" w:rsidRPr="00E45AA8">
        <w:t># tar -zxvf hadoop-2.7.3.tar.gz -C /data/</w:t>
      </w:r>
    </w:p>
    <w:p w:rsidR="000B7453" w:rsidRPr="000B7453" w:rsidRDefault="000B7453" w:rsidP="000B7453">
      <w:pPr>
        <w:pStyle w:val="20"/>
        <w:spacing w:before="156" w:after="156"/>
      </w:pPr>
      <w:bookmarkStart w:id="25" w:name="_Toc491877194"/>
      <w:r w:rsidRPr="000B7453">
        <w:t>配置</w:t>
      </w:r>
      <w:r w:rsidRPr="000B7453">
        <w:t>hadoop-env.sh</w:t>
      </w:r>
      <w:bookmarkEnd w:id="25"/>
    </w:p>
    <w:p w:rsidR="00C76DE1" w:rsidRPr="000B7453" w:rsidRDefault="00341C6B" w:rsidP="000B7453">
      <w:pPr>
        <w:pStyle w:val="ad"/>
      </w:pPr>
      <w:r>
        <w:t>node1</w:t>
      </w:r>
      <w:r w:rsidR="000B7453">
        <w:t xml:space="preserve">:~ # </w:t>
      </w:r>
      <w:r w:rsidR="000B7453" w:rsidRPr="000B7453">
        <w:rPr>
          <w:rFonts w:hint="eastAsia"/>
        </w:rPr>
        <w:t>vim /data/</w:t>
      </w:r>
      <w:r w:rsidR="000B7453" w:rsidRPr="000B7453">
        <w:t>hadoop-2.7.3</w:t>
      </w:r>
      <w:r w:rsidR="00C76DE1" w:rsidRPr="000B7453">
        <w:rPr>
          <w:rFonts w:hint="eastAsia"/>
        </w:rPr>
        <w:t>/</w:t>
      </w:r>
      <w:r w:rsidR="00C76DE1" w:rsidRPr="000B7453">
        <w:t>etc/hadoop/hadoop-env.sh</w:t>
      </w:r>
      <w:r w:rsidR="000B7453" w:rsidRPr="000B7453">
        <w:t xml:space="preserve"> </w:t>
      </w:r>
    </w:p>
    <w:p w:rsidR="000B7453" w:rsidRPr="000B7453" w:rsidRDefault="00C76DE1" w:rsidP="000B7453">
      <w:pPr>
        <w:pStyle w:val="ad"/>
      </w:pPr>
      <w:r w:rsidRPr="000B7453">
        <w:t>export JAVA_HOME=/</w:t>
      </w:r>
      <w:r w:rsidRPr="000B7453">
        <w:rPr>
          <w:rFonts w:hint="eastAsia"/>
        </w:rPr>
        <w:t>usr</w:t>
      </w:r>
      <w:r w:rsidRPr="000B7453">
        <w:t>/jdk1.8.0_66</w:t>
      </w:r>
    </w:p>
    <w:p w:rsidR="000B7453" w:rsidRDefault="000B7453" w:rsidP="00B6417D">
      <w:pPr>
        <w:pStyle w:val="20"/>
        <w:spacing w:before="156" w:after="156"/>
        <w:rPr>
          <w:shd w:val="clear" w:color="auto" w:fill="FFFFFF"/>
        </w:rPr>
      </w:pPr>
      <w:bookmarkStart w:id="26" w:name="_Toc491877195"/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core-site.xml</w:t>
      </w:r>
      <w:bookmarkEnd w:id="26"/>
    </w:p>
    <w:p w:rsidR="00C76DE1" w:rsidRDefault="00341C6B" w:rsidP="000B7453">
      <w:pPr>
        <w:pStyle w:val="ad"/>
      </w:pPr>
      <w:r>
        <w:t>node1</w:t>
      </w:r>
      <w:r w:rsidR="00231A3C">
        <w:t xml:space="preserve">:~ # </w:t>
      </w:r>
      <w:r w:rsidR="000B7453">
        <w:rPr>
          <w:rFonts w:hint="eastAsia"/>
        </w:rPr>
        <w:t xml:space="preserve">vim  </w:t>
      </w:r>
      <w:r w:rsidR="000B7453" w:rsidRPr="000B7453">
        <w:rPr>
          <w:rFonts w:hint="eastAsia"/>
        </w:rPr>
        <w:t>/data/</w:t>
      </w:r>
      <w:r w:rsidR="000B7453" w:rsidRPr="000B7453">
        <w:t>hadoop-2.7.3</w:t>
      </w:r>
      <w:r w:rsidR="000B7453" w:rsidRPr="000B7453">
        <w:rPr>
          <w:rFonts w:hint="eastAsia"/>
        </w:rPr>
        <w:t>/</w:t>
      </w:r>
      <w:r w:rsidR="00C76DE1" w:rsidRPr="000B7453">
        <w:t>etc/hadoop/core-site.xml</w:t>
      </w:r>
      <w:r w:rsidR="00231A3C">
        <w:rPr>
          <w:rFonts w:hint="eastAsia"/>
        </w:rPr>
        <w:tab/>
      </w:r>
    </w:p>
    <w:p w:rsidR="004C2F97" w:rsidRDefault="004C2F97" w:rsidP="004C2F97">
      <w:pPr>
        <w:pStyle w:val="ad"/>
      </w:pPr>
      <w:r>
        <w:t>&lt;?xml version="1.0" encoding="UTF-8"?&gt;</w:t>
      </w:r>
    </w:p>
    <w:p w:rsidR="004C2F97" w:rsidRPr="000B7453" w:rsidRDefault="004C2F97" w:rsidP="004C2F97">
      <w:pPr>
        <w:pStyle w:val="ad"/>
      </w:pPr>
      <w:r>
        <w:t>&lt;?xml-stylesheet type="text/xsl" href="configuration.xsl"?&gt;</w:t>
      </w:r>
    </w:p>
    <w:p w:rsidR="005A1C72" w:rsidRDefault="007D5943" w:rsidP="000B7453">
      <w:pPr>
        <w:pStyle w:val="ad"/>
      </w:pPr>
      <w:r w:rsidRPr="000B7453">
        <w:t>&lt;configuration&gt;  </w:t>
      </w:r>
    </w:p>
    <w:p w:rsidR="005A1C72" w:rsidRPr="005A1C72" w:rsidRDefault="005A1C72" w:rsidP="005A1C72">
      <w:pPr>
        <w:pStyle w:val="ad"/>
      </w:pPr>
      <w:r w:rsidRPr="005A1C72">
        <w:rPr>
          <w:rFonts w:hint="eastAsia"/>
        </w:rPr>
        <w:t xml:space="preserve">  </w:t>
      </w:r>
      <w:r w:rsidRPr="005A1C72">
        <w:t xml:space="preserve">&lt;!--Yarn </w:t>
      </w:r>
      <w:r w:rsidRPr="005A1C72">
        <w:t>需要使用</w:t>
      </w:r>
      <w:r w:rsidRPr="005A1C72">
        <w:t xml:space="preserve"> fs.defaultFS </w:t>
      </w:r>
      <w:r w:rsidRPr="005A1C72">
        <w:t>指定</w:t>
      </w:r>
      <w:r w:rsidRPr="005A1C72">
        <w:t>NameNode URI --&gt;</w:t>
      </w:r>
    </w:p>
    <w:p w:rsidR="007D5943" w:rsidRPr="000B7453" w:rsidRDefault="007D5943" w:rsidP="000B7453">
      <w:pPr>
        <w:pStyle w:val="ad"/>
      </w:pPr>
      <w:r w:rsidRPr="000B7453">
        <w:t>    &lt;property&gt;  </w:t>
      </w:r>
    </w:p>
    <w:p w:rsidR="007D5943" w:rsidRPr="007D5943" w:rsidRDefault="007D5943" w:rsidP="007D5943">
      <w:pPr>
        <w:pStyle w:val="ad"/>
      </w:pPr>
      <w:r w:rsidRPr="007D5943">
        <w:t>        &lt;name&gt;fs.defaultFS&lt;/name&gt;  </w:t>
      </w:r>
    </w:p>
    <w:p w:rsidR="007D5943" w:rsidRPr="007D5943" w:rsidRDefault="007D5943" w:rsidP="007D5943">
      <w:pPr>
        <w:pStyle w:val="ad"/>
      </w:pPr>
      <w:r w:rsidRPr="007D5943">
        <w:t>        &lt;value&gt;hdfs:</w:t>
      </w:r>
      <w:r w:rsidRPr="007D5943">
        <w:rPr>
          <w:color w:val="FF0000"/>
        </w:rPr>
        <w:t>//</w:t>
      </w:r>
      <w:r w:rsidR="00341C6B">
        <w:rPr>
          <w:color w:val="FF0000"/>
        </w:rPr>
        <w:t>mycluster</w:t>
      </w:r>
      <w:r w:rsidRPr="007D5943">
        <w:rPr>
          <w:color w:val="FF0000"/>
        </w:rPr>
        <w:t>&lt;/value&gt;</w:t>
      </w:r>
      <w:r w:rsidRPr="007D5943">
        <w:t>  </w:t>
      </w:r>
    </w:p>
    <w:p w:rsidR="007D5943" w:rsidRDefault="007D5943" w:rsidP="00517820">
      <w:pPr>
        <w:pStyle w:val="ad"/>
        <w:ind w:firstLine="210"/>
      </w:pPr>
      <w:r w:rsidRPr="007D5943">
        <w:t>&lt;/property&gt;  </w:t>
      </w:r>
    </w:p>
    <w:p w:rsidR="00517820" w:rsidRPr="006728D5" w:rsidRDefault="006728D5" w:rsidP="00517820">
      <w:pPr>
        <w:pStyle w:val="ad"/>
      </w:pPr>
      <w:r>
        <w:t xml:space="preserve">  </w:t>
      </w:r>
    </w:p>
    <w:p w:rsidR="00517820" w:rsidRPr="00517820" w:rsidRDefault="00517820" w:rsidP="00517820">
      <w:pPr>
        <w:pStyle w:val="ad"/>
        <w:ind w:firstLineChars="100" w:firstLine="210"/>
      </w:pPr>
      <w:r w:rsidRPr="00517820">
        <w:t>&lt;property&gt;</w:t>
      </w:r>
    </w:p>
    <w:p w:rsidR="00517820" w:rsidRPr="00517820" w:rsidRDefault="00517820" w:rsidP="00517820">
      <w:pPr>
        <w:pStyle w:val="ad"/>
        <w:ind w:firstLineChars="200" w:firstLine="420"/>
      </w:pPr>
      <w:r w:rsidRPr="00517820">
        <w:t>&lt;name&gt;hadoop.tmp.dir&lt;/name&gt;</w:t>
      </w:r>
    </w:p>
    <w:p w:rsidR="00517820" w:rsidRPr="00517820" w:rsidRDefault="00517820" w:rsidP="00517820">
      <w:pPr>
        <w:pStyle w:val="ad"/>
        <w:ind w:firstLineChars="200" w:firstLine="420"/>
      </w:pPr>
      <w:r w:rsidRPr="00517820">
        <w:t>&lt;value&gt;</w:t>
      </w:r>
      <w:r w:rsidRPr="00517820">
        <w:rPr>
          <w:color w:val="FF0000"/>
        </w:rPr>
        <w:t>/</w:t>
      </w:r>
      <w:r w:rsidRPr="00517820">
        <w:rPr>
          <w:rFonts w:hint="eastAsia"/>
          <w:color w:val="FF0000"/>
        </w:rPr>
        <w:t>data</w:t>
      </w:r>
      <w:r w:rsidRPr="00517820">
        <w:rPr>
          <w:color w:val="FF0000"/>
        </w:rPr>
        <w:t>/hadoop-2.7.3/</w:t>
      </w:r>
      <w:r w:rsidRPr="00517820">
        <w:rPr>
          <w:rFonts w:hint="eastAsia"/>
          <w:color w:val="FF0000"/>
        </w:rPr>
        <w:t>data/</w:t>
      </w:r>
      <w:r w:rsidRPr="00517820">
        <w:rPr>
          <w:color w:val="FF0000"/>
        </w:rPr>
        <w:t>tmp</w:t>
      </w:r>
      <w:r w:rsidRPr="00517820">
        <w:t>&lt;/value&gt;</w:t>
      </w:r>
    </w:p>
    <w:p w:rsidR="000F55CA" w:rsidRDefault="00517820" w:rsidP="00BB001C">
      <w:pPr>
        <w:pStyle w:val="ad"/>
        <w:ind w:firstLineChars="100" w:firstLine="210"/>
      </w:pPr>
      <w:r w:rsidRPr="00517820">
        <w:t>&lt;/property&gt;</w:t>
      </w:r>
    </w:p>
    <w:p w:rsidR="008937B1" w:rsidRDefault="008937B1" w:rsidP="000F55CA">
      <w:pPr>
        <w:pStyle w:val="ad"/>
        <w:ind w:firstLineChars="100" w:firstLine="210"/>
      </w:pPr>
      <w:r>
        <w:t>&lt;property&gt;</w:t>
      </w:r>
    </w:p>
    <w:p w:rsidR="008937B1" w:rsidRDefault="008937B1" w:rsidP="000F55CA">
      <w:pPr>
        <w:pStyle w:val="ad"/>
        <w:ind w:firstLineChars="200" w:firstLine="420"/>
      </w:pPr>
      <w:r>
        <w:t>&lt;name&gt;ha.zookeeper.quorum&lt;/name&gt;</w:t>
      </w:r>
    </w:p>
    <w:p w:rsidR="008937B1" w:rsidRDefault="008937B1" w:rsidP="000F55CA">
      <w:pPr>
        <w:pStyle w:val="ad"/>
        <w:ind w:firstLineChars="200" w:firstLine="420"/>
      </w:pPr>
      <w:r>
        <w:t>&lt;value&gt;</w:t>
      </w:r>
      <w:r w:rsidR="00341C6B">
        <w:rPr>
          <w:color w:val="FF0000"/>
        </w:rPr>
        <w:t>node1</w:t>
      </w:r>
      <w:r w:rsidRPr="008937B1">
        <w:rPr>
          <w:color w:val="FF0000"/>
        </w:rPr>
        <w:t>:2181,</w:t>
      </w:r>
      <w:r w:rsidR="00341C6B">
        <w:rPr>
          <w:color w:val="FF0000"/>
        </w:rPr>
        <w:t>node2</w:t>
      </w:r>
      <w:r w:rsidRPr="008937B1">
        <w:rPr>
          <w:color w:val="FF0000"/>
        </w:rPr>
        <w:t>:2181</w:t>
      </w:r>
      <w:r w:rsidRPr="008937B1">
        <w:rPr>
          <w:rFonts w:hint="eastAsia"/>
          <w:color w:val="FF0000"/>
        </w:rPr>
        <w:t>,</w:t>
      </w:r>
      <w:r w:rsidR="00341C6B">
        <w:rPr>
          <w:rFonts w:hint="eastAsia"/>
          <w:color w:val="FF0000"/>
        </w:rPr>
        <w:t>node3</w:t>
      </w:r>
      <w:r w:rsidRPr="008937B1">
        <w:rPr>
          <w:color w:val="FF0000"/>
        </w:rPr>
        <w:t>:2181</w:t>
      </w:r>
      <w:r>
        <w:t>&lt;/value&gt;</w:t>
      </w:r>
    </w:p>
    <w:p w:rsidR="006728D5" w:rsidRDefault="006728D5" w:rsidP="000F55CA">
      <w:pPr>
        <w:pStyle w:val="ad"/>
        <w:ind w:firstLineChars="200" w:firstLine="420"/>
      </w:pPr>
      <w:r>
        <w:rPr>
          <w:rFonts w:hint="eastAsia"/>
        </w:rPr>
        <w:t>&lt;discription&gt;zookeeper</w:t>
      </w:r>
      <w:r>
        <w:rPr>
          <w:rFonts w:hint="eastAsia"/>
        </w:rPr>
        <w:t>客户端连接地址</w:t>
      </w:r>
      <w:r>
        <w:rPr>
          <w:rFonts w:hint="eastAsia"/>
        </w:rPr>
        <w:t>&lt;/discription&gt;</w:t>
      </w:r>
    </w:p>
    <w:p w:rsidR="008937B1" w:rsidRDefault="008937B1" w:rsidP="000F55CA">
      <w:pPr>
        <w:pStyle w:val="ad"/>
        <w:ind w:firstLineChars="100" w:firstLine="210"/>
      </w:pPr>
      <w:r>
        <w:t>&lt;/property&gt;</w:t>
      </w:r>
    </w:p>
    <w:p w:rsidR="000F55CA" w:rsidRDefault="000F55CA" w:rsidP="008937B1">
      <w:pPr>
        <w:pStyle w:val="ad"/>
      </w:pPr>
    </w:p>
    <w:p w:rsidR="008937B1" w:rsidRDefault="008937B1" w:rsidP="000F55CA">
      <w:pPr>
        <w:pStyle w:val="ad"/>
        <w:ind w:firstLineChars="100" w:firstLine="210"/>
      </w:pPr>
      <w:r>
        <w:t>&lt;property&gt;</w:t>
      </w:r>
    </w:p>
    <w:p w:rsidR="008937B1" w:rsidRDefault="008937B1" w:rsidP="000F55CA">
      <w:pPr>
        <w:pStyle w:val="ad"/>
        <w:ind w:firstLineChars="200" w:firstLine="420"/>
      </w:pPr>
      <w:r>
        <w:t>&lt;name&gt;ha.zookeeper.session-timeout.ms&lt;/name&gt;</w:t>
      </w:r>
    </w:p>
    <w:p w:rsidR="008937B1" w:rsidRDefault="008937B1" w:rsidP="000F55CA">
      <w:pPr>
        <w:pStyle w:val="ad"/>
        <w:ind w:firstLineChars="200" w:firstLine="420"/>
      </w:pPr>
      <w:r>
        <w:t>&lt;value&gt;1</w:t>
      </w:r>
      <w:r w:rsidR="00A26521">
        <w:t>0</w:t>
      </w:r>
      <w:r>
        <w:t>000&lt;/value&gt;</w:t>
      </w:r>
    </w:p>
    <w:p w:rsidR="008937B1" w:rsidRDefault="008937B1" w:rsidP="000F55CA">
      <w:pPr>
        <w:pStyle w:val="ad"/>
        <w:ind w:firstLineChars="100" w:firstLine="210"/>
      </w:pPr>
      <w:r>
        <w:t>&lt;/property&gt;</w:t>
      </w:r>
    </w:p>
    <w:p w:rsidR="006728D5" w:rsidRDefault="006728D5" w:rsidP="006728D5">
      <w:pPr>
        <w:pStyle w:val="ad"/>
      </w:pPr>
    </w:p>
    <w:p w:rsidR="006728D5" w:rsidRDefault="006728D5" w:rsidP="006728D5">
      <w:pPr>
        <w:pStyle w:val="ad"/>
      </w:pPr>
      <w:r>
        <w:lastRenderedPageBreak/>
        <w:t xml:space="preserve">  &lt;property&gt;</w:t>
      </w:r>
    </w:p>
    <w:p w:rsidR="006728D5" w:rsidRDefault="006728D5" w:rsidP="006728D5">
      <w:pPr>
        <w:pStyle w:val="ad"/>
      </w:pPr>
      <w:r>
        <w:t xml:space="preserve">    &lt;name&gt;fs.trash.interval&lt;/name&gt;</w:t>
      </w:r>
    </w:p>
    <w:p w:rsidR="006728D5" w:rsidRDefault="006728D5" w:rsidP="006728D5">
      <w:pPr>
        <w:pStyle w:val="ad"/>
      </w:pPr>
      <w:r>
        <w:t xml:space="preserve">    &lt;value&gt;1440&lt;/value&gt;</w:t>
      </w:r>
    </w:p>
    <w:p w:rsidR="006728D5" w:rsidRDefault="006728D5" w:rsidP="006728D5">
      <w:pPr>
        <w:pStyle w:val="ad"/>
      </w:pPr>
      <w:r>
        <w:rPr>
          <w:rFonts w:hint="eastAsia"/>
        </w:rPr>
        <w:t xml:space="preserve">    &lt;discription&gt;</w:t>
      </w:r>
      <w:r>
        <w:rPr>
          <w:rFonts w:hint="eastAsia"/>
        </w:rPr>
        <w:t>以分钟为单位的垃圾回收时间，垃圾站中数据超过此时间，会被删除。如果是</w:t>
      </w:r>
      <w:r>
        <w:rPr>
          <w:rFonts w:hint="eastAsia"/>
        </w:rPr>
        <w:t>0</w:t>
      </w:r>
      <w:r>
        <w:rPr>
          <w:rFonts w:hint="eastAsia"/>
        </w:rPr>
        <w:t>，垃圾回收机制关闭。</w:t>
      </w:r>
      <w:r>
        <w:rPr>
          <w:rFonts w:hint="eastAsia"/>
        </w:rPr>
        <w:t>&lt;/discription&gt;</w:t>
      </w:r>
    </w:p>
    <w:p w:rsidR="006728D5" w:rsidRDefault="006728D5" w:rsidP="006728D5">
      <w:pPr>
        <w:pStyle w:val="ad"/>
      </w:pPr>
      <w:r>
        <w:t xml:space="preserve">  &lt;/property&gt;</w:t>
      </w:r>
    </w:p>
    <w:p w:rsidR="006728D5" w:rsidRDefault="006728D5" w:rsidP="006728D5">
      <w:pPr>
        <w:pStyle w:val="ad"/>
      </w:pPr>
    </w:p>
    <w:p w:rsidR="006728D5" w:rsidRDefault="006728D5" w:rsidP="006728D5">
      <w:pPr>
        <w:pStyle w:val="ad"/>
      </w:pPr>
      <w:r>
        <w:t xml:space="preserve">  &lt;property&gt;</w:t>
      </w:r>
    </w:p>
    <w:p w:rsidR="006728D5" w:rsidRDefault="006728D5" w:rsidP="006728D5">
      <w:pPr>
        <w:pStyle w:val="ad"/>
      </w:pPr>
      <w:r>
        <w:t xml:space="preserve">    &lt;name&gt;fs.trash.checkpoint.interval&lt;/name&gt;</w:t>
      </w:r>
    </w:p>
    <w:p w:rsidR="006728D5" w:rsidRDefault="006728D5" w:rsidP="006728D5">
      <w:pPr>
        <w:pStyle w:val="ad"/>
      </w:pPr>
      <w:r>
        <w:t xml:space="preserve">    &lt;value&gt;1440&lt;/value&gt;</w:t>
      </w:r>
    </w:p>
    <w:p w:rsidR="006728D5" w:rsidRDefault="006728D5" w:rsidP="006728D5">
      <w:pPr>
        <w:pStyle w:val="ad"/>
      </w:pPr>
      <w:r>
        <w:rPr>
          <w:rFonts w:hint="eastAsia"/>
        </w:rPr>
        <w:t xml:space="preserve">    &lt;discription&gt;</w:t>
      </w:r>
      <w:r>
        <w:rPr>
          <w:rFonts w:hint="eastAsia"/>
        </w:rPr>
        <w:t>以分钟为单位的垃圾回收检查间隔。</w:t>
      </w:r>
      <w:r>
        <w:rPr>
          <w:rFonts w:hint="eastAsia"/>
        </w:rPr>
        <w:t>&lt;/discription&gt;</w:t>
      </w:r>
    </w:p>
    <w:p w:rsidR="006728D5" w:rsidRDefault="006728D5" w:rsidP="006728D5">
      <w:pPr>
        <w:pStyle w:val="ad"/>
      </w:pPr>
      <w:r>
        <w:t xml:space="preserve">  &lt;/property&gt;</w:t>
      </w:r>
    </w:p>
    <w:p w:rsidR="006728D5" w:rsidRDefault="006728D5" w:rsidP="006728D5">
      <w:pPr>
        <w:pStyle w:val="ad"/>
      </w:pPr>
      <w:r>
        <w:t>&lt;/configuration&gt;</w:t>
      </w:r>
    </w:p>
    <w:p w:rsidR="00231A3C" w:rsidRDefault="00231A3C" w:rsidP="00B6417D">
      <w:pPr>
        <w:pStyle w:val="20"/>
        <w:spacing w:before="156" w:after="156"/>
        <w:rPr>
          <w:rFonts w:ascii="Arial" w:hAnsi="Arial" w:cs="Arial"/>
          <w:color w:val="2F2F2F"/>
          <w:shd w:val="clear" w:color="auto" w:fill="FFFFFF"/>
        </w:rPr>
      </w:pPr>
      <w:bookmarkStart w:id="27" w:name="_Toc491877196"/>
      <w:r>
        <w:rPr>
          <w:rFonts w:ascii="Arial" w:hAnsi="Arial" w:cs="Arial"/>
          <w:color w:val="2F2F2F"/>
          <w:shd w:val="clear" w:color="auto" w:fill="FFFFFF"/>
        </w:rPr>
        <w:t>配置</w:t>
      </w:r>
      <w:r>
        <w:rPr>
          <w:rFonts w:ascii="Arial" w:hAnsi="Arial" w:cs="Arial"/>
          <w:color w:val="2F2F2F"/>
          <w:shd w:val="clear" w:color="auto" w:fill="FFFFFF"/>
        </w:rPr>
        <w:t>yarn-site.xml</w:t>
      </w:r>
      <w:bookmarkEnd w:id="27"/>
    </w:p>
    <w:p w:rsidR="00231A3C" w:rsidRPr="00231A3C" w:rsidRDefault="00341C6B" w:rsidP="00231A3C">
      <w:pPr>
        <w:pStyle w:val="ad"/>
      </w:pPr>
      <w:r>
        <w:t>node1</w:t>
      </w:r>
      <w:r w:rsidR="00231A3C">
        <w:t xml:space="preserve">:~ # 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vim </w:t>
      </w:r>
      <w:r w:rsidR="00231A3C" w:rsidRPr="000B7453">
        <w:rPr>
          <w:rFonts w:hint="eastAsia"/>
        </w:rPr>
        <w:t>/data/</w:t>
      </w:r>
      <w:r w:rsidR="00231A3C" w:rsidRPr="000B7453">
        <w:t>hadoop-2.7.3</w:t>
      </w:r>
      <w:r w:rsidR="00231A3C" w:rsidRPr="000B7453">
        <w:rPr>
          <w:rFonts w:hint="eastAsia"/>
        </w:rPr>
        <w:t>/</w:t>
      </w:r>
      <w:r w:rsidR="00231A3C" w:rsidRPr="00231A3C">
        <w:rPr>
          <w:rStyle w:val="hljs-regexp"/>
        </w:rPr>
        <w:t>etc/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>hadoop</w:t>
      </w:r>
      <w:r w:rsidR="00231A3C" w:rsidRPr="00231A3C">
        <w:rPr>
          <w:rStyle w:val="hljs-regexp"/>
        </w:rPr>
        <w:t>/yarn-site.xml</w:t>
      </w:r>
      <w:r w:rsidR="00231A3C">
        <w:rPr>
          <w:rStyle w:val="hljs-regexp"/>
          <w:rFonts w:hint="eastAsia"/>
        </w:rPr>
        <w:tab/>
        <w:t>#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&lt;?xml version="1.0"?&gt;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&lt;configuration&gt;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&lt;name&gt;yarn.app.mapreduce.am.scheduler.connection.wait.interval-ms&lt;/name&gt;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&lt;value&gt;5000&lt;/value&gt;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&lt;discription&gt;schelduler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失联等待连接时间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&lt;name&gt;yarn.nodemanager.aux-services&lt;/name&gt;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&lt;value&gt;mapreduce_shuffle&lt;/value&gt;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&lt;discription&gt;NodeManager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上运行的附属服务。需配置成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mapreduce_shuffle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，才可运行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MapReduce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程序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&lt;name&gt;yarn.resourcemanager.ha.enabled&lt;/name&gt;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&lt;value&gt;true&lt;/value&gt;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是否启用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 HA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，默认为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false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（不启用）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&lt;name&gt;yarn.resourcemanager.cluster-id&lt;/name&gt;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&lt;value&gt;cluster1&lt;/value&gt;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lastRenderedPageBreak/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集群的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Id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，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elector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使用该值确保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不会做为其它集群的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active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。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&lt;name&gt;yarn.resourcemanager.ha.rm-ids&lt;/name&gt;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&lt;value&gt;rm1,rm2&lt;/value&gt;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&lt;discription&gt;RMs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的逻辑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id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列表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用逗号分隔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如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:rm1,rm2 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&lt;name&gt;yarn.resourcemanager.hostname.rm1&lt;/name&gt;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node3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的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hostname&lt;/discription&gt;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&lt;name&gt;yarn.resourcemanager.scheduler.address.rm1&lt;/name&gt;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&lt;value&gt;${yarn.resourcemanager.hostname.rm1}:8030&lt;/value&gt;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对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AM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暴露的地址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,AM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通过地址想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申请资源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释放资源等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&lt;name&gt;yarn.resourcemanager.resource-tracker.address.rm1&lt;/name&gt;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&lt;value&gt;${yarn.resourcemanager.hostname.rm1}:8031&lt;/value&gt;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对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NM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暴露地址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,NM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通过该地址向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汇报心跳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领取任务等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&lt;name&gt;yarn.resourcemanager.address.rm1&lt;/name&gt;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&lt;value&gt;${yarn.resourcemanager.hostname.rm1}:8032&lt;/value&gt;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对客户端暴露的地址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,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客户端通过该地址向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提交应用程序等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&lt;name&gt;yarn.resourcemanager.admin.address.rm1&lt;/name&gt;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&lt;value&gt;${yarn.resourcemanager.hostname.rm1}:8033&lt;/value&gt;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对管理员暴露的地址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.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管理员通过该地址向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发送管理命令等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&lt;name&gt;yarn.resourcemanager.webapp.address.rm1&lt;/name&gt;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&lt;value&gt;${yarn.resourcemanager.hostname.rm1}:8088&lt;/value&gt;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对外暴露的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web http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地址，用户可通过该地址在浏览器中查看集群信息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lastRenderedPageBreak/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&lt;name&gt;yarn.resourcemanager.hostname.rm2&lt;/name&gt;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node4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&lt;name&gt;yarn.resourcemanager.scheduler.address.rm2&lt;/name&gt;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&lt;value&gt;${yarn.resourcemanager.hostname.rm2}:8030&lt;/value&gt;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&lt;name&gt;yarn.resourcemanager.resource-tracker.address.rm2&lt;/name&gt;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&lt;value&gt;${yarn.resourcemanager.hostname.rm2}:8031&lt;/value&gt;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&lt;name&gt;yarn.resourcemanager.address.rm2&lt;/name&gt;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&lt;value&gt;${yarn.resourcemanager.hostname.rm2}:8032&lt;/value&gt;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&lt;name&gt;yarn.resourcemanager.admin.address.rm2&lt;/name&gt;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&lt;value&gt;${yarn.resourcemanager.hostname.rm2}:8033&lt;/value&gt;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&lt;name&gt;yarn.resourcemanager.webapp.address.rm2&lt;/name&gt;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&lt;value&gt;${yarn.resourcemanager.hostname.rm2}:8088&lt;/value&gt;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&lt;name&gt;yarn.resourcemanager.recovery.enabled&lt;/name&gt;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&lt;value&gt;true&lt;/value&gt;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默认值为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false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，也就是说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resourcemanager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挂了相应的正在运行的任务在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rm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恢复后不能重新启动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&lt;name&gt;yarn.resourcemanager.store.class&lt;/name&gt;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&lt;value&gt;org.apache.hadoop.yarn.server.resourcemanager.recovery.ZKRMStateStore&lt;/value&gt;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状态存储的类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&lt;name&gt;yarn.resourcemanager.zk-address&lt;/name&gt;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lastRenderedPageBreak/>
        <w:t xml:space="preserve">        &lt;value&gt;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node1:2181,node2:2181,node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3:2181&lt;/value&gt;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&lt;name&gt;yarn.nodemanager.resource.memory-mb&lt;/name&gt;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</w:t>
      </w:r>
      <w:r w:rsidRPr="004C2F97">
        <w:t xml:space="preserve"> </w:t>
      </w:r>
      <w:bookmarkStart w:id="28" w:name="_Hlk485137146"/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2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40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000</w:t>
      </w:r>
      <w:bookmarkEnd w:id="28"/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该节点上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nodemanager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可使用的物理内存总量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&lt;name&gt;yarn.nodemanager.resource.cpu-vcores&lt;/name&gt;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2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4&lt;/value&gt;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该节点上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nodemanager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可使用的虚拟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CPU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个数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&lt;name&gt;yarn.scheduler.minimum-allocation-mb&lt;/name&gt;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&lt;value&gt;1024&lt;/value&gt;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单个任务可申请的最小物理内存量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&lt;name&gt;yarn.scheduler.maximum-allocation-mb&lt;/name&gt;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&lt;value&gt;240000&lt;/value&gt;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单个任务可申请的最大物理内存量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&lt;name&gt;yarn.scheduler.minimum-allocation-vcores&lt;/name&gt;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&lt;value&gt;1&lt;/value&gt;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单个任务可申请的最小虚拟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CPU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个数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&lt;name&gt;yarn.scheduler.maximum-allocation-vcores&lt;/name&gt;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&lt;value&gt;2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4</w:t>
      </w: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单个任务可申请的最大虚拟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CPU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个数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&lt;/property&gt;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&lt;name&gt;yarn.nodemanager.vmem-pmem-ratio&lt;/name&gt;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        &lt;value&gt;4&lt;/value&gt;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        &lt;discription&gt;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任务每使用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1MB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物理内存，最多可使用虚拟内存量，默认是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2.1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。</w:t>
      </w:r>
      <w:r w:rsidRPr="004C2F97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>&lt;/discription&gt;</w:t>
      </w:r>
    </w:p>
    <w:p w:rsidR="004C2F97" w:rsidRP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lastRenderedPageBreak/>
        <w:t xml:space="preserve">    &lt;/property&gt;</w:t>
      </w:r>
    </w:p>
    <w:p w:rsidR="004C2F97" w:rsidRDefault="004C2F97" w:rsidP="004C2F97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 w:rsidRPr="004C2F97">
        <w:rPr>
          <w:rStyle w:val="HTML2"/>
          <w:rFonts w:ascii="Times New Roman" w:eastAsiaTheme="minorEastAsia" w:hAnsi="Times New Roman" w:cs="Times New Roman"/>
          <w:sz w:val="21"/>
          <w:szCs w:val="22"/>
        </w:rPr>
        <w:t>&lt;/configuration&gt;</w:t>
      </w:r>
    </w:p>
    <w:p w:rsidR="00231A3C" w:rsidRPr="004C2F97" w:rsidRDefault="00231A3C" w:rsidP="004C2F97">
      <w:pPr>
        <w:pStyle w:val="20"/>
        <w:spacing w:before="156" w:after="156"/>
      </w:pPr>
      <w:bookmarkStart w:id="29" w:name="_Toc491877197"/>
      <w:r>
        <w:rPr>
          <w:shd w:val="clear" w:color="auto" w:fill="FFFFFF"/>
        </w:rPr>
        <w:t>配置</w:t>
      </w:r>
      <w:r>
        <w:rPr>
          <w:shd w:val="clear" w:color="auto" w:fill="FFFFFF"/>
        </w:rPr>
        <w:t>mapred-site.xml</w:t>
      </w:r>
      <w:bookmarkEnd w:id="29"/>
    </w:p>
    <w:p w:rsidR="00231A3C" w:rsidRPr="00231A3C" w:rsidRDefault="00341C6B" w:rsidP="00231A3C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>
        <w:t>node1</w:t>
      </w:r>
      <w:r w:rsidR="00231A3C" w:rsidRPr="00231A3C">
        <w:t xml:space="preserve">:~ # 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 xml:space="preserve">cp </w:t>
      </w:r>
      <w:r w:rsidR="00231A3C" w:rsidRPr="00231A3C">
        <w:rPr>
          <w:rFonts w:hint="eastAsia"/>
        </w:rPr>
        <w:t>/data/</w:t>
      </w:r>
      <w:r w:rsidR="00231A3C" w:rsidRPr="00231A3C">
        <w:t>hadoop-2.7.3</w:t>
      </w:r>
      <w:r w:rsidR="00231A3C" w:rsidRPr="00231A3C">
        <w:rPr>
          <w:rFonts w:hint="eastAsia"/>
        </w:rPr>
        <w:t>/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>etc/hadoop/mapred-site.xml{</w:t>
      </w:r>
      <w:r w:rsidR="00231A3C" w:rsidRPr="00231A3C">
        <w:rPr>
          <w:rStyle w:val="hljs-selector-class"/>
        </w:rPr>
        <w:t>.template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>,}</w:t>
      </w:r>
    </w:p>
    <w:p w:rsidR="00231A3C" w:rsidRPr="00231A3C" w:rsidRDefault="00341C6B" w:rsidP="00231A3C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>
        <w:t>node1</w:t>
      </w:r>
      <w:r w:rsidR="00231A3C" w:rsidRPr="00231A3C">
        <w:t xml:space="preserve">:~ # </w:t>
      </w:r>
      <w:r w:rsidR="00231A3C" w:rsidRPr="00231A3C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vim </w:t>
      </w:r>
      <w:r w:rsidR="00231A3C" w:rsidRPr="00231A3C">
        <w:rPr>
          <w:rFonts w:hint="eastAsia"/>
        </w:rPr>
        <w:t>/data/</w:t>
      </w:r>
      <w:r w:rsidR="00231A3C" w:rsidRPr="00231A3C">
        <w:t>hadoop-2.7.3</w:t>
      </w:r>
      <w:r w:rsidR="00231A3C" w:rsidRPr="00231A3C">
        <w:rPr>
          <w:rFonts w:hint="eastAsia"/>
        </w:rPr>
        <w:t>/</w:t>
      </w:r>
      <w:r w:rsidR="00231A3C" w:rsidRPr="00231A3C">
        <w:rPr>
          <w:rStyle w:val="HTML2"/>
          <w:rFonts w:ascii="Times New Roman" w:eastAsiaTheme="minorEastAsia" w:hAnsi="Times New Roman" w:cs="Times New Roman"/>
          <w:sz w:val="21"/>
          <w:szCs w:val="22"/>
        </w:rPr>
        <w:t>etc/hadoop/mapred-site.xml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>&lt;?xml version="1.0"?&gt;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>&lt;?xml-stylesheet type="text/xsl" href="configuration.xsl"?&gt;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>&lt;configuration&gt;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 xml:space="preserve">    &lt;property&gt;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 xml:space="preserve">        &lt;name&gt;mapreduce.framework.name&lt;/name&gt;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 xml:space="preserve">        &lt;value&gt;yarn&lt;/value&gt;</w:t>
      </w:r>
    </w:p>
    <w:p w:rsidR="004C2F97" w:rsidRP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 xml:space="preserve">    &lt;/property&gt;</w:t>
      </w:r>
    </w:p>
    <w:p w:rsidR="004C2F97" w:rsidRDefault="004C2F97" w:rsidP="004C2F97">
      <w:pPr>
        <w:pStyle w:val="ad"/>
        <w:rPr>
          <w:rStyle w:val="hljs-tag"/>
        </w:rPr>
      </w:pPr>
      <w:r w:rsidRPr="004C2F97">
        <w:rPr>
          <w:rStyle w:val="hljs-tag"/>
        </w:rPr>
        <w:t>&lt;/configuration&gt;</w:t>
      </w:r>
    </w:p>
    <w:p w:rsidR="00682A79" w:rsidRDefault="00682A79" w:rsidP="004C2F97">
      <w:pPr>
        <w:pStyle w:val="20"/>
        <w:spacing w:before="156" w:after="156"/>
        <w:rPr>
          <w:shd w:val="clear" w:color="auto" w:fill="FFFFFF"/>
        </w:rPr>
      </w:pPr>
      <w:bookmarkStart w:id="30" w:name="_Toc491877198"/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hdfs-site.xml</w:t>
      </w:r>
      <w:bookmarkEnd w:id="30"/>
    </w:p>
    <w:p w:rsidR="00C76DE1" w:rsidRPr="00682A79" w:rsidRDefault="00341C6B" w:rsidP="00682A79">
      <w:pPr>
        <w:pStyle w:val="ad"/>
      </w:pPr>
      <w:r>
        <w:t>node1</w:t>
      </w:r>
      <w:r w:rsidR="00682A79" w:rsidRPr="00682A79">
        <w:t xml:space="preserve">:~ # </w:t>
      </w:r>
      <w:r w:rsidR="00682A79" w:rsidRPr="00682A79">
        <w:rPr>
          <w:rStyle w:val="HTML2"/>
          <w:rFonts w:ascii="Times New Roman" w:eastAsiaTheme="minorEastAsia" w:hAnsi="Times New Roman" w:cs="Times New Roman" w:hint="eastAsia"/>
          <w:sz w:val="21"/>
          <w:szCs w:val="22"/>
        </w:rPr>
        <w:t xml:space="preserve">vim </w:t>
      </w:r>
      <w:r w:rsidR="00682A79" w:rsidRPr="00682A79">
        <w:rPr>
          <w:rFonts w:hint="eastAsia"/>
        </w:rPr>
        <w:t>/data/</w:t>
      </w:r>
      <w:r w:rsidR="00682A79" w:rsidRPr="00682A79">
        <w:t>hadoop-2.7.3</w:t>
      </w:r>
      <w:r w:rsidR="007D5943" w:rsidRPr="00682A79">
        <w:rPr>
          <w:rFonts w:hint="eastAsia"/>
        </w:rPr>
        <w:t>/</w:t>
      </w:r>
      <w:r w:rsidR="007D5943" w:rsidRPr="00682A79">
        <w:t>etc/hadoop/hdfs-site.xml</w:t>
      </w:r>
    </w:p>
    <w:p w:rsidR="00BB001C" w:rsidRPr="00BB001C" w:rsidRDefault="00BB001C" w:rsidP="00BB001C">
      <w:pPr>
        <w:pStyle w:val="ad"/>
      </w:pPr>
      <w:r w:rsidRPr="00BB001C">
        <w:t>&lt;?xml version="1.0" encoding="UTF-8"?&gt;</w:t>
      </w:r>
    </w:p>
    <w:p w:rsidR="00BB001C" w:rsidRPr="00BB001C" w:rsidRDefault="00BB001C" w:rsidP="00BB001C">
      <w:pPr>
        <w:pStyle w:val="ad"/>
      </w:pPr>
      <w:r w:rsidRPr="00BB001C">
        <w:t>&lt;?xml-stylesheet type="text/xsl" href="configuration.xsl"?&gt;</w:t>
      </w:r>
    </w:p>
    <w:p w:rsidR="00BB001C" w:rsidRPr="00BB001C" w:rsidRDefault="00BB001C" w:rsidP="00BB001C">
      <w:pPr>
        <w:pStyle w:val="ad"/>
      </w:pPr>
      <w:r w:rsidRPr="00BB001C">
        <w:t>&lt;configuration&gt;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&lt;name&gt;dfs.replication&lt;/name&gt;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&lt;value&gt;2&lt;/value&gt;</w:t>
      </w:r>
    </w:p>
    <w:p w:rsidR="00BB001C" w:rsidRPr="00BB001C" w:rsidRDefault="00BB001C" w:rsidP="00BB001C">
      <w:pPr>
        <w:pStyle w:val="ad"/>
      </w:pPr>
      <w:r w:rsidRPr="00BB001C">
        <w:rPr>
          <w:rFonts w:hint="eastAsia"/>
        </w:rPr>
        <w:t xml:space="preserve">        &lt;description&gt;</w:t>
      </w:r>
      <w:r w:rsidRPr="00BB001C">
        <w:rPr>
          <w:rFonts w:hint="eastAsia"/>
        </w:rPr>
        <w:t>保存副本数</w:t>
      </w:r>
      <w:r w:rsidRPr="00BB001C">
        <w:rPr>
          <w:rFonts w:hint="eastAsia"/>
        </w:rPr>
        <w:t>&lt;/description&gt;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&lt;name&gt;dfs.nameservices&lt;/name&gt;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&lt;value&gt;mycluster&lt;/value&gt;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&lt;name&gt;dfs.ha.namenodes.mycluster&lt;/name&gt;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&lt;value&gt;nn1,nn2&lt;/value&gt;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&lt;name&gt;dfs.namenode.rpc-address.mycluster.nn1&lt;/name&gt;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</w:t>
      </w:r>
      <w:r>
        <w:t>node1</w:t>
      </w:r>
      <w:r w:rsidRPr="00BB001C">
        <w:t>:8020&lt;/value&gt;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lastRenderedPageBreak/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&lt;name&gt;dfs.namenode.rpc-address.mycluster.nn2&lt;/name&gt;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</w:t>
      </w:r>
      <w:r>
        <w:t>node2</w:t>
      </w:r>
      <w:r w:rsidRPr="00BB001C">
        <w:t>:8020&lt;/value&gt;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&lt;name&gt;dfs.namenode.http-address.mycluster.nn1&lt;/name&gt;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</w:t>
      </w:r>
      <w:r>
        <w:t>node1</w:t>
      </w:r>
      <w:r w:rsidRPr="00BB001C">
        <w:t>:50070&lt;/value&gt;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&lt;name&gt;dfs.namenode.http-address.mycluster.nn2&lt;/name&gt;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</w:t>
      </w:r>
      <w:r>
        <w:t>node2</w:t>
      </w:r>
      <w:r w:rsidRPr="00BB001C">
        <w:t>:50070&lt;/value&gt;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&lt;name&gt;dfs.namenode.shared.edits.dir&lt;/name&gt;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&lt;value&gt;qjournal://</w:t>
      </w:r>
      <w:r>
        <w:t>node1</w:t>
      </w:r>
      <w:r w:rsidRPr="00BB001C">
        <w:t>:8485;</w:t>
      </w:r>
      <w:r>
        <w:t>node2</w:t>
      </w:r>
      <w:r w:rsidRPr="00BB001C">
        <w:t>:8485;</w:t>
      </w:r>
      <w:r>
        <w:t>node3</w:t>
      </w:r>
      <w:r w:rsidRPr="00BB001C">
        <w:t>:8485/mycluster&lt;/value&gt;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&lt;name&gt;dfs.client.failover.proxy.provider.mycluster&lt;/name&gt;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&lt;value&gt;org.apache.hadoop.hdfs.server.namenode.ha.ConfiguredFailoverProxyProvider&lt;/value&gt;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&lt;name&gt;dfs.ha.fencing.methods&lt;/name&gt;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&lt;value&gt;sshfence&lt;/value&gt;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&lt;name&gt;dfs.ha.fencing.ssh.private-key-files&lt;/name&gt;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&lt;value&gt;/root/.ssh/id_</w:t>
      </w:r>
      <w:r>
        <w:t>d</w:t>
      </w:r>
      <w:r w:rsidRPr="00BB001C">
        <w:t>sa&lt;/value&gt;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&lt;name&gt;dfs.journalnode.edits.dir&lt;/name&gt;</w:t>
      </w:r>
    </w:p>
    <w:p w:rsidR="00BB001C" w:rsidRPr="00BB001C" w:rsidRDefault="00BB001C" w:rsidP="00BB001C">
      <w:pPr>
        <w:pStyle w:val="ad"/>
      </w:pPr>
      <w:r w:rsidRPr="00BB001C">
        <w:t xml:space="preserve">        &lt;value&gt;</w:t>
      </w:r>
      <w:r w:rsidRPr="00BB001C">
        <w:rPr>
          <w:color w:val="FF0000"/>
        </w:rPr>
        <w:t>/data/ hadoop-2.7.3/data/journal</w:t>
      </w:r>
      <w:r w:rsidRPr="00BB001C">
        <w:t>&lt;/value&gt;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&lt;name&gt;dfs.permissions.superusergroup&lt;/name&gt;</w:t>
      </w:r>
    </w:p>
    <w:p w:rsidR="00BB001C" w:rsidRDefault="00BB001C" w:rsidP="00BB001C">
      <w:pPr>
        <w:pStyle w:val="ad"/>
      </w:pPr>
      <w:r w:rsidRPr="00BB001C">
        <w:t xml:space="preserve">        &lt;value&gt;root&lt;/value&gt;</w:t>
      </w:r>
    </w:p>
    <w:p w:rsidR="00BB001C" w:rsidRPr="00BB001C" w:rsidRDefault="00BB001C" w:rsidP="00BB001C">
      <w:pPr>
        <w:pStyle w:val="ad"/>
        <w:ind w:firstLineChars="400" w:firstLine="840"/>
      </w:pPr>
      <w:r w:rsidRPr="00BB001C">
        <w:rPr>
          <w:rFonts w:hint="eastAsia"/>
        </w:rPr>
        <w:t>&lt;description&gt;</w:t>
      </w:r>
      <w:r>
        <w:rPr>
          <w:rFonts w:hint="eastAsia"/>
        </w:rPr>
        <w:t>超级用户组名</w:t>
      </w:r>
      <w:r w:rsidRPr="00BB001C">
        <w:rPr>
          <w:rFonts w:hint="eastAsia"/>
        </w:rPr>
        <w:t>&lt;/description&gt;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Pr="00BB001C" w:rsidRDefault="00BB001C" w:rsidP="00BB001C">
      <w:pPr>
        <w:pStyle w:val="ad"/>
      </w:pPr>
    </w:p>
    <w:p w:rsidR="00BB001C" w:rsidRPr="00BB001C" w:rsidRDefault="00BB001C" w:rsidP="00BB001C">
      <w:pPr>
        <w:pStyle w:val="ad"/>
      </w:pPr>
      <w:r w:rsidRPr="00BB001C">
        <w:t xml:space="preserve">    &lt;property&gt;</w:t>
      </w:r>
    </w:p>
    <w:p w:rsidR="00BB001C" w:rsidRPr="00BB001C" w:rsidRDefault="00BB001C" w:rsidP="00BB001C">
      <w:pPr>
        <w:pStyle w:val="ad"/>
      </w:pPr>
      <w:r w:rsidRPr="00BB001C">
        <w:t xml:space="preserve">        &lt;name&gt;dfs.ha.automatic-failover.enabled&lt;/name&gt;</w:t>
      </w:r>
    </w:p>
    <w:p w:rsidR="00BB001C" w:rsidRDefault="00BB001C" w:rsidP="00BB001C">
      <w:pPr>
        <w:pStyle w:val="ad"/>
      </w:pPr>
      <w:r w:rsidRPr="00BB001C">
        <w:t xml:space="preserve">        &lt;value&gt;true&lt;/value&gt;</w:t>
      </w:r>
    </w:p>
    <w:p w:rsidR="00BB001C" w:rsidRPr="00BB001C" w:rsidRDefault="00BB001C" w:rsidP="00BB001C">
      <w:pPr>
        <w:pStyle w:val="ad"/>
        <w:ind w:firstLineChars="400" w:firstLine="840"/>
      </w:pPr>
      <w:r w:rsidRPr="00BB001C">
        <w:rPr>
          <w:rFonts w:hint="eastAsia"/>
        </w:rPr>
        <w:t>&lt;description&gt;</w:t>
      </w:r>
      <w:r>
        <w:rPr>
          <w:rFonts w:hint="eastAsia"/>
        </w:rPr>
        <w:t>开启自动故障转移</w:t>
      </w:r>
      <w:r w:rsidRPr="00BB001C">
        <w:rPr>
          <w:rFonts w:hint="eastAsia"/>
        </w:rPr>
        <w:t>&lt;/description&gt;</w:t>
      </w:r>
    </w:p>
    <w:p w:rsidR="00BB001C" w:rsidRPr="00BB001C" w:rsidRDefault="00BB001C" w:rsidP="00BB001C">
      <w:pPr>
        <w:pStyle w:val="ad"/>
      </w:pPr>
      <w:r w:rsidRPr="00BB001C">
        <w:t xml:space="preserve">    &lt;/property&gt;</w:t>
      </w:r>
    </w:p>
    <w:p w:rsidR="00BB001C" w:rsidRDefault="00BB001C" w:rsidP="00BB001C">
      <w:pPr>
        <w:pStyle w:val="ad"/>
      </w:pPr>
      <w:r w:rsidRPr="00BB001C">
        <w:t>&lt;/configuration&gt;</w:t>
      </w:r>
    </w:p>
    <w:p w:rsidR="00682A79" w:rsidRDefault="00682A79" w:rsidP="00964724">
      <w:r>
        <w:rPr>
          <w:rFonts w:hint="eastAsia"/>
        </w:rPr>
        <w:t>新建相应目录</w:t>
      </w:r>
    </w:p>
    <w:p w:rsidR="00BB001C" w:rsidRDefault="00341C6B" w:rsidP="00BB001C">
      <w:pPr>
        <w:pStyle w:val="ad"/>
        <w:rPr>
          <w:color w:val="FF0000"/>
        </w:rPr>
      </w:pPr>
      <w:r>
        <w:t>node1</w:t>
      </w:r>
      <w:r w:rsidR="009F1FFD" w:rsidRPr="00156F54">
        <w:t xml:space="preserve">:~ # </w:t>
      </w:r>
      <w:r w:rsidR="00682A79" w:rsidRPr="00156F54">
        <w:t xml:space="preserve">mkdir -pv </w:t>
      </w:r>
      <w:r w:rsidR="00BB001C" w:rsidRPr="00BB001C">
        <w:rPr>
          <w:color w:val="FF0000"/>
        </w:rPr>
        <w:t>/data/ hadoop-2.7.3/data/</w:t>
      </w:r>
      <w:r w:rsidR="00054E7C">
        <w:rPr>
          <w:rFonts w:hint="eastAsia"/>
          <w:color w:val="FF0000"/>
        </w:rPr>
        <w:t>{</w:t>
      </w:r>
      <w:r w:rsidR="00BB001C" w:rsidRPr="00BB001C">
        <w:rPr>
          <w:color w:val="FF0000"/>
        </w:rPr>
        <w:t>journal</w:t>
      </w:r>
      <w:r w:rsidR="00054E7C">
        <w:rPr>
          <w:rFonts w:hint="eastAsia"/>
          <w:color w:val="FF0000"/>
        </w:rPr>
        <w:t>,tmp}</w:t>
      </w:r>
    </w:p>
    <w:p w:rsidR="00B31141" w:rsidRDefault="00B31141" w:rsidP="00F516A5">
      <w:pPr>
        <w:pStyle w:val="20"/>
        <w:spacing w:before="156" w:after="156"/>
      </w:pPr>
      <w:bookmarkStart w:id="31" w:name="_Toc491877199"/>
      <w:r>
        <w:rPr>
          <w:rFonts w:hint="eastAsia"/>
        </w:rPr>
        <w:t>配置</w:t>
      </w:r>
      <w:r w:rsidR="00F516A5" w:rsidRPr="00F516A5">
        <w:t>capacity-scheduler.xml</w:t>
      </w:r>
      <w:bookmarkEnd w:id="31"/>
    </w:p>
    <w:p w:rsidR="00B31141" w:rsidRDefault="00B31141" w:rsidP="00B31141">
      <w:pPr>
        <w:pStyle w:val="ad"/>
      </w:pPr>
      <w:r>
        <w:t>&lt;configuration&gt;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&lt;name&gt;yarn.scheduler.capacity.maximum-applications&lt;/name&gt;</w:t>
      </w:r>
    </w:p>
    <w:p w:rsidR="00B31141" w:rsidRDefault="00B31141" w:rsidP="00B31141">
      <w:pPr>
        <w:pStyle w:val="ad"/>
      </w:pPr>
      <w:r>
        <w:t xml:space="preserve">    &lt;value&gt;10000&lt;/value&gt;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Maximum number of applications that can be pending and running.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&lt;name&gt;yarn.scheduler.capacity.maximum-am-resource-percent&lt;/name&gt;</w:t>
      </w:r>
    </w:p>
    <w:p w:rsidR="00B31141" w:rsidRDefault="00B31141" w:rsidP="00B31141">
      <w:pPr>
        <w:pStyle w:val="ad"/>
      </w:pPr>
      <w:r>
        <w:t xml:space="preserve">    &lt;value&gt;0.1&lt;/value&gt;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Maximum percent of resources in the cluster which can be used to run </w:t>
      </w:r>
    </w:p>
    <w:p w:rsidR="00B31141" w:rsidRDefault="00B31141" w:rsidP="00B31141">
      <w:pPr>
        <w:pStyle w:val="ad"/>
      </w:pPr>
      <w:r>
        <w:t xml:space="preserve">      application masters i.e. controls number of concurrent running</w:t>
      </w:r>
    </w:p>
    <w:p w:rsidR="00B31141" w:rsidRDefault="00B31141" w:rsidP="00B31141">
      <w:pPr>
        <w:pStyle w:val="ad"/>
      </w:pPr>
      <w:r>
        <w:t xml:space="preserve">      applications.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&lt;name&gt;yarn.scheduler.capacity.resource-calculator&lt;/name&gt;</w:t>
      </w:r>
    </w:p>
    <w:p w:rsidR="00B31141" w:rsidRDefault="00B31141" w:rsidP="00B31141">
      <w:pPr>
        <w:pStyle w:val="ad"/>
      </w:pPr>
      <w:r>
        <w:t xml:space="preserve">    &lt;value&gt;org.apache.hadoop.yarn.util.resource.DominantResourceCalculator&lt;/value&gt;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ResourceCalculator implementation to be used to compare </w:t>
      </w:r>
    </w:p>
    <w:p w:rsidR="00B31141" w:rsidRDefault="00B31141" w:rsidP="00B31141">
      <w:pPr>
        <w:pStyle w:val="ad"/>
      </w:pPr>
      <w:r>
        <w:t xml:space="preserve">      Resources in the scheduler.</w:t>
      </w:r>
    </w:p>
    <w:p w:rsidR="00B31141" w:rsidRDefault="00B31141" w:rsidP="00B31141">
      <w:pPr>
        <w:pStyle w:val="ad"/>
      </w:pPr>
      <w:r>
        <w:lastRenderedPageBreak/>
        <w:t xml:space="preserve">      The default i.e. DefaultResourceCalculator only uses Memory while</w:t>
      </w:r>
    </w:p>
    <w:p w:rsidR="00B31141" w:rsidRDefault="00B31141" w:rsidP="00B31141">
      <w:pPr>
        <w:pStyle w:val="ad"/>
      </w:pPr>
      <w:r>
        <w:t xml:space="preserve">      DominantResourceCalculator uses dominant-resource to compare </w:t>
      </w:r>
    </w:p>
    <w:p w:rsidR="00B31141" w:rsidRDefault="00B31141" w:rsidP="00B31141">
      <w:pPr>
        <w:pStyle w:val="ad"/>
      </w:pPr>
      <w:r>
        <w:t xml:space="preserve">      multi-dimensional resources such as Memory, CPU etc.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&lt;name&gt;yarn.scheduler.capacity.root.queues&lt;/name&gt;</w:t>
      </w:r>
    </w:p>
    <w:p w:rsidR="00B31141" w:rsidRDefault="00B31141" w:rsidP="00B31141">
      <w:pPr>
        <w:pStyle w:val="ad"/>
      </w:pPr>
      <w:r>
        <w:t xml:space="preserve">    &lt;value&gt;default&lt;/value&gt;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queues at the this level (root is the root queue).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&lt;name&gt;yarn.scheduler.capacity.root.default.capacity&lt;/name&gt;</w:t>
      </w:r>
    </w:p>
    <w:p w:rsidR="00B31141" w:rsidRDefault="00B31141" w:rsidP="00B31141">
      <w:pPr>
        <w:pStyle w:val="ad"/>
      </w:pPr>
      <w:r>
        <w:t xml:space="preserve">    &lt;value&gt;100&lt;/value&gt;</w:t>
      </w:r>
    </w:p>
    <w:p w:rsidR="00B31141" w:rsidRDefault="00B31141" w:rsidP="00B31141">
      <w:pPr>
        <w:pStyle w:val="ad"/>
      </w:pPr>
      <w:r>
        <w:t xml:space="preserve">    &lt;description&gt;Default queue target capacity.&lt;/description&gt;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&lt;name&gt;yarn.scheduler.capacity.root.default.user-limit-factor&lt;/name&gt;</w:t>
      </w:r>
    </w:p>
    <w:p w:rsidR="00B31141" w:rsidRDefault="00B31141" w:rsidP="00B31141">
      <w:pPr>
        <w:pStyle w:val="ad"/>
      </w:pPr>
      <w:r>
        <w:t xml:space="preserve">    &lt;value&gt;1&lt;/value&gt;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Default queue user limit a percentage from 0.0 to 1.0.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&lt;name&gt;yarn.scheduler.capacity.root.default.maximum-capacity&lt;/name&gt;</w:t>
      </w:r>
    </w:p>
    <w:p w:rsidR="00B31141" w:rsidRDefault="00B31141" w:rsidP="00B31141">
      <w:pPr>
        <w:pStyle w:val="ad"/>
      </w:pPr>
      <w:r>
        <w:t xml:space="preserve">    &lt;value&gt;100&lt;/value&gt;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maximum capacity of the default queue. 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lastRenderedPageBreak/>
        <w:t xml:space="preserve">    &lt;name&gt;yarn.scheduler.capacity.root.default.state&lt;/name&gt;</w:t>
      </w:r>
    </w:p>
    <w:p w:rsidR="00B31141" w:rsidRDefault="00B31141" w:rsidP="00B31141">
      <w:pPr>
        <w:pStyle w:val="ad"/>
      </w:pPr>
      <w:r>
        <w:t xml:space="preserve">    &lt;value&gt;RUNNING&lt;/value&gt;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state of the default queue. State can be one of RUNNING or STOPPED.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&lt;name&gt;yarn.scheduler.capacity.root.default.acl_submit_applications&lt;/name&gt;</w:t>
      </w:r>
    </w:p>
    <w:p w:rsidR="00B31141" w:rsidRDefault="00B31141" w:rsidP="00B31141">
      <w:pPr>
        <w:pStyle w:val="ad"/>
      </w:pPr>
      <w:r>
        <w:t xml:space="preserve">    &lt;value&gt;*&lt;/value&gt;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ACL of who can submit jobs to the default queue.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&lt;name&gt;yarn.scheduler.capacity.root.default.acl_administer_queue&lt;/name&gt;</w:t>
      </w:r>
    </w:p>
    <w:p w:rsidR="00B31141" w:rsidRDefault="00B31141" w:rsidP="00B31141">
      <w:pPr>
        <w:pStyle w:val="ad"/>
      </w:pPr>
      <w:r>
        <w:t xml:space="preserve">    &lt;value&gt;*&lt;/value&gt;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The ACL of who can administer jobs on the default queue.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&lt;name&gt;yarn.scheduler.capacity.node-locality-delay&lt;/name&gt;</w:t>
      </w:r>
    </w:p>
    <w:p w:rsidR="00B31141" w:rsidRDefault="00B31141" w:rsidP="00B31141">
      <w:pPr>
        <w:pStyle w:val="ad"/>
      </w:pPr>
      <w:r>
        <w:t xml:space="preserve">    &lt;value&gt;40&lt;/value&gt;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Number of missed scheduling opportunities after which the CapacityScheduler </w:t>
      </w:r>
    </w:p>
    <w:p w:rsidR="00B31141" w:rsidRDefault="00B31141" w:rsidP="00B31141">
      <w:pPr>
        <w:pStyle w:val="ad"/>
      </w:pPr>
      <w:r>
        <w:t xml:space="preserve">      attempts to schedule rack-local containers. </w:t>
      </w:r>
    </w:p>
    <w:p w:rsidR="00B31141" w:rsidRDefault="00B31141" w:rsidP="00B31141">
      <w:pPr>
        <w:pStyle w:val="ad"/>
      </w:pPr>
      <w:r>
        <w:t xml:space="preserve">      Typically this should be set to number of nodes in the cluster, By default is setting </w:t>
      </w:r>
    </w:p>
    <w:p w:rsidR="00B31141" w:rsidRDefault="00B31141" w:rsidP="00B31141">
      <w:pPr>
        <w:pStyle w:val="ad"/>
      </w:pPr>
      <w:r>
        <w:t xml:space="preserve">      approximately number of nodes in one rack which is 40.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&lt;name&gt;yarn.scheduler.capacity.queue-mappings&lt;/name&gt;</w:t>
      </w:r>
    </w:p>
    <w:p w:rsidR="00B31141" w:rsidRDefault="00B31141" w:rsidP="00B31141">
      <w:pPr>
        <w:pStyle w:val="ad"/>
      </w:pPr>
      <w:r>
        <w:t xml:space="preserve">    &lt;value&gt;&lt;/value&gt;</w:t>
      </w:r>
    </w:p>
    <w:p w:rsidR="00B31141" w:rsidRDefault="00B31141" w:rsidP="00B31141">
      <w:pPr>
        <w:pStyle w:val="ad"/>
      </w:pPr>
      <w:r>
        <w:lastRenderedPageBreak/>
        <w:t xml:space="preserve">    &lt;description&gt;</w:t>
      </w:r>
    </w:p>
    <w:p w:rsidR="00B31141" w:rsidRDefault="00B31141" w:rsidP="00B31141">
      <w:pPr>
        <w:pStyle w:val="ad"/>
      </w:pPr>
      <w:r>
        <w:t xml:space="preserve">      A list of mappings that will be used to assign jobs to queues</w:t>
      </w:r>
    </w:p>
    <w:p w:rsidR="00B31141" w:rsidRDefault="00B31141" w:rsidP="00B31141">
      <w:pPr>
        <w:pStyle w:val="ad"/>
      </w:pPr>
      <w:r>
        <w:t xml:space="preserve">      The syntax for this list is [u|g]:[name]:[queue_name][,next mapping]*</w:t>
      </w:r>
    </w:p>
    <w:p w:rsidR="00B31141" w:rsidRDefault="00B31141" w:rsidP="00B31141">
      <w:pPr>
        <w:pStyle w:val="ad"/>
      </w:pPr>
      <w:r>
        <w:t xml:space="preserve">      Typically this list will be used to map users to queues,</w:t>
      </w:r>
    </w:p>
    <w:p w:rsidR="00B31141" w:rsidRDefault="00B31141" w:rsidP="00B31141">
      <w:pPr>
        <w:pStyle w:val="ad"/>
      </w:pPr>
      <w:r>
        <w:t xml:space="preserve">      for example, u:%user:%user maps all users to queues with the same name</w:t>
      </w:r>
    </w:p>
    <w:p w:rsidR="00B31141" w:rsidRDefault="00B31141" w:rsidP="00B31141">
      <w:pPr>
        <w:pStyle w:val="ad"/>
      </w:pPr>
      <w:r>
        <w:t xml:space="preserve">      as the user.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Default="00B31141" w:rsidP="00B31141">
      <w:pPr>
        <w:pStyle w:val="ad"/>
      </w:pPr>
      <w:r>
        <w:t xml:space="preserve">  &lt;property&gt;</w:t>
      </w:r>
    </w:p>
    <w:p w:rsidR="00B31141" w:rsidRDefault="00B31141" w:rsidP="00B31141">
      <w:pPr>
        <w:pStyle w:val="ad"/>
      </w:pPr>
      <w:r>
        <w:t xml:space="preserve">    &lt;name&gt;yarn.scheduler.capacity.queue-mappings-override.enable&lt;/name&gt;</w:t>
      </w:r>
    </w:p>
    <w:p w:rsidR="00B31141" w:rsidRDefault="00B31141" w:rsidP="00B31141">
      <w:pPr>
        <w:pStyle w:val="ad"/>
      </w:pPr>
      <w:r>
        <w:t xml:space="preserve">    &lt;value&gt;false&lt;/value&gt;</w:t>
      </w:r>
    </w:p>
    <w:p w:rsidR="00B31141" w:rsidRDefault="00B31141" w:rsidP="00B31141">
      <w:pPr>
        <w:pStyle w:val="ad"/>
      </w:pPr>
      <w:r>
        <w:t xml:space="preserve">    &lt;description&gt;</w:t>
      </w:r>
    </w:p>
    <w:p w:rsidR="00B31141" w:rsidRDefault="00B31141" w:rsidP="00B31141">
      <w:pPr>
        <w:pStyle w:val="ad"/>
      </w:pPr>
      <w:r>
        <w:t xml:space="preserve">      If a queue mapping is present, will it override the value specified</w:t>
      </w:r>
    </w:p>
    <w:p w:rsidR="00B31141" w:rsidRDefault="00B31141" w:rsidP="00B31141">
      <w:pPr>
        <w:pStyle w:val="ad"/>
      </w:pPr>
      <w:r>
        <w:t xml:space="preserve">      by the user? This can be used by administrators to place jobs in queues</w:t>
      </w:r>
    </w:p>
    <w:p w:rsidR="00B31141" w:rsidRDefault="00B31141" w:rsidP="00B31141">
      <w:pPr>
        <w:pStyle w:val="ad"/>
      </w:pPr>
      <w:r>
        <w:t xml:space="preserve">      that are different than the one specified by the user.</w:t>
      </w:r>
    </w:p>
    <w:p w:rsidR="00B31141" w:rsidRDefault="00B31141" w:rsidP="00B31141">
      <w:pPr>
        <w:pStyle w:val="ad"/>
      </w:pPr>
      <w:r>
        <w:t xml:space="preserve">      The default is false.</w:t>
      </w:r>
    </w:p>
    <w:p w:rsidR="00B31141" w:rsidRDefault="00B31141" w:rsidP="00B31141">
      <w:pPr>
        <w:pStyle w:val="ad"/>
      </w:pPr>
      <w:r>
        <w:t xml:space="preserve">    &lt;/description&gt;</w:t>
      </w:r>
    </w:p>
    <w:p w:rsidR="00B31141" w:rsidRDefault="00B31141" w:rsidP="00B31141">
      <w:pPr>
        <w:pStyle w:val="ad"/>
      </w:pPr>
      <w:r>
        <w:t xml:space="preserve">  &lt;/property&gt;</w:t>
      </w:r>
    </w:p>
    <w:p w:rsidR="00B31141" w:rsidRDefault="00B31141" w:rsidP="00B31141">
      <w:pPr>
        <w:pStyle w:val="ad"/>
      </w:pPr>
    </w:p>
    <w:p w:rsidR="00B31141" w:rsidRPr="00B31141" w:rsidRDefault="00B31141" w:rsidP="00B31141">
      <w:pPr>
        <w:pStyle w:val="ad"/>
        <w:rPr>
          <w:rFonts w:hint="eastAsia"/>
        </w:rPr>
      </w:pPr>
      <w:r>
        <w:t>&lt;/configuration&gt;</w:t>
      </w:r>
    </w:p>
    <w:p w:rsidR="00372764" w:rsidRPr="00DA3AC0" w:rsidRDefault="00B31141" w:rsidP="00BB001C">
      <w:pPr>
        <w:pStyle w:val="20"/>
        <w:spacing w:before="156" w:after="156"/>
      </w:pPr>
      <w:bookmarkStart w:id="32" w:name="_Toc491877200"/>
      <w:r w:rsidRPr="00DA3AC0">
        <w:t>配置</w:t>
      </w:r>
      <w:r>
        <w:t>slaves</w:t>
      </w:r>
      <w:bookmarkEnd w:id="32"/>
    </w:p>
    <w:p w:rsidR="00372764" w:rsidRDefault="00341C6B" w:rsidP="00372764">
      <w:pPr>
        <w:pStyle w:val="ad"/>
      </w:pPr>
      <w:r>
        <w:t>node1</w:t>
      </w:r>
      <w:r w:rsidR="00372764">
        <w:t xml:space="preserve">:~ # </w:t>
      </w:r>
      <w:r w:rsidR="00372764">
        <w:rPr>
          <w:rFonts w:hint="eastAsia"/>
        </w:rPr>
        <w:t xml:space="preserve">vim  </w:t>
      </w:r>
      <w:r w:rsidR="00372764" w:rsidRPr="000B7453">
        <w:rPr>
          <w:rFonts w:hint="eastAsia"/>
        </w:rPr>
        <w:t>/data/</w:t>
      </w:r>
      <w:r w:rsidR="00372764" w:rsidRPr="000B7453">
        <w:t>hadoop-2.7.3</w:t>
      </w:r>
      <w:r w:rsidR="00372764" w:rsidRPr="000B7453">
        <w:rPr>
          <w:rFonts w:hint="eastAsia"/>
        </w:rPr>
        <w:t>/</w:t>
      </w:r>
      <w:r w:rsidR="00372764" w:rsidRPr="000B7453">
        <w:t>etc/hadoop/</w:t>
      </w:r>
    </w:p>
    <w:p w:rsidR="00372764" w:rsidRPr="00DA3AC0" w:rsidRDefault="00341C6B" w:rsidP="00372764">
      <w:pPr>
        <w:pStyle w:val="ad"/>
      </w:pPr>
      <w:r>
        <w:rPr>
          <w:rFonts w:hint="eastAsia"/>
        </w:rPr>
        <w:t>node1</w:t>
      </w:r>
    </w:p>
    <w:p w:rsidR="00372764" w:rsidRPr="00DA3AC0" w:rsidRDefault="00341C6B" w:rsidP="00372764">
      <w:pPr>
        <w:pStyle w:val="ad"/>
      </w:pPr>
      <w:r>
        <w:rPr>
          <w:rFonts w:hint="eastAsia"/>
        </w:rPr>
        <w:t>node2</w:t>
      </w:r>
    </w:p>
    <w:p w:rsidR="00372764" w:rsidRPr="00DA3AC0" w:rsidRDefault="00341C6B" w:rsidP="00372764">
      <w:pPr>
        <w:pStyle w:val="ad"/>
      </w:pPr>
      <w:r>
        <w:t>node3</w:t>
      </w:r>
    </w:p>
    <w:p w:rsidR="00372764" w:rsidRDefault="00341C6B" w:rsidP="00682A79">
      <w:pPr>
        <w:pStyle w:val="ad"/>
      </w:pPr>
      <w:r>
        <w:t>node4</w:t>
      </w:r>
    </w:p>
    <w:p w:rsidR="000E77F4" w:rsidRDefault="000E77F4" w:rsidP="000E77F4">
      <w:pPr>
        <w:pStyle w:val="20"/>
        <w:spacing w:before="156" w:after="156"/>
      </w:pPr>
      <w:bookmarkStart w:id="33" w:name="_Toc491877201"/>
      <w:r>
        <w:rPr>
          <w:rFonts w:hint="eastAsia"/>
        </w:rPr>
        <w:t>修改</w:t>
      </w:r>
      <w:r>
        <w:rPr>
          <w:rFonts w:hint="eastAsia"/>
        </w:rPr>
        <w:t>$HADOOP_HOME/sbin/</w:t>
      </w:r>
      <w:r w:rsidRPr="000E77F4">
        <w:t>hadoop-daemon.sh</w:t>
      </w:r>
      <w:bookmarkEnd w:id="33"/>
    </w:p>
    <w:p w:rsidR="000E77F4" w:rsidRDefault="000E77F4" w:rsidP="000E77F4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Pr="000B7453">
        <w:rPr>
          <w:rFonts w:hint="eastAsia"/>
        </w:rPr>
        <w:t>/data/</w:t>
      </w:r>
      <w:r w:rsidRPr="000B7453">
        <w:t>hadoop-2.7.3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cd </w:t>
      </w:r>
      <w:r w:rsidRPr="000B7453">
        <w:rPr>
          <w:rFonts w:hint="eastAsia"/>
        </w:rPr>
        <w:t>/data/</w:t>
      </w:r>
      <w:r w:rsidRPr="000B7453">
        <w:t>hadoop-2.7.3</w:t>
      </w:r>
      <w:r w:rsidRPr="000B7453">
        <w:rPr>
          <w:rFonts w:hint="eastAsia"/>
        </w:rPr>
        <w:t>/</w:t>
      </w:r>
      <w:r>
        <w:t>sbin/</w:t>
      </w:r>
    </w:p>
    <w:p w:rsidR="000E77F4" w:rsidRDefault="000E77F4" w:rsidP="000E77F4">
      <w:r>
        <w:rPr>
          <w:rFonts w:hint="eastAsia"/>
        </w:rPr>
        <w:t>#</w:t>
      </w:r>
      <w:r>
        <w:rPr>
          <w:rFonts w:hint="eastAsia"/>
        </w:rPr>
        <w:t>添加：</w:t>
      </w:r>
    </w:p>
    <w:p w:rsidR="000E77F4" w:rsidRPr="000E77F4" w:rsidRDefault="000E77F4" w:rsidP="000E77F4">
      <w:pPr>
        <w:pStyle w:val="ad"/>
        <w:rPr>
          <w:rFonts w:hint="eastAsia"/>
        </w:rPr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Pr="000B7453">
        <w:rPr>
          <w:rFonts w:hint="eastAsia"/>
        </w:rPr>
        <w:t>/data/</w:t>
      </w:r>
      <w:r w:rsidRPr="000B7453">
        <w:t>hadoop-2.7.3</w:t>
      </w:r>
      <w:r w:rsidRPr="000B7453">
        <w:rPr>
          <w:rFonts w:hint="eastAsia"/>
        </w:rPr>
        <w:t>/</w:t>
      </w:r>
      <w:r>
        <w:rPr>
          <w:rFonts w:hint="eastAsia"/>
        </w:rPr>
        <w:t>sbin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 w:rsidRPr="000E77F4">
        <w:t>HADOOP_PID_DIR=/data/hdfs/pids</w:t>
      </w:r>
      <w:r>
        <w:tab/>
      </w:r>
      <w:r>
        <w:tab/>
      </w:r>
    </w:p>
    <w:p w:rsidR="005E2C3E" w:rsidRDefault="005E2C3E" w:rsidP="005E2C3E">
      <w:pPr>
        <w:pStyle w:val="20"/>
        <w:spacing w:before="156" w:after="156"/>
      </w:pPr>
      <w:bookmarkStart w:id="34" w:name="_Toc491877202"/>
      <w:r>
        <w:rPr>
          <w:rFonts w:hint="eastAsia"/>
        </w:rPr>
        <w:t>修改</w:t>
      </w:r>
      <w:r>
        <w:rPr>
          <w:rFonts w:hint="eastAsia"/>
        </w:rPr>
        <w:t>$HADOOP_HOME/sbin/</w:t>
      </w:r>
      <w:r>
        <w:rPr>
          <w:rFonts w:hint="eastAsia"/>
        </w:rPr>
        <w:t>yarn</w:t>
      </w:r>
      <w:r w:rsidRPr="000E77F4">
        <w:t>-daemon.sh</w:t>
      </w:r>
      <w:bookmarkEnd w:id="34"/>
    </w:p>
    <w:p w:rsidR="005E2C3E" w:rsidRDefault="005E2C3E" w:rsidP="005E2C3E">
      <w:r>
        <w:rPr>
          <w:rFonts w:hint="eastAsia"/>
        </w:rPr>
        <w:t>#</w:t>
      </w:r>
      <w:r>
        <w:rPr>
          <w:rFonts w:hint="eastAsia"/>
        </w:rPr>
        <w:t>添加：</w:t>
      </w:r>
    </w:p>
    <w:p w:rsidR="005E2C3E" w:rsidRPr="005E2C3E" w:rsidRDefault="005E2C3E" w:rsidP="005E2C3E">
      <w:pPr>
        <w:pStyle w:val="ad"/>
      </w:pPr>
      <w:r w:rsidRPr="005E2C3E">
        <w:t>node1:</w:t>
      </w:r>
      <w:r w:rsidRPr="005E2C3E">
        <w:rPr>
          <w:rFonts w:hint="eastAsia"/>
        </w:rPr>
        <w:t xml:space="preserve"> /data/</w:t>
      </w:r>
      <w:r w:rsidRPr="005E2C3E">
        <w:t>hadoop-2.7.3</w:t>
      </w:r>
      <w:r w:rsidRPr="005E2C3E">
        <w:rPr>
          <w:rFonts w:hint="eastAsia"/>
        </w:rPr>
        <w:t>/sbin</w:t>
      </w:r>
      <w:r w:rsidRPr="005E2C3E">
        <w:t xml:space="preserve"> # HADOOP_PID_DIR=/data/hdfs/pids</w:t>
      </w:r>
      <w:r w:rsidRPr="005E2C3E">
        <w:tab/>
      </w:r>
    </w:p>
    <w:p w:rsidR="00A37FBF" w:rsidRDefault="000E77F4" w:rsidP="00A37FBF">
      <w:pPr>
        <w:pStyle w:val="20"/>
        <w:spacing w:before="156" w:after="156"/>
      </w:pPr>
      <w:bookmarkStart w:id="35" w:name="_Toc491877203"/>
      <w:r>
        <w:rPr>
          <w:rFonts w:hint="eastAsia"/>
        </w:rPr>
        <w:lastRenderedPageBreak/>
        <w:t>分发</w:t>
      </w:r>
      <w:bookmarkEnd w:id="35"/>
    </w:p>
    <w:p w:rsidR="00BE165D" w:rsidRDefault="00BE165D" w:rsidP="00BE165D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="00C30487" w:rsidRPr="000B7453">
        <w:rPr>
          <w:rFonts w:hint="eastAsia"/>
        </w:rPr>
        <w:t>/data/</w:t>
      </w:r>
      <w:r w:rsidR="00C30487" w:rsidRPr="000B7453">
        <w:t>hadoop-2.7.3</w:t>
      </w:r>
      <w:r w:rsidR="00C30487" w:rsidRPr="000B7453">
        <w:rPr>
          <w:rFonts w:hint="eastAsia"/>
        </w:rPr>
        <w:t>/</w:t>
      </w:r>
      <w:r w:rsidR="00C30487" w:rsidRPr="000B7453">
        <w:t>etc/hadoop/</w:t>
      </w:r>
      <w:r w:rsidRPr="0073595E">
        <w:t xml:space="preserve"> # </w:t>
      </w:r>
      <w:r>
        <w:rPr>
          <w:rFonts w:hint="eastAsia"/>
        </w:rPr>
        <w:t xml:space="preserve">scp -rp </w:t>
      </w:r>
      <w:r w:rsidRPr="000B7453">
        <w:rPr>
          <w:rFonts w:hint="eastAsia"/>
        </w:rPr>
        <w:t>/data/</w:t>
      </w:r>
      <w:r w:rsidRPr="000B7453">
        <w:t>hadoop-2.7.3</w:t>
      </w:r>
      <w:r>
        <w:rPr>
          <w:rFonts w:hint="eastAsia"/>
        </w:rPr>
        <w:t xml:space="preserve">  root@192.168.0.11:/data</w:t>
      </w:r>
    </w:p>
    <w:p w:rsidR="00BE165D" w:rsidRDefault="00BE165D" w:rsidP="00BE165D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="00C30487" w:rsidRPr="000B7453">
        <w:rPr>
          <w:rFonts w:hint="eastAsia"/>
        </w:rPr>
        <w:t>/data/</w:t>
      </w:r>
      <w:r w:rsidR="00C30487" w:rsidRPr="000B7453">
        <w:t>hadoop-2.7.3</w:t>
      </w:r>
      <w:r w:rsidR="00C30487" w:rsidRPr="000B7453">
        <w:rPr>
          <w:rFonts w:hint="eastAsia"/>
        </w:rPr>
        <w:t>/</w:t>
      </w:r>
      <w:r w:rsidR="00C30487" w:rsidRPr="000B7453">
        <w:t>etc/hadoop/</w:t>
      </w:r>
      <w:r w:rsidRPr="0073595E">
        <w:t xml:space="preserve"> # </w:t>
      </w:r>
      <w:r>
        <w:rPr>
          <w:rFonts w:hint="eastAsia"/>
        </w:rPr>
        <w:t xml:space="preserve">scp -rp </w:t>
      </w:r>
      <w:r w:rsidRPr="000B7453">
        <w:rPr>
          <w:rFonts w:hint="eastAsia"/>
        </w:rPr>
        <w:t>/data/</w:t>
      </w:r>
      <w:r w:rsidRPr="000B7453">
        <w:t>hadoop-2.7.3</w:t>
      </w:r>
      <w:r>
        <w:rPr>
          <w:rFonts w:hint="eastAsia"/>
        </w:rPr>
        <w:t xml:space="preserve">  root@192.168.0.12:/data</w:t>
      </w:r>
    </w:p>
    <w:p w:rsidR="00BE165D" w:rsidRPr="00BE165D" w:rsidRDefault="00BE165D" w:rsidP="00BE165D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="00C30487" w:rsidRPr="000B7453">
        <w:rPr>
          <w:rFonts w:hint="eastAsia"/>
        </w:rPr>
        <w:t>/data/</w:t>
      </w:r>
      <w:r w:rsidR="00C30487" w:rsidRPr="000B7453">
        <w:t>hadoop-2.7.3</w:t>
      </w:r>
      <w:r w:rsidR="00C30487" w:rsidRPr="000B7453">
        <w:rPr>
          <w:rFonts w:hint="eastAsia"/>
        </w:rPr>
        <w:t>/</w:t>
      </w:r>
      <w:r w:rsidR="00C30487" w:rsidRPr="000B7453">
        <w:t>etc/hadoop/</w:t>
      </w:r>
      <w:r w:rsidRPr="0073595E">
        <w:t xml:space="preserve"> # </w:t>
      </w:r>
      <w:r>
        <w:rPr>
          <w:rFonts w:hint="eastAsia"/>
        </w:rPr>
        <w:t xml:space="preserve">scp -rp </w:t>
      </w:r>
      <w:r w:rsidRPr="000B7453">
        <w:rPr>
          <w:rFonts w:hint="eastAsia"/>
        </w:rPr>
        <w:t>/data/</w:t>
      </w:r>
      <w:r w:rsidRPr="000B7453">
        <w:t>hadoop-2.7.3</w:t>
      </w:r>
      <w:r>
        <w:rPr>
          <w:rFonts w:hint="eastAsia"/>
        </w:rPr>
        <w:t xml:space="preserve">  root@192.168.0.13:/data</w:t>
      </w:r>
    </w:p>
    <w:p w:rsidR="00A37FBF" w:rsidRDefault="00A37FBF" w:rsidP="00A37FBF"/>
    <w:p w:rsidR="003F2864" w:rsidRDefault="003F2864" w:rsidP="00A37FBF"/>
    <w:p w:rsidR="003F2864" w:rsidRDefault="003F2864" w:rsidP="00A37FBF"/>
    <w:p w:rsidR="003F2864" w:rsidRDefault="003F2864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Default="00A10C5E" w:rsidP="00A37FBF"/>
    <w:p w:rsidR="00A10C5E" w:rsidRPr="00BE165D" w:rsidRDefault="00A10C5E" w:rsidP="00A37FBF">
      <w:pPr>
        <w:rPr>
          <w:rFonts w:hint="eastAsia"/>
        </w:rPr>
      </w:pPr>
    </w:p>
    <w:p w:rsidR="009251E7" w:rsidRDefault="009251E7" w:rsidP="00B6417D">
      <w:pPr>
        <w:pStyle w:val="1"/>
      </w:pPr>
      <w:bookmarkStart w:id="36" w:name="_Toc491877204"/>
      <w:r w:rsidRPr="00C76DE1">
        <w:rPr>
          <w:rFonts w:hint="eastAsia"/>
        </w:rPr>
        <w:lastRenderedPageBreak/>
        <w:t>安装</w:t>
      </w:r>
      <w:r w:rsidRPr="00C76DE1">
        <w:t>hbase</w:t>
      </w:r>
      <w:bookmarkEnd w:id="36"/>
    </w:p>
    <w:p w:rsidR="00914159" w:rsidRPr="00914159" w:rsidRDefault="00914159" w:rsidP="00914159">
      <w:pPr>
        <w:pStyle w:val="20"/>
        <w:spacing w:before="156" w:after="156"/>
      </w:pPr>
      <w:bookmarkStart w:id="37" w:name="_Toc491877205"/>
      <w:r w:rsidRPr="00914159">
        <w:rPr>
          <w:rFonts w:hint="eastAsia"/>
        </w:rPr>
        <w:t>解压</w:t>
      </w:r>
      <w:r w:rsidRPr="00914159">
        <w:rPr>
          <w:rFonts w:hint="eastAsia"/>
        </w:rPr>
        <w:t>hbase</w:t>
      </w:r>
      <w:bookmarkEnd w:id="37"/>
    </w:p>
    <w:p w:rsidR="00E45AA8" w:rsidRDefault="00341C6B" w:rsidP="0002024A">
      <w:pPr>
        <w:pStyle w:val="ad"/>
      </w:pPr>
      <w:r>
        <w:t>node1</w:t>
      </w:r>
      <w:r w:rsidR="00E45AA8" w:rsidRPr="003A327D">
        <w:t>:/data</w:t>
      </w:r>
      <w:r w:rsidR="00E45AA8">
        <w:rPr>
          <w:rFonts w:hint="eastAsia"/>
        </w:rPr>
        <w:t xml:space="preserve"> # cd </w:t>
      </w:r>
      <w:r w:rsidR="00E45AA8" w:rsidRPr="003A327D">
        <w:t>/data</w:t>
      </w:r>
      <w:r w:rsidR="00E45AA8">
        <w:rPr>
          <w:rFonts w:hint="eastAsia"/>
        </w:rPr>
        <w:t>/</w:t>
      </w:r>
      <w:r w:rsidR="0011059E">
        <w:rPr>
          <w:rFonts w:hint="eastAsia"/>
        </w:rPr>
        <w:t>install</w:t>
      </w:r>
    </w:p>
    <w:p w:rsidR="00E45AA8" w:rsidRPr="00F55BF1" w:rsidRDefault="00341C6B" w:rsidP="0002024A">
      <w:pPr>
        <w:pStyle w:val="ad"/>
      </w:pPr>
      <w:r>
        <w:t>node1</w:t>
      </w:r>
      <w:r w:rsidR="0002024A" w:rsidRPr="003A327D">
        <w:t>:/data</w:t>
      </w:r>
      <w:r w:rsidR="00E45AA8">
        <w:rPr>
          <w:rFonts w:hint="eastAsia"/>
        </w:rPr>
        <w:t>/</w:t>
      </w:r>
      <w:r w:rsidR="0011059E">
        <w:rPr>
          <w:rFonts w:hint="eastAsia"/>
        </w:rPr>
        <w:t>install</w:t>
      </w:r>
      <w:r w:rsidR="0002024A" w:rsidRPr="003A327D">
        <w:t xml:space="preserve"> # tar -zxvf </w:t>
      </w:r>
      <w:r w:rsidR="0002024A">
        <w:rPr>
          <w:rFonts w:hint="eastAsia"/>
        </w:rPr>
        <w:t xml:space="preserve"> </w:t>
      </w:r>
      <w:r w:rsidR="0002024A" w:rsidRPr="009251E7">
        <w:t>hbase-1.2.5-bin.tar.gz</w:t>
      </w:r>
      <w:r w:rsidR="0002024A" w:rsidRPr="003A327D">
        <w:t xml:space="preserve"> </w:t>
      </w:r>
      <w:r w:rsidR="00E45AA8">
        <w:t xml:space="preserve"> -C /data</w:t>
      </w:r>
    </w:p>
    <w:p w:rsidR="00914159" w:rsidRPr="00914159" w:rsidRDefault="00914159" w:rsidP="00914159">
      <w:pPr>
        <w:pStyle w:val="20"/>
        <w:spacing w:before="156" w:after="156"/>
      </w:pPr>
      <w:bookmarkStart w:id="38" w:name="_Toc491877206"/>
      <w:r w:rsidRPr="00914159">
        <w:rPr>
          <w:rFonts w:hint="eastAsia"/>
        </w:rPr>
        <w:t>修改</w:t>
      </w:r>
      <w:r w:rsidRPr="00914159">
        <w:rPr>
          <w:rFonts w:hint="eastAsia"/>
        </w:rPr>
        <w:t>$HBASE_HOME/conf/hbase-env.sh,</w:t>
      </w:r>
      <w:r w:rsidRPr="00914159">
        <w:rPr>
          <w:rFonts w:hint="eastAsia"/>
        </w:rPr>
        <w:t>添加</w:t>
      </w:r>
      <w:bookmarkEnd w:id="38"/>
    </w:p>
    <w:p w:rsidR="00780274" w:rsidRDefault="00780274" w:rsidP="00914159">
      <w:pPr>
        <w:pStyle w:val="ad"/>
      </w:pPr>
      <w:r>
        <w:t>node1</w:t>
      </w:r>
      <w:r w:rsidRPr="003A327D">
        <w:t>:/data</w:t>
      </w:r>
      <w:r>
        <w:rPr>
          <w:rFonts w:hint="eastAsia"/>
        </w:rPr>
        <w:t xml:space="preserve"> # cd </w:t>
      </w:r>
      <w:r w:rsidRPr="003A327D">
        <w:t>/data</w:t>
      </w:r>
      <w:r>
        <w:rPr>
          <w:rFonts w:hint="eastAsia"/>
        </w:rPr>
        <w:t>/</w:t>
      </w:r>
      <w:r w:rsidRPr="009251E7">
        <w:t>hbase-1.2.5</w:t>
      </w:r>
      <w:r>
        <w:rPr>
          <w:rFonts w:hint="eastAsia"/>
        </w:rPr>
        <w:t>/conf</w:t>
      </w:r>
    </w:p>
    <w:p w:rsidR="00780274" w:rsidRDefault="00780274" w:rsidP="00914159">
      <w:pPr>
        <w:pStyle w:val="ad"/>
      </w:pPr>
      <w:r>
        <w:t>node1</w:t>
      </w:r>
      <w:r w:rsidRPr="003A327D">
        <w:t>:</w:t>
      </w:r>
      <w:r w:rsidRPr="00780274">
        <w:t xml:space="preserve"> </w:t>
      </w:r>
      <w:r w:rsidRPr="003A327D">
        <w:t>/data</w:t>
      </w:r>
      <w:r>
        <w:rPr>
          <w:rFonts w:hint="eastAsia"/>
        </w:rPr>
        <w:t>/</w:t>
      </w:r>
      <w:r w:rsidRPr="009251E7">
        <w:t>hbase-1.2.5</w:t>
      </w:r>
      <w:r>
        <w:rPr>
          <w:rFonts w:hint="eastAsia"/>
        </w:rPr>
        <w:t xml:space="preserve"> # vim </w:t>
      </w:r>
      <w:r w:rsidRPr="00914159">
        <w:rPr>
          <w:rFonts w:hint="eastAsia"/>
        </w:rPr>
        <w:t>hbase-env.sh</w:t>
      </w:r>
    </w:p>
    <w:p w:rsidR="00780274" w:rsidRDefault="00780274" w:rsidP="00914159">
      <w:pPr>
        <w:pStyle w:val="ad"/>
      </w:pPr>
      <w:r>
        <w:t>export HBASE_HOME=/data</w:t>
      </w:r>
      <w:r w:rsidRPr="00780274">
        <w:t>/hbase-1.2.5</w:t>
      </w:r>
    </w:p>
    <w:p w:rsidR="00780274" w:rsidRDefault="00780274" w:rsidP="00914159">
      <w:pPr>
        <w:pStyle w:val="ad"/>
      </w:pPr>
      <w:r>
        <w:t>export JAVA_HOME=/</w:t>
      </w:r>
      <w:r>
        <w:rPr>
          <w:rFonts w:hint="eastAsia"/>
        </w:rPr>
        <w:t>usr</w:t>
      </w:r>
      <w:r w:rsidRPr="00780274">
        <w:t>/jdk1.8.0_66</w:t>
      </w:r>
    </w:p>
    <w:p w:rsidR="00914159" w:rsidRPr="00914159" w:rsidRDefault="00914159" w:rsidP="00914159">
      <w:pPr>
        <w:pStyle w:val="ad"/>
      </w:pPr>
      <w:r w:rsidRPr="00914159">
        <w:rPr>
          <w:rFonts w:hint="eastAsia"/>
        </w:rPr>
        <w:t>export LD_LIBRARY_PATH=$LD_LIBRARY_PATH:$HADOOP_HOME/lib/native/</w:t>
      </w:r>
    </w:p>
    <w:p w:rsidR="009251E7" w:rsidRDefault="00914159" w:rsidP="00322CC2">
      <w:pPr>
        <w:pStyle w:val="ad"/>
      </w:pPr>
      <w:r w:rsidRPr="00914159">
        <w:rPr>
          <w:rFonts w:hint="eastAsia"/>
        </w:rPr>
        <w:t>export HBASE_LIBRARY_PATH=$HBASE_LIBRARY_PATH:$HBASE_HOME/lib/native/</w:t>
      </w:r>
    </w:p>
    <w:p w:rsidR="0029437F" w:rsidRPr="0029437F" w:rsidRDefault="0029437F" w:rsidP="0029437F">
      <w:pPr>
        <w:pStyle w:val="ad"/>
      </w:pPr>
      <w:r w:rsidRPr="0029437F">
        <w:rPr>
          <w:rFonts w:hint="eastAsia"/>
        </w:rPr>
        <w:t>#</w:t>
      </w:r>
      <w:r w:rsidRPr="0029437F">
        <w:rPr>
          <w:rFonts w:hint="eastAsia"/>
        </w:rPr>
        <w:t>设置到</w:t>
      </w:r>
      <w:r w:rsidRPr="0029437F">
        <w:rPr>
          <w:rFonts w:hint="eastAsia"/>
        </w:rPr>
        <w:t>Hadoop</w:t>
      </w:r>
      <w:r w:rsidRPr="0029437F">
        <w:rPr>
          <w:rFonts w:hint="eastAsia"/>
        </w:rPr>
        <w:t>的</w:t>
      </w:r>
      <w:r w:rsidRPr="0029437F">
        <w:rPr>
          <w:rFonts w:hint="eastAsia"/>
        </w:rPr>
        <w:t>etc/hadoop</w:t>
      </w:r>
      <w:r w:rsidRPr="0029437F">
        <w:rPr>
          <w:rFonts w:hint="eastAsia"/>
        </w:rPr>
        <w:t>目录是用来引导</w:t>
      </w:r>
      <w:r w:rsidRPr="0029437F">
        <w:rPr>
          <w:rFonts w:hint="eastAsia"/>
        </w:rPr>
        <w:t>Hbase</w:t>
      </w:r>
      <w:r w:rsidRPr="0029437F">
        <w:rPr>
          <w:rFonts w:hint="eastAsia"/>
        </w:rPr>
        <w:t>找到</w:t>
      </w:r>
      <w:r w:rsidRPr="0029437F">
        <w:rPr>
          <w:rFonts w:hint="eastAsia"/>
        </w:rPr>
        <w:t>Hadoop,</w:t>
      </w:r>
      <w:r w:rsidRPr="0029437F">
        <w:rPr>
          <w:rFonts w:hint="eastAsia"/>
        </w:rPr>
        <w:t>也就是说</w:t>
      </w:r>
      <w:r w:rsidRPr="0029437F">
        <w:rPr>
          <w:rFonts w:hint="eastAsia"/>
        </w:rPr>
        <w:t>hbase</w:t>
      </w:r>
      <w:r w:rsidRPr="0029437F">
        <w:rPr>
          <w:rFonts w:hint="eastAsia"/>
        </w:rPr>
        <w:t>和</w:t>
      </w:r>
      <w:r w:rsidRPr="0029437F">
        <w:rPr>
          <w:rFonts w:hint="eastAsia"/>
        </w:rPr>
        <w:t>hadoop</w:t>
      </w:r>
      <w:r w:rsidRPr="0029437F">
        <w:rPr>
          <w:rFonts w:hint="eastAsia"/>
        </w:rPr>
        <w:t>进行关联【必须设置</w:t>
      </w:r>
      <w:r w:rsidRPr="0029437F">
        <w:rPr>
          <w:rFonts w:hint="eastAsia"/>
        </w:rPr>
        <w:t>,</w:t>
      </w:r>
      <w:r w:rsidRPr="0029437F">
        <w:rPr>
          <w:rFonts w:hint="eastAsia"/>
        </w:rPr>
        <w:t>否则</w:t>
      </w:r>
      <w:r w:rsidRPr="0029437F">
        <w:rPr>
          <w:rFonts w:hint="eastAsia"/>
        </w:rPr>
        <w:t>hmaster</w:t>
      </w:r>
      <w:r w:rsidRPr="0029437F">
        <w:rPr>
          <w:rFonts w:hint="eastAsia"/>
        </w:rPr>
        <w:t>起不来】</w:t>
      </w:r>
    </w:p>
    <w:p w:rsidR="005B0C2C" w:rsidRDefault="005B0C2C" w:rsidP="00322CC2">
      <w:pPr>
        <w:pStyle w:val="ad"/>
      </w:pPr>
      <w:r>
        <w:t>export HBASE_CLASSPATH=</w:t>
      </w:r>
      <w:r w:rsidRPr="005B0C2C">
        <w:t>$HADOOP_HOME</w:t>
      </w:r>
      <w:r>
        <w:t>/etc/hadoop</w:t>
      </w:r>
    </w:p>
    <w:p w:rsidR="005B0C2C" w:rsidRDefault="005B0C2C" w:rsidP="00322CC2">
      <w:pPr>
        <w:pStyle w:val="ad"/>
      </w:pPr>
      <w:r w:rsidRPr="005B0C2C">
        <w:t>export HBASE_MANAGES_ZK=false</w:t>
      </w:r>
      <w:r w:rsidR="0029437F">
        <w:rPr>
          <w:rFonts w:hint="eastAsia"/>
        </w:rPr>
        <w:tab/>
      </w:r>
      <w:r w:rsidR="0029437F">
        <w:rPr>
          <w:rFonts w:hint="eastAsia"/>
        </w:rPr>
        <w:tab/>
      </w:r>
      <w:r w:rsidR="0029437F" w:rsidRPr="0029437F">
        <w:rPr>
          <w:rFonts w:hint="eastAsia"/>
        </w:rPr>
        <w:tab/>
        <w:t>#</w:t>
      </w:r>
      <w:r w:rsidR="0029437F" w:rsidRPr="0029437F">
        <w:rPr>
          <w:rFonts w:hint="eastAsia"/>
        </w:rPr>
        <w:t>不启用</w:t>
      </w:r>
      <w:r w:rsidR="0029437F" w:rsidRPr="0029437F">
        <w:rPr>
          <w:rFonts w:hint="eastAsia"/>
        </w:rPr>
        <w:t>hbase</w:t>
      </w:r>
      <w:r w:rsidR="0029437F" w:rsidRPr="0029437F">
        <w:rPr>
          <w:rFonts w:hint="eastAsia"/>
        </w:rPr>
        <w:t>自带的</w:t>
      </w:r>
      <w:r w:rsidR="0029437F" w:rsidRPr="0029437F">
        <w:rPr>
          <w:rFonts w:hint="eastAsia"/>
        </w:rPr>
        <w:t>zookeeper</w:t>
      </w:r>
      <w:r w:rsidR="00771EFD">
        <w:tab/>
      </w:r>
    </w:p>
    <w:p w:rsidR="00990CF4" w:rsidRDefault="00990CF4" w:rsidP="00322CC2">
      <w:pPr>
        <w:pStyle w:val="ad"/>
      </w:pPr>
      <w:r w:rsidRPr="00990CF4">
        <w:t>export HBASE_PID_DIR=/data/hdfs/pids</w:t>
      </w:r>
    </w:p>
    <w:p w:rsidR="00771EFD" w:rsidRDefault="00771EFD" w:rsidP="00322CC2">
      <w:pPr>
        <w:pStyle w:val="ad"/>
      </w:pPr>
      <w:r w:rsidRPr="00771EFD">
        <w:t>export HBASE_SSH_OPTS="-o ConnectTimeout=1 -p 36928"</w:t>
      </w:r>
      <w:r>
        <w:tab/>
      </w:r>
      <w:r>
        <w:tab/>
      </w:r>
      <w:r>
        <w:tab/>
      </w:r>
      <w:r>
        <w:rPr>
          <w:rFonts w:hint="eastAsia"/>
        </w:rPr>
        <w:t>#ssh</w:t>
      </w:r>
      <w:r>
        <w:rPr>
          <w:rFonts w:hint="eastAsia"/>
        </w:rPr>
        <w:t>端口；</w:t>
      </w:r>
    </w:p>
    <w:p w:rsidR="005B0C2C" w:rsidRDefault="005B0C2C" w:rsidP="005B0C2C">
      <w:pPr>
        <w:pStyle w:val="20"/>
        <w:spacing w:before="156" w:after="156"/>
      </w:pPr>
      <w:bookmarkStart w:id="39" w:name="_Toc491877207"/>
      <w:r>
        <w:rPr>
          <w:rFonts w:hint="eastAsia"/>
        </w:rPr>
        <w:t>修改</w:t>
      </w:r>
      <w:r w:rsidRPr="005B0C2C">
        <w:t>regionservers</w:t>
      </w:r>
      <w:r>
        <w:rPr>
          <w:rFonts w:hint="eastAsia"/>
        </w:rPr>
        <w:t>文件</w:t>
      </w:r>
      <w:bookmarkEnd w:id="39"/>
    </w:p>
    <w:p w:rsidR="00C30487" w:rsidRPr="00C30487" w:rsidRDefault="00C30487" w:rsidP="005B0C2C">
      <w:pPr>
        <w:pStyle w:val="ad"/>
      </w:pPr>
      <w:r>
        <w:t>node1</w:t>
      </w:r>
      <w:r w:rsidRPr="003A327D">
        <w:t>:</w:t>
      </w:r>
      <w:r w:rsidRPr="00780274">
        <w:t xml:space="preserve"> </w:t>
      </w:r>
      <w:r w:rsidRPr="003A327D">
        <w:t>/data</w:t>
      </w:r>
      <w:r>
        <w:rPr>
          <w:rFonts w:hint="eastAsia"/>
        </w:rPr>
        <w:t>/</w:t>
      </w:r>
      <w:r w:rsidRPr="009251E7">
        <w:t>hbase-1.2.5</w:t>
      </w:r>
      <w:r>
        <w:rPr>
          <w:rFonts w:hint="eastAsia"/>
        </w:rPr>
        <w:t xml:space="preserve"> # vim </w:t>
      </w:r>
      <w:r w:rsidRPr="005B0C2C">
        <w:t>regionservers</w:t>
      </w:r>
    </w:p>
    <w:p w:rsidR="005B0C2C" w:rsidRDefault="005B0C2C" w:rsidP="005B0C2C">
      <w:pPr>
        <w:pStyle w:val="ad"/>
      </w:pPr>
      <w:r>
        <w:t>n</w:t>
      </w:r>
      <w:r>
        <w:rPr>
          <w:rFonts w:hint="eastAsia"/>
        </w:rPr>
        <w:t>ode</w:t>
      </w:r>
      <w:r>
        <w:t>1</w:t>
      </w:r>
    </w:p>
    <w:p w:rsidR="005B0C2C" w:rsidRDefault="005B0C2C" w:rsidP="005B0C2C">
      <w:pPr>
        <w:pStyle w:val="ad"/>
      </w:pPr>
      <w:r>
        <w:t>node2</w:t>
      </w:r>
    </w:p>
    <w:p w:rsidR="005B0C2C" w:rsidRDefault="005B0C2C" w:rsidP="005B0C2C">
      <w:pPr>
        <w:pStyle w:val="ad"/>
      </w:pPr>
      <w:r>
        <w:t>node3</w:t>
      </w:r>
    </w:p>
    <w:p w:rsidR="005B0C2C" w:rsidRDefault="005B0C2C" w:rsidP="005B0C2C">
      <w:pPr>
        <w:pStyle w:val="ad"/>
      </w:pPr>
      <w:r>
        <w:t>node4</w:t>
      </w:r>
    </w:p>
    <w:p w:rsidR="006A3C46" w:rsidRPr="005B0C2C" w:rsidRDefault="006A3C46" w:rsidP="005B0C2C">
      <w:pPr>
        <w:pStyle w:val="ad"/>
      </w:pPr>
      <w:r>
        <w:t>node1</w:t>
      </w:r>
      <w:r w:rsidRPr="003A327D">
        <w:t>:</w:t>
      </w:r>
      <w:r w:rsidRPr="00780274">
        <w:t xml:space="preserve"> </w:t>
      </w:r>
      <w:r w:rsidRPr="003A327D">
        <w:t>/data</w:t>
      </w:r>
      <w:r>
        <w:rPr>
          <w:rFonts w:hint="eastAsia"/>
        </w:rPr>
        <w:t>/</w:t>
      </w:r>
      <w:r w:rsidRPr="009251E7">
        <w:t>hbase-1.2.5</w:t>
      </w:r>
      <w:r>
        <w:rPr>
          <w:rFonts w:hint="eastAsia"/>
        </w:rPr>
        <w:t xml:space="preserve"> #</w:t>
      </w:r>
    </w:p>
    <w:p w:rsidR="003B3938" w:rsidRDefault="003B3938" w:rsidP="003B3938">
      <w:pPr>
        <w:pStyle w:val="20"/>
        <w:spacing w:before="156" w:after="156"/>
      </w:pPr>
      <w:bookmarkStart w:id="40" w:name="_Toc491877208"/>
      <w:r>
        <w:rPr>
          <w:rFonts w:hint="eastAsia"/>
        </w:rPr>
        <w:t>修改</w:t>
      </w:r>
      <w:r w:rsidRPr="003B3938">
        <w:t>hbase-site.xml</w:t>
      </w:r>
      <w:r>
        <w:rPr>
          <w:rFonts w:hint="eastAsia"/>
        </w:rPr>
        <w:t>文件</w:t>
      </w:r>
      <w:bookmarkEnd w:id="40"/>
    </w:p>
    <w:p w:rsidR="003B3938" w:rsidRPr="003B3938" w:rsidRDefault="00341C6B" w:rsidP="003B3938">
      <w:pPr>
        <w:pStyle w:val="ad"/>
      </w:pPr>
      <w:r>
        <w:t>node1</w:t>
      </w:r>
      <w:r w:rsidR="0029437F">
        <w:t>:/</w:t>
      </w:r>
      <w:r w:rsidR="0029437F">
        <w:rPr>
          <w:rFonts w:hint="eastAsia"/>
        </w:rPr>
        <w:t>data</w:t>
      </w:r>
      <w:r w:rsidR="003B3938" w:rsidRPr="003B3938">
        <w:t>/hbase-1.2.5/conf # vim hbase-site.xml</w:t>
      </w:r>
    </w:p>
    <w:p w:rsidR="003B3938" w:rsidRPr="003B3938" w:rsidRDefault="003B3938" w:rsidP="003B3938">
      <w:pPr>
        <w:pStyle w:val="ad"/>
      </w:pPr>
      <w:r w:rsidRPr="003B3938">
        <w:t>&lt;configuration&gt;</w:t>
      </w:r>
    </w:p>
    <w:p w:rsidR="003B3938" w:rsidRPr="003B3938" w:rsidRDefault="003B3938" w:rsidP="003B3938">
      <w:pPr>
        <w:pStyle w:val="ad"/>
      </w:pPr>
      <w:r w:rsidRPr="003B3938">
        <w:t xml:space="preserve">  &lt;property&gt;</w:t>
      </w:r>
    </w:p>
    <w:p w:rsidR="003B3938" w:rsidRPr="003B3938" w:rsidRDefault="003B3938" w:rsidP="003B3938">
      <w:pPr>
        <w:pStyle w:val="ad"/>
      </w:pPr>
      <w:r w:rsidRPr="003B3938">
        <w:t xml:space="preserve">    &lt;name&gt;hbase.rootdir&lt;/name&gt;</w:t>
      </w:r>
    </w:p>
    <w:p w:rsidR="003B3938" w:rsidRPr="003B3938" w:rsidRDefault="003B3938" w:rsidP="003B3938">
      <w:pPr>
        <w:pStyle w:val="ad"/>
      </w:pPr>
      <w:r w:rsidRPr="003B3938">
        <w:t xml:space="preserve">    &lt;value&gt;</w:t>
      </w:r>
      <w:r w:rsidR="005B0C2C">
        <w:t>hdfs://mycluster/hbase</w:t>
      </w:r>
      <w:r w:rsidRPr="003B3938">
        <w:t>&lt;/value&gt;</w:t>
      </w:r>
    </w:p>
    <w:p w:rsidR="003B3938" w:rsidRDefault="003B3938" w:rsidP="003B3938">
      <w:pPr>
        <w:pStyle w:val="ad"/>
      </w:pPr>
      <w:r w:rsidRPr="003B3938">
        <w:t xml:space="preserve">  &lt;/property&gt;</w:t>
      </w:r>
    </w:p>
    <w:p w:rsidR="005B0C2C" w:rsidRDefault="005B0C2C" w:rsidP="005B0C2C">
      <w:pPr>
        <w:pStyle w:val="ad"/>
        <w:ind w:firstLineChars="100" w:firstLine="210"/>
      </w:pPr>
      <w:r>
        <w:t>&lt;property&gt;</w:t>
      </w:r>
    </w:p>
    <w:p w:rsidR="005B0C2C" w:rsidRDefault="005B0C2C" w:rsidP="005B0C2C">
      <w:pPr>
        <w:pStyle w:val="ad"/>
      </w:pPr>
      <w:r>
        <w:rPr>
          <w:rFonts w:hint="eastAsia"/>
        </w:rPr>
        <w:t>   </w:t>
      </w:r>
      <w:r>
        <w:t xml:space="preserve">  </w:t>
      </w:r>
      <w:r>
        <w:rPr>
          <w:rFonts w:hint="eastAsia"/>
        </w:rPr>
        <w:t> </w:t>
      </w:r>
      <w:r>
        <w:t>&lt;name&gt;hbase.zookeeper.quorum&lt;/name&gt;</w:t>
      </w:r>
    </w:p>
    <w:p w:rsidR="005B0C2C" w:rsidRDefault="005B0C2C" w:rsidP="005B0C2C">
      <w:pPr>
        <w:pStyle w:val="ad"/>
      </w:pPr>
      <w:r>
        <w:rPr>
          <w:rFonts w:hint="eastAsia"/>
        </w:rPr>
        <w:lastRenderedPageBreak/>
        <w:t>   </w:t>
      </w:r>
      <w:r>
        <w:t xml:space="preserve">  </w:t>
      </w:r>
      <w:r>
        <w:rPr>
          <w:rFonts w:hint="eastAsia"/>
        </w:rPr>
        <w:t> </w:t>
      </w:r>
      <w:r>
        <w:t>&lt;value&gt;node1,node2,node3&lt;/value&gt;</w:t>
      </w:r>
    </w:p>
    <w:p w:rsidR="005B0C2C" w:rsidRDefault="005B0C2C" w:rsidP="005B0C2C">
      <w:pPr>
        <w:pStyle w:val="ad"/>
        <w:ind w:firstLineChars="100" w:firstLine="210"/>
      </w:pPr>
      <w:r>
        <w:t>&lt;/property&gt;</w:t>
      </w:r>
      <w:r w:rsidRPr="005B0C2C">
        <w:t xml:space="preserve"> </w:t>
      </w:r>
    </w:p>
    <w:p w:rsidR="005B0C2C" w:rsidRDefault="005B0C2C" w:rsidP="005B0C2C">
      <w:pPr>
        <w:pStyle w:val="ad"/>
        <w:ind w:firstLineChars="100" w:firstLine="210"/>
      </w:pPr>
      <w:r>
        <w:t>&lt;property&gt;</w:t>
      </w:r>
    </w:p>
    <w:p w:rsidR="005B0C2C" w:rsidRDefault="005B0C2C" w:rsidP="005B0C2C">
      <w:pPr>
        <w:pStyle w:val="ad"/>
      </w:pPr>
      <w:r>
        <w:rPr>
          <w:rFonts w:hint="eastAsia"/>
        </w:rPr>
        <w:t>   </w:t>
      </w:r>
      <w:r>
        <w:t xml:space="preserve">  </w:t>
      </w:r>
      <w:r>
        <w:rPr>
          <w:rFonts w:hint="eastAsia"/>
        </w:rPr>
        <w:t> </w:t>
      </w:r>
      <w:r>
        <w:t>&lt;name&gt;hbase.zookeeper.property.clientPort&lt;/name&gt;</w:t>
      </w:r>
    </w:p>
    <w:p w:rsidR="005B0C2C" w:rsidRDefault="005B0C2C" w:rsidP="005B0C2C">
      <w:pPr>
        <w:pStyle w:val="ad"/>
      </w:pPr>
      <w:r>
        <w:rPr>
          <w:rFonts w:hint="eastAsia"/>
        </w:rPr>
        <w:t>   </w:t>
      </w:r>
      <w:r>
        <w:t xml:space="preserve">  </w:t>
      </w:r>
      <w:r>
        <w:rPr>
          <w:rFonts w:hint="eastAsia"/>
        </w:rPr>
        <w:t> </w:t>
      </w:r>
      <w:r>
        <w:t>&lt;value&gt;2181&lt;/value&gt;</w:t>
      </w:r>
    </w:p>
    <w:p w:rsidR="003B3938" w:rsidRPr="003B3938" w:rsidRDefault="005B0C2C" w:rsidP="005B0C2C">
      <w:pPr>
        <w:pStyle w:val="ad"/>
      </w:pPr>
      <w:r>
        <w:rPr>
          <w:rFonts w:hint="eastAsia"/>
        </w:rPr>
        <w:t>  </w:t>
      </w:r>
      <w:r>
        <w:t xml:space="preserve"> &lt;/property&gt;</w:t>
      </w:r>
    </w:p>
    <w:p w:rsidR="003B3938" w:rsidRDefault="003B3938" w:rsidP="003B3938">
      <w:pPr>
        <w:pStyle w:val="ad"/>
      </w:pPr>
      <w:r w:rsidRPr="003B3938">
        <w:t>&lt;/configuration&gt;</w:t>
      </w:r>
    </w:p>
    <w:p w:rsidR="0097570F" w:rsidRDefault="0097570F" w:rsidP="0097570F">
      <w:pPr>
        <w:pStyle w:val="20"/>
        <w:spacing w:before="156" w:after="156"/>
      </w:pPr>
      <w:bookmarkStart w:id="41" w:name="_Toc491877209"/>
      <w:r>
        <w:rPr>
          <w:rFonts w:hint="eastAsia"/>
        </w:rPr>
        <w:t>分发</w:t>
      </w:r>
      <w:bookmarkEnd w:id="41"/>
    </w:p>
    <w:p w:rsidR="0029437F" w:rsidRDefault="0029437F" w:rsidP="0029437F">
      <w:pPr>
        <w:pStyle w:val="ad"/>
      </w:pPr>
      <w:r>
        <w:t>node1</w:t>
      </w:r>
      <w:r w:rsidRPr="0073595E">
        <w:t>:</w:t>
      </w:r>
      <w:r w:rsidR="006A3C46" w:rsidRPr="006A3C46">
        <w:t xml:space="preserve"> </w:t>
      </w:r>
      <w:r w:rsidR="006A3C46">
        <w:t>/</w:t>
      </w:r>
      <w:r w:rsidR="006A3C46">
        <w:rPr>
          <w:rFonts w:hint="eastAsia"/>
        </w:rPr>
        <w:t>data</w:t>
      </w:r>
      <w:r w:rsidR="006A3C46" w:rsidRPr="003B3938">
        <w:t>/hbase-1.2.5/conf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</w:t>
      </w:r>
      <w:r>
        <w:rPr>
          <w:rFonts w:hint="eastAsia"/>
        </w:rPr>
        <w:t>data</w:t>
      </w:r>
      <w:r w:rsidRPr="003B3938">
        <w:t>/hbase-1.2.5</w:t>
      </w:r>
      <w:r>
        <w:rPr>
          <w:rFonts w:hint="eastAsia"/>
        </w:rPr>
        <w:t xml:space="preserve">  root@192.168.0.11:/data</w:t>
      </w:r>
    </w:p>
    <w:p w:rsidR="0029437F" w:rsidRDefault="0029437F" w:rsidP="0029437F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="006A3C46">
        <w:t>/</w:t>
      </w:r>
      <w:r w:rsidR="006A3C46">
        <w:rPr>
          <w:rFonts w:hint="eastAsia"/>
        </w:rPr>
        <w:t>data</w:t>
      </w:r>
      <w:r w:rsidR="006A3C46" w:rsidRPr="003B3938">
        <w:t>/hbase-1.2.5/conf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</w:t>
      </w:r>
      <w:r>
        <w:rPr>
          <w:rFonts w:hint="eastAsia"/>
        </w:rPr>
        <w:t>data</w:t>
      </w:r>
      <w:r w:rsidRPr="003B3938">
        <w:t>/hbase-1.2.5</w:t>
      </w:r>
      <w:r>
        <w:rPr>
          <w:rFonts w:hint="eastAsia"/>
        </w:rPr>
        <w:t xml:space="preserve">  root@192.168.0.12:/data</w:t>
      </w:r>
    </w:p>
    <w:p w:rsidR="0029437F" w:rsidRPr="00BE165D" w:rsidRDefault="0029437F" w:rsidP="0029437F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="006A3C46">
        <w:t>/</w:t>
      </w:r>
      <w:r w:rsidR="006A3C46">
        <w:rPr>
          <w:rFonts w:hint="eastAsia"/>
        </w:rPr>
        <w:t>data</w:t>
      </w:r>
      <w:r w:rsidR="006A3C46" w:rsidRPr="003B3938">
        <w:t>/hbase-1.2.5/conf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</w:t>
      </w:r>
      <w:r>
        <w:rPr>
          <w:rFonts w:hint="eastAsia"/>
        </w:rPr>
        <w:t>data</w:t>
      </w:r>
      <w:r w:rsidRPr="003B3938">
        <w:t>/hbase-1.2.5</w:t>
      </w:r>
      <w:r>
        <w:rPr>
          <w:rFonts w:hint="eastAsia"/>
        </w:rPr>
        <w:t xml:space="preserve">  root@192.168.0.13:/data</w:t>
      </w:r>
    </w:p>
    <w:p w:rsidR="0029437F" w:rsidRDefault="0029437F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/>
    <w:p w:rsidR="00E17B74" w:rsidRDefault="00E17B74" w:rsidP="0029437F">
      <w:pPr>
        <w:rPr>
          <w:rFonts w:hint="eastAsia"/>
        </w:rPr>
      </w:pPr>
    </w:p>
    <w:p w:rsidR="00E17B74" w:rsidRDefault="00E17B74" w:rsidP="0029437F"/>
    <w:p w:rsidR="00E17B74" w:rsidRPr="0029437F" w:rsidRDefault="00E17B74" w:rsidP="0029437F"/>
    <w:p w:rsidR="009251E7" w:rsidRDefault="009251E7" w:rsidP="00B6417D">
      <w:pPr>
        <w:pStyle w:val="1"/>
      </w:pPr>
      <w:bookmarkStart w:id="42" w:name="_Toc491877210"/>
      <w:r w:rsidRPr="009251E7">
        <w:rPr>
          <w:rFonts w:hint="eastAsia"/>
        </w:rPr>
        <w:lastRenderedPageBreak/>
        <w:t>安装</w:t>
      </w:r>
      <w:r w:rsidRPr="009251E7">
        <w:t>spark</w:t>
      </w:r>
      <w:bookmarkEnd w:id="42"/>
    </w:p>
    <w:p w:rsidR="00914159" w:rsidRPr="00914159" w:rsidRDefault="00914159" w:rsidP="00914159">
      <w:pPr>
        <w:pStyle w:val="20"/>
        <w:spacing w:before="156" w:after="156"/>
      </w:pPr>
      <w:bookmarkStart w:id="43" w:name="_Toc491877211"/>
      <w:r w:rsidRPr="00914159">
        <w:rPr>
          <w:rFonts w:hint="eastAsia"/>
        </w:rPr>
        <w:t>解压</w:t>
      </w:r>
      <w:r w:rsidRPr="00914159">
        <w:t>spark</w:t>
      </w:r>
      <w:bookmarkEnd w:id="43"/>
    </w:p>
    <w:p w:rsidR="0002024A" w:rsidRDefault="00341C6B" w:rsidP="0002024A">
      <w:pPr>
        <w:pStyle w:val="ad"/>
      </w:pPr>
      <w:r>
        <w:t>node1</w:t>
      </w:r>
      <w:r w:rsidR="0002024A" w:rsidRPr="003A327D">
        <w:t>:/data #</w:t>
      </w:r>
      <w:r w:rsidR="00E45AA8">
        <w:rPr>
          <w:rFonts w:hint="eastAsia"/>
        </w:rPr>
        <w:t>cd /data/</w:t>
      </w:r>
      <w:r w:rsidR="0011059E">
        <w:rPr>
          <w:rFonts w:hint="eastAsia"/>
        </w:rPr>
        <w:t>install</w:t>
      </w:r>
    </w:p>
    <w:p w:rsidR="00E45AA8" w:rsidRPr="00E45AA8" w:rsidRDefault="00341C6B" w:rsidP="0002024A">
      <w:pPr>
        <w:pStyle w:val="ad"/>
      </w:pPr>
      <w:r>
        <w:t>node1</w:t>
      </w:r>
      <w:r w:rsidR="00E45AA8" w:rsidRPr="003A327D">
        <w:t>:/data</w:t>
      </w:r>
      <w:r w:rsidR="00E45AA8">
        <w:rPr>
          <w:rFonts w:hint="eastAsia"/>
        </w:rPr>
        <w:t>/</w:t>
      </w:r>
      <w:r w:rsidR="0011059E">
        <w:rPr>
          <w:rFonts w:hint="eastAsia"/>
        </w:rPr>
        <w:t>install</w:t>
      </w:r>
      <w:r w:rsidR="00E45AA8" w:rsidRPr="003A327D">
        <w:t xml:space="preserve"> # </w:t>
      </w:r>
      <w:r w:rsidR="00E45AA8" w:rsidRPr="00E45AA8">
        <w:t>tar -zxvf spark-2.0.2-</w:t>
      </w:r>
      <w:r w:rsidR="00E45AA8">
        <w:t>bin-hadoop2.7.tgz  -C /</w:t>
      </w:r>
      <w:r w:rsidR="00E45AA8">
        <w:rPr>
          <w:rFonts w:hint="eastAsia"/>
        </w:rPr>
        <w:t>data</w:t>
      </w:r>
    </w:p>
    <w:p w:rsidR="00216CCD" w:rsidRDefault="00216CCD" w:rsidP="00216CCD">
      <w:pPr>
        <w:pStyle w:val="20"/>
        <w:spacing w:before="156" w:after="156"/>
      </w:pPr>
      <w:bookmarkStart w:id="44" w:name="_Toc491877212"/>
      <w:r>
        <w:rPr>
          <w:rFonts w:hint="eastAsia"/>
        </w:rPr>
        <w:t>修改</w:t>
      </w:r>
      <w:r w:rsidR="00E17B74">
        <w:rPr>
          <w:rFonts w:hint="eastAsia"/>
        </w:rPr>
        <w:t>文件名</w:t>
      </w:r>
      <w:r>
        <w:rPr>
          <w:rFonts w:hint="eastAsia"/>
        </w:rPr>
        <w:t>：</w:t>
      </w:r>
      <w:r>
        <w:rPr>
          <w:rFonts w:hint="eastAsia"/>
        </w:rPr>
        <w:t>spark-2.0.2</w:t>
      </w:r>
      <w:bookmarkEnd w:id="44"/>
    </w:p>
    <w:p w:rsidR="009251E7" w:rsidRPr="00216CCD" w:rsidRDefault="00341C6B" w:rsidP="00216CCD">
      <w:pPr>
        <w:pStyle w:val="ad"/>
      </w:pPr>
      <w:r>
        <w:t>node1</w:t>
      </w:r>
      <w:r w:rsidR="00216CCD" w:rsidRPr="00216CCD">
        <w:t>:/</w:t>
      </w:r>
      <w:r w:rsidR="00216CCD" w:rsidRPr="00216CCD">
        <w:rPr>
          <w:rFonts w:hint="eastAsia"/>
        </w:rPr>
        <w:t>data</w:t>
      </w:r>
      <w:r w:rsidR="00216CCD" w:rsidRPr="00216CCD">
        <w:t xml:space="preserve"> # mv spark-2.0.2-bin-hadoop2.7 spark-2.0.2</w:t>
      </w:r>
    </w:p>
    <w:p w:rsidR="009251E7" w:rsidRDefault="00216CCD" w:rsidP="00216CCD">
      <w:pPr>
        <w:pStyle w:val="20"/>
        <w:spacing w:before="156" w:after="156"/>
      </w:pPr>
      <w:bookmarkStart w:id="45" w:name="_Toc491877213"/>
      <w:r>
        <w:rPr>
          <w:rFonts w:hint="eastAsia"/>
        </w:rPr>
        <w:t>配置</w:t>
      </w:r>
      <w:r>
        <w:rPr>
          <w:rFonts w:hint="eastAsia"/>
        </w:rPr>
        <w:t>spark-env.sh</w:t>
      </w:r>
      <w:bookmarkEnd w:id="45"/>
    </w:p>
    <w:p w:rsidR="00216CCD" w:rsidRPr="00216CCD" w:rsidRDefault="00341C6B" w:rsidP="00216CCD">
      <w:pPr>
        <w:pStyle w:val="ad"/>
      </w:pPr>
      <w:r>
        <w:t>node1</w:t>
      </w:r>
      <w:r w:rsidR="00BE7E74" w:rsidRPr="00216CCD">
        <w:t>:/</w:t>
      </w:r>
      <w:r w:rsidR="00BE7E74" w:rsidRPr="00216CCD">
        <w:rPr>
          <w:rFonts w:hint="eastAsia"/>
        </w:rPr>
        <w:t>data</w:t>
      </w:r>
      <w:r w:rsidR="00BE7E74" w:rsidRPr="00216CCD">
        <w:t xml:space="preserve"> #</w:t>
      </w:r>
      <w:r w:rsidR="00216CCD" w:rsidRPr="00216CCD">
        <w:t xml:space="preserve">cd /data/spark-2.0.2/conf/ </w:t>
      </w:r>
    </w:p>
    <w:p w:rsidR="00216CCD" w:rsidRPr="00216CCD" w:rsidRDefault="00341C6B" w:rsidP="00216CCD">
      <w:pPr>
        <w:pStyle w:val="ad"/>
      </w:pPr>
      <w:r>
        <w:t>node1</w:t>
      </w:r>
      <w:r w:rsidR="00BE7E74" w:rsidRPr="00216CCD">
        <w:t>:</w:t>
      </w:r>
      <w:r w:rsidR="00BE7E74" w:rsidRPr="00BE7E74">
        <w:t xml:space="preserve"> </w:t>
      </w:r>
      <w:r w:rsidR="00BE7E74" w:rsidRPr="00216CCD">
        <w:t>/data/spark-2.0.2/conf/ #</w:t>
      </w:r>
      <w:r w:rsidR="004A1A2F">
        <w:rPr>
          <w:rFonts w:hint="eastAsia"/>
        </w:rPr>
        <w:t>cp</w:t>
      </w:r>
      <w:r w:rsidR="00216CCD" w:rsidRPr="00216CCD">
        <w:t xml:space="preserve"> spark-env.sh.template spark-env.sh </w:t>
      </w:r>
    </w:p>
    <w:p w:rsidR="00274566" w:rsidRDefault="00341C6B" w:rsidP="00216CCD">
      <w:pPr>
        <w:pStyle w:val="ad"/>
      </w:pPr>
      <w:r>
        <w:t>node1</w:t>
      </w:r>
      <w:r w:rsidR="00BE7E74" w:rsidRPr="00216CCD">
        <w:t>:</w:t>
      </w:r>
      <w:r w:rsidR="00BE7E74" w:rsidRPr="00BE7E74">
        <w:t xml:space="preserve"> </w:t>
      </w:r>
      <w:r w:rsidR="00BE7E74" w:rsidRPr="00216CCD">
        <w:t>/data/spark-2.0.2/conf/ #</w:t>
      </w:r>
      <w:r w:rsidR="00216CCD" w:rsidRPr="00216CCD">
        <w:t>vi</w:t>
      </w:r>
      <w:r w:rsidR="00216CCD" w:rsidRPr="00216CCD">
        <w:rPr>
          <w:rFonts w:hint="eastAsia"/>
        </w:rPr>
        <w:t>m</w:t>
      </w:r>
      <w:r w:rsidR="00216CCD" w:rsidRPr="00216CCD">
        <w:t xml:space="preserve"> spark-env.sh </w:t>
      </w:r>
      <w:r w:rsidR="00BE7E74">
        <w:rPr>
          <w:rFonts w:hint="eastAsia"/>
        </w:rPr>
        <w:tab/>
      </w:r>
      <w:r w:rsidR="00BE7E74">
        <w:rPr>
          <w:rFonts w:hint="eastAsia"/>
        </w:rPr>
        <w:tab/>
      </w:r>
      <w:r w:rsidR="00BE7E74">
        <w:rPr>
          <w:rFonts w:hint="eastAsia"/>
        </w:rPr>
        <w:tab/>
      </w:r>
    </w:p>
    <w:p w:rsidR="00216CCD" w:rsidRPr="00216CCD" w:rsidRDefault="00BE7E74" w:rsidP="00216CCD">
      <w:pPr>
        <w:pStyle w:val="ad"/>
      </w:pPr>
      <w:r>
        <w:rPr>
          <w:rFonts w:hint="eastAsia"/>
        </w:rPr>
        <w:t>#</w:t>
      </w:r>
      <w:r w:rsidR="00216CCD" w:rsidRPr="00216CCD">
        <w:rPr>
          <w:rFonts w:hint="eastAsia"/>
        </w:rPr>
        <w:t>添加：</w:t>
      </w:r>
      <w:r w:rsidR="00216CCD" w:rsidRPr="00216CCD">
        <w:rPr>
          <w:rFonts w:hint="eastAsia"/>
        </w:rPr>
        <w:t xml:space="preserve"> </w:t>
      </w:r>
    </w:p>
    <w:p w:rsidR="00274566" w:rsidRDefault="00216CCD" w:rsidP="00274566">
      <w:pPr>
        <w:pStyle w:val="ad"/>
      </w:pPr>
      <w:r w:rsidRPr="00436137">
        <w:t xml:space="preserve">export JAVA_HOME=/usr/jdk1.8.0_66 </w:t>
      </w:r>
    </w:p>
    <w:p w:rsidR="00CB0508" w:rsidRDefault="00CB0508" w:rsidP="00274566">
      <w:pPr>
        <w:pStyle w:val="ad"/>
      </w:pPr>
      <w:r>
        <w:t>export SPARK_PID_DIR=/data/</w:t>
      </w:r>
      <w:r w:rsidRPr="00CB0508">
        <w:t xml:space="preserve"> </w:t>
      </w:r>
      <w:r w:rsidRPr="00216CCD">
        <w:t>spark-2.0.2</w:t>
      </w:r>
      <w:r>
        <w:rPr>
          <w:rFonts w:hint="eastAsia"/>
        </w:rPr>
        <w:t>/conf</w:t>
      </w:r>
      <w:r w:rsidRPr="00CB0508">
        <w:t>/pids</w:t>
      </w:r>
    </w:p>
    <w:p w:rsidR="00274566" w:rsidRDefault="00274566" w:rsidP="00274566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设置内存</w:t>
      </w:r>
    </w:p>
    <w:p w:rsidR="00216CCD" w:rsidRPr="00436137" w:rsidRDefault="00216CCD" w:rsidP="00274566">
      <w:pPr>
        <w:pStyle w:val="ad"/>
      </w:pPr>
      <w:r w:rsidRPr="00436137">
        <w:t>export SPARK_WORKER_MEMORY=</w:t>
      </w:r>
      <w:r w:rsidR="0090131E" w:rsidRPr="00436137">
        <w:rPr>
          <w:rFonts w:hint="eastAsia"/>
        </w:rPr>
        <w:t>2</w:t>
      </w:r>
      <w:r w:rsidR="00C30487">
        <w:rPr>
          <w:rFonts w:hint="eastAsia"/>
        </w:rPr>
        <w:t>4</w:t>
      </w:r>
      <w:r w:rsidR="0090131E" w:rsidRPr="00436137">
        <w:rPr>
          <w:rFonts w:hint="eastAsia"/>
        </w:rPr>
        <w:t>0</w:t>
      </w:r>
      <w:r w:rsidR="00436137">
        <w:t>g</w:t>
      </w:r>
    </w:p>
    <w:p w:rsidR="00436137" w:rsidRPr="00436137" w:rsidRDefault="00436137" w:rsidP="00436137">
      <w:pPr>
        <w:pStyle w:val="ad"/>
      </w:pPr>
      <w:r w:rsidRPr="00436137">
        <w:t>export HADOOP_CONF_DIR=$HADOOP_HOME/etc/hadoop</w:t>
      </w:r>
    </w:p>
    <w:p w:rsidR="00436137" w:rsidRPr="00436137" w:rsidRDefault="00436137" w:rsidP="00436137">
      <w:pPr>
        <w:pStyle w:val="ad"/>
      </w:pPr>
      <w:r w:rsidRPr="00436137">
        <w:t>export LD_LIBRARY_PATH=$HADOOP_HOME/lib/native</w:t>
      </w:r>
    </w:p>
    <w:p w:rsidR="00436137" w:rsidRPr="00436137" w:rsidRDefault="00436137" w:rsidP="00436137">
      <w:pPr>
        <w:pStyle w:val="ad"/>
      </w:pPr>
      <w:r w:rsidRPr="00436137">
        <w:t>export SPARK_</w:t>
      </w:r>
      <w:r w:rsidR="00343FA9">
        <w:t>MASTER</w:t>
      </w:r>
      <w:r w:rsidRPr="00436137">
        <w:t>_PORT=7077</w:t>
      </w:r>
    </w:p>
    <w:p w:rsidR="00436137" w:rsidRDefault="00436137" w:rsidP="00343FA9">
      <w:pPr>
        <w:pStyle w:val="ad"/>
      </w:pPr>
      <w:r w:rsidRPr="00436137">
        <w:t>export SPARK_WORKER_INSTANCES=1</w:t>
      </w:r>
    </w:p>
    <w:p w:rsidR="00343FA9" w:rsidRDefault="00343FA9" w:rsidP="00436137">
      <w:pPr>
        <w:pStyle w:val="ad"/>
      </w:pPr>
      <w:r w:rsidRPr="00343FA9">
        <w:t>export SPARK_HISTORY_OPTS="-Dspark.history.ui.port=18080 -Dspark.history.retainedApplications=3 -Dspark.history.fs.logDirectory=hdfs://mycluster/directory"</w:t>
      </w:r>
    </w:p>
    <w:p w:rsidR="00146B17" w:rsidRDefault="00146B17" w:rsidP="00146B17">
      <w:pPr>
        <w:pStyle w:val="ad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限制程序申请资源最大核数</w:t>
      </w:r>
    </w:p>
    <w:p w:rsidR="00146B17" w:rsidRDefault="00146B17" w:rsidP="00146B17">
      <w:pPr>
        <w:pStyle w:val="ad"/>
      </w:pPr>
      <w:r>
        <w:t>export SPARK_MASTER_OPTS="-Dspark.deploy.defaultCores=12"</w:t>
      </w:r>
    </w:p>
    <w:p w:rsidR="00146B17" w:rsidRDefault="00146B17" w:rsidP="00146B17">
      <w:pPr>
        <w:pStyle w:val="ad"/>
      </w:pPr>
      <w:r>
        <w:t>export SPARK_SSH_OPTS="-p 36928 -o StrictHostKeyChecking=no $SPARK_SSH_OPTS"</w:t>
      </w:r>
    </w:p>
    <w:p w:rsidR="00146B17" w:rsidRDefault="00146B17" w:rsidP="00146B17">
      <w:pPr>
        <w:pStyle w:val="ad"/>
      </w:pPr>
      <w:r>
        <w:t>export SPARK_HISTORY_OPTS="-Dspark.history.ui.port=18080 -Dspark.history.retainedApplications=3 -Dspark.history.fs.logDirectory=hdfs://mycluster/directory"</w:t>
      </w:r>
    </w:p>
    <w:p w:rsidR="00074DBF" w:rsidRDefault="00074DBF" w:rsidP="00146B17">
      <w:pPr>
        <w:pStyle w:val="ad"/>
      </w:pPr>
      <w:r>
        <w:rPr>
          <w:rFonts w:hint="eastAsia"/>
        </w:rPr>
        <w:t>#</w:t>
      </w:r>
      <w:r>
        <w:rPr>
          <w:rFonts w:hint="eastAsia"/>
        </w:rPr>
        <w:t>内存小于</w:t>
      </w:r>
      <w:r>
        <w:rPr>
          <w:rFonts w:hint="eastAsia"/>
        </w:rPr>
        <w:t>32G</w:t>
      </w:r>
      <w:r>
        <w:rPr>
          <w:rFonts w:hint="eastAsia"/>
        </w:rPr>
        <w:t>，配下面的</w:t>
      </w:r>
    </w:p>
    <w:p w:rsidR="00146B17" w:rsidRPr="00436137" w:rsidRDefault="00146B17" w:rsidP="00146B17">
      <w:pPr>
        <w:pStyle w:val="ad"/>
      </w:pPr>
      <w:r>
        <w:t>export SPARK_JAVA_OPTS="-XX:+UseCompressedOops -XX:+UseCompressedStrings $SPARK_JAVA_OPTS"</w:t>
      </w:r>
    </w:p>
    <w:p w:rsidR="00343FA9" w:rsidRDefault="00343FA9" w:rsidP="00343FA9">
      <w:pPr>
        <w:pStyle w:val="20"/>
        <w:spacing w:before="156" w:after="156"/>
      </w:pPr>
      <w:bookmarkStart w:id="46" w:name="_Toc491877214"/>
      <w:r>
        <w:rPr>
          <w:rFonts w:hint="eastAsia"/>
        </w:rPr>
        <w:t>配置</w:t>
      </w:r>
      <w:r w:rsidRPr="00343FA9">
        <w:t>spark-defaults.conf</w:t>
      </w:r>
      <w:bookmarkEnd w:id="46"/>
    </w:p>
    <w:p w:rsidR="00343FA9" w:rsidRPr="00322CC2" w:rsidRDefault="00343FA9" w:rsidP="00343FA9">
      <w:pPr>
        <w:pStyle w:val="ad"/>
      </w:pPr>
      <w:r>
        <w:t>node1</w:t>
      </w:r>
      <w:r w:rsidRPr="00216CCD">
        <w:t>:/</w:t>
      </w:r>
      <w:r w:rsidRPr="00216CCD">
        <w:rPr>
          <w:rFonts w:hint="eastAsia"/>
        </w:rPr>
        <w:t>data</w:t>
      </w:r>
      <w:r w:rsidRPr="00216CCD">
        <w:t xml:space="preserve"> #cd /data/spark-2.0.2/conf/</w:t>
      </w:r>
    </w:p>
    <w:p w:rsidR="00343FA9" w:rsidRDefault="00343FA9" w:rsidP="00343FA9">
      <w:pPr>
        <w:pStyle w:val="ad"/>
      </w:pPr>
      <w:r>
        <w:t>node1</w:t>
      </w:r>
      <w:r w:rsidRPr="00216CCD">
        <w:t>:</w:t>
      </w:r>
      <w:r w:rsidRPr="003D4DEA">
        <w:t xml:space="preserve"> </w:t>
      </w:r>
      <w:r w:rsidRPr="00216CCD">
        <w:t>/data/spark-2.0.2/conf/ #</w:t>
      </w:r>
      <w:r w:rsidR="00C30487">
        <w:rPr>
          <w:rFonts w:hint="eastAsia"/>
        </w:rPr>
        <w:t>cp</w:t>
      </w:r>
      <w:r w:rsidRPr="00322CC2">
        <w:t xml:space="preserve"> </w:t>
      </w:r>
      <w:r w:rsidRPr="00343FA9">
        <w:t>spark-defaults.conf</w:t>
      </w:r>
      <w:r w:rsidRPr="00322CC2">
        <w:t xml:space="preserve">.template </w:t>
      </w:r>
      <w:r w:rsidRPr="00343FA9">
        <w:t>spark-defaults.conf</w:t>
      </w:r>
    </w:p>
    <w:p w:rsidR="00343FA9" w:rsidRDefault="00343FA9" w:rsidP="00343FA9">
      <w:pPr>
        <w:pStyle w:val="ad"/>
      </w:pPr>
      <w:r>
        <w:t>node1</w:t>
      </w:r>
      <w:r w:rsidRPr="00216CCD">
        <w:t>:</w:t>
      </w:r>
      <w:r w:rsidRPr="003D4DEA">
        <w:t xml:space="preserve"> </w:t>
      </w:r>
      <w:r w:rsidRPr="00216CCD">
        <w:t>/data/spark-2.0.2/conf/ #</w:t>
      </w:r>
      <w:r>
        <w:rPr>
          <w:rFonts w:hint="eastAsia"/>
        </w:rPr>
        <w:t>vi</w:t>
      </w:r>
      <w:r>
        <w:t xml:space="preserve"> </w:t>
      </w:r>
      <w:r w:rsidRPr="00343FA9">
        <w:t>spark-defaults.conf</w:t>
      </w:r>
    </w:p>
    <w:p w:rsidR="00343FA9" w:rsidRDefault="00343FA9" w:rsidP="00343FA9">
      <w:pPr>
        <w:pStyle w:val="ad"/>
      </w:pPr>
      <w:r>
        <w:t>#</w:t>
      </w:r>
      <w:r>
        <w:rPr>
          <w:rFonts w:hint="eastAsia"/>
        </w:rPr>
        <w:t>添加</w:t>
      </w:r>
    </w:p>
    <w:p w:rsidR="00343FA9" w:rsidRDefault="00343FA9" w:rsidP="00343FA9">
      <w:pPr>
        <w:pStyle w:val="ad"/>
      </w:pPr>
      <w:r>
        <w:lastRenderedPageBreak/>
        <w:t>spark.serializer                  org.apache.spark.serializer.KryoSerializer</w:t>
      </w:r>
    </w:p>
    <w:p w:rsidR="00343FA9" w:rsidRDefault="00343FA9" w:rsidP="00343FA9">
      <w:pPr>
        <w:pStyle w:val="ad"/>
      </w:pPr>
      <w:r>
        <w:t>spark.eventLog.enabled           true</w:t>
      </w:r>
    </w:p>
    <w:p w:rsidR="00343FA9" w:rsidRDefault="00343FA9" w:rsidP="00343FA9">
      <w:pPr>
        <w:pStyle w:val="ad"/>
      </w:pPr>
      <w:r>
        <w:t>spark.eventLog.dir               hdfs://mycluster/directory</w:t>
      </w:r>
    </w:p>
    <w:p w:rsidR="00463A13" w:rsidRPr="00343FA9" w:rsidRDefault="00463A13" w:rsidP="00343FA9">
      <w:pPr>
        <w:pStyle w:val="ad"/>
      </w:pPr>
      <w:r w:rsidRPr="00463A13">
        <w:t>spark.local</w:t>
      </w:r>
      <w:r>
        <w:t>.dir                  /data/</w:t>
      </w:r>
      <w:r>
        <w:rPr>
          <w:rFonts w:hint="eastAsia"/>
        </w:rPr>
        <w:t>spark</w:t>
      </w:r>
      <w:r w:rsidRPr="00216CCD">
        <w:t>-2.0.2</w:t>
      </w:r>
      <w:r w:rsidRPr="00463A13">
        <w:t>/sparktmp</w:t>
      </w:r>
    </w:p>
    <w:p w:rsidR="00216CCD" w:rsidRDefault="00216CCD" w:rsidP="00322CC2">
      <w:pPr>
        <w:pStyle w:val="20"/>
        <w:spacing w:before="156" w:after="156"/>
      </w:pPr>
      <w:bookmarkStart w:id="47" w:name="_Toc491877215"/>
      <w:r>
        <w:rPr>
          <w:rFonts w:hint="eastAsia"/>
        </w:rPr>
        <w:t>配置</w:t>
      </w:r>
      <w:r>
        <w:rPr>
          <w:rFonts w:hint="eastAsia"/>
        </w:rPr>
        <w:t>slaves</w:t>
      </w:r>
      <w:bookmarkEnd w:id="47"/>
    </w:p>
    <w:p w:rsidR="003D4DEA" w:rsidRPr="00322CC2" w:rsidRDefault="00341C6B" w:rsidP="00322CC2">
      <w:pPr>
        <w:pStyle w:val="ad"/>
      </w:pPr>
      <w:r>
        <w:t>node1</w:t>
      </w:r>
      <w:r w:rsidR="003D4DEA" w:rsidRPr="00216CCD">
        <w:t>:/</w:t>
      </w:r>
      <w:r w:rsidR="003D4DEA" w:rsidRPr="00216CCD">
        <w:rPr>
          <w:rFonts w:hint="eastAsia"/>
        </w:rPr>
        <w:t>data</w:t>
      </w:r>
      <w:r w:rsidR="003D4DEA" w:rsidRPr="00216CCD">
        <w:t xml:space="preserve"> #cd /data/spark-2.0.2/conf/</w:t>
      </w:r>
    </w:p>
    <w:p w:rsidR="00D14B33" w:rsidRDefault="00341C6B" w:rsidP="00206154">
      <w:pPr>
        <w:pStyle w:val="ad"/>
      </w:pPr>
      <w:r>
        <w:t>node1</w:t>
      </w:r>
      <w:r w:rsidR="003D4DEA" w:rsidRPr="00216CCD">
        <w:t>:</w:t>
      </w:r>
      <w:r w:rsidR="003D4DEA" w:rsidRPr="003D4DEA">
        <w:t xml:space="preserve"> </w:t>
      </w:r>
      <w:r w:rsidR="003D4DEA" w:rsidRPr="00216CCD">
        <w:t>/data/spark-2.0.2/conf/ #</w:t>
      </w:r>
      <w:r w:rsidR="00216CCD" w:rsidRPr="00322CC2">
        <w:t xml:space="preserve">mv slaves.template slaves </w:t>
      </w:r>
    </w:p>
    <w:p w:rsidR="00C30487" w:rsidRDefault="00C30487" w:rsidP="00206154">
      <w:pPr>
        <w:pStyle w:val="ad"/>
      </w:pPr>
      <w:r>
        <w:t>node1</w:t>
      </w:r>
      <w:r w:rsidRPr="00216CCD">
        <w:t>:</w:t>
      </w:r>
      <w:r w:rsidRPr="003D4DEA">
        <w:t xml:space="preserve"> </w:t>
      </w:r>
      <w:r w:rsidRPr="00216CCD">
        <w:t>/data/spark-2.0.2/conf/ #</w:t>
      </w:r>
      <w:r>
        <w:rPr>
          <w:rFonts w:hint="eastAsia"/>
        </w:rPr>
        <w:t xml:space="preserve"> vim </w:t>
      </w:r>
      <w:r w:rsidRPr="00322CC2">
        <w:t>slaves</w:t>
      </w:r>
    </w:p>
    <w:p w:rsidR="00C30487" w:rsidRPr="00DA3AC0" w:rsidRDefault="00C30487" w:rsidP="00C30487">
      <w:pPr>
        <w:pStyle w:val="ad"/>
      </w:pPr>
      <w:r>
        <w:rPr>
          <w:rFonts w:hint="eastAsia"/>
        </w:rPr>
        <w:t>node1</w:t>
      </w:r>
    </w:p>
    <w:p w:rsidR="00C30487" w:rsidRPr="00DA3AC0" w:rsidRDefault="00C30487" w:rsidP="00C30487">
      <w:pPr>
        <w:pStyle w:val="ad"/>
      </w:pPr>
      <w:r>
        <w:rPr>
          <w:rFonts w:hint="eastAsia"/>
        </w:rPr>
        <w:t>node2</w:t>
      </w:r>
    </w:p>
    <w:p w:rsidR="00C30487" w:rsidRPr="00DA3AC0" w:rsidRDefault="00C30487" w:rsidP="00C30487">
      <w:pPr>
        <w:pStyle w:val="ad"/>
      </w:pPr>
      <w:r>
        <w:t>node3</w:t>
      </w:r>
    </w:p>
    <w:p w:rsidR="00C30487" w:rsidRDefault="00C30487" w:rsidP="00206154">
      <w:pPr>
        <w:pStyle w:val="ad"/>
      </w:pPr>
      <w:r>
        <w:t>node4</w:t>
      </w:r>
    </w:p>
    <w:p w:rsidR="00C30487" w:rsidRDefault="00C30487" w:rsidP="00206154">
      <w:pPr>
        <w:pStyle w:val="ad"/>
      </w:pPr>
      <w:r>
        <w:t>node1</w:t>
      </w:r>
      <w:r w:rsidRPr="00216CCD">
        <w:t>:</w:t>
      </w:r>
      <w:r w:rsidRPr="003D4DEA">
        <w:t xml:space="preserve"> </w:t>
      </w:r>
      <w:r w:rsidRPr="00216CCD">
        <w:t>/data/spark-2.0.2/conf/ #</w:t>
      </w:r>
    </w:p>
    <w:p w:rsidR="0097570F" w:rsidRPr="003B3938" w:rsidRDefault="0097570F" w:rsidP="0097570F">
      <w:pPr>
        <w:pStyle w:val="20"/>
        <w:spacing w:before="156" w:after="156"/>
      </w:pPr>
      <w:bookmarkStart w:id="48" w:name="_Toc491877216"/>
      <w:r>
        <w:rPr>
          <w:rFonts w:hint="eastAsia"/>
        </w:rPr>
        <w:t>分发</w:t>
      </w:r>
      <w:bookmarkEnd w:id="48"/>
    </w:p>
    <w:p w:rsidR="00DF22C2" w:rsidRDefault="00DF22C2" w:rsidP="00DF22C2">
      <w:pPr>
        <w:pStyle w:val="ad"/>
      </w:pPr>
      <w:r>
        <w:t>node1</w:t>
      </w:r>
      <w:r w:rsidRPr="0073595E">
        <w:t>:</w:t>
      </w:r>
      <w:r w:rsidRPr="006A3C46">
        <w:t xml:space="preserve"> </w:t>
      </w:r>
      <w:r w:rsidRPr="00216CCD">
        <w:t>/data/spark-2.0.2/conf/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/data/spark-2.0.2</w:t>
      </w:r>
      <w:r>
        <w:rPr>
          <w:rFonts w:hint="eastAsia"/>
        </w:rPr>
        <w:t xml:space="preserve">  root@192.168.0.11:/data</w:t>
      </w:r>
    </w:p>
    <w:p w:rsidR="00DF22C2" w:rsidRDefault="00DF22C2" w:rsidP="00DF22C2">
      <w:pPr>
        <w:pStyle w:val="ad"/>
      </w:pPr>
      <w:r>
        <w:t>node1</w:t>
      </w:r>
      <w:r w:rsidRPr="0073595E">
        <w:t>:</w:t>
      </w:r>
      <w:r w:rsidRPr="003656DA">
        <w:rPr>
          <w:rFonts w:hint="eastAsia"/>
        </w:rPr>
        <w:t xml:space="preserve"> </w:t>
      </w:r>
      <w:r w:rsidRPr="00216CCD">
        <w:t>/data/spark-2.0.2/conf/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/data/spark-2.0.2</w:t>
      </w:r>
      <w:r>
        <w:rPr>
          <w:rFonts w:hint="eastAsia"/>
        </w:rPr>
        <w:t xml:space="preserve">  root@192.168.0.12:/data</w:t>
      </w:r>
    </w:p>
    <w:p w:rsidR="00DF22C2" w:rsidRPr="00BE165D" w:rsidRDefault="00DF22C2" w:rsidP="00DF22C2">
      <w:pPr>
        <w:pStyle w:val="ad"/>
      </w:pPr>
      <w:r>
        <w:t>node1</w:t>
      </w:r>
      <w:r w:rsidRPr="0073595E">
        <w:t>:</w:t>
      </w:r>
      <w:r w:rsidRPr="00DF22C2">
        <w:t xml:space="preserve"> </w:t>
      </w:r>
      <w:r w:rsidRPr="00216CCD">
        <w:t>/data/spark-2.0.2/conf/</w:t>
      </w:r>
      <w:r w:rsidRPr="0073595E">
        <w:t xml:space="preserve"> # </w:t>
      </w:r>
      <w:r>
        <w:rPr>
          <w:rFonts w:hint="eastAsia"/>
        </w:rPr>
        <w:t xml:space="preserve">scp -rp </w:t>
      </w:r>
      <w:r>
        <w:t>/data/spark-2.0.2</w:t>
      </w:r>
      <w:r>
        <w:rPr>
          <w:rFonts w:hint="eastAsia"/>
        </w:rPr>
        <w:t xml:space="preserve">  root@192.168.0.13:/data</w:t>
      </w:r>
    </w:p>
    <w:p w:rsidR="0097570F" w:rsidRDefault="0097570F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Default="00DF22C2" w:rsidP="00DF22C2"/>
    <w:p w:rsidR="00DF22C2" w:rsidRPr="00DF22C2" w:rsidRDefault="00DF22C2" w:rsidP="00DF22C2">
      <w:pPr>
        <w:rPr>
          <w:rFonts w:hint="eastAsia"/>
        </w:rPr>
      </w:pPr>
    </w:p>
    <w:p w:rsidR="00BB001C" w:rsidRDefault="00206154" w:rsidP="00BB001C">
      <w:pPr>
        <w:pStyle w:val="1"/>
      </w:pPr>
      <w:bookmarkStart w:id="49" w:name="_Toc491877217"/>
      <w:r>
        <w:rPr>
          <w:rFonts w:hint="eastAsia"/>
        </w:rPr>
        <w:lastRenderedPageBreak/>
        <w:t>启动过程</w:t>
      </w:r>
      <w:bookmarkEnd w:id="49"/>
    </w:p>
    <w:p w:rsidR="00BB001C" w:rsidRDefault="00DF22C2" w:rsidP="00402222">
      <w:pPr>
        <w:pStyle w:val="20"/>
        <w:spacing w:before="156" w:after="156"/>
      </w:pPr>
      <w:bookmarkStart w:id="50" w:name="_Toc491877218"/>
      <w:r>
        <w:rPr>
          <w:rFonts w:hint="eastAsia"/>
        </w:rPr>
        <w:t>同时</w:t>
      </w:r>
      <w:r w:rsidR="00BB001C">
        <w:rPr>
          <w:rFonts w:hint="eastAsia"/>
        </w:rPr>
        <w:t>开启所有</w:t>
      </w:r>
      <w:r w:rsidR="00BB001C">
        <w:rPr>
          <w:rFonts w:hint="eastAsia"/>
        </w:rPr>
        <w:t>zookeeper</w:t>
      </w:r>
      <w:r w:rsidR="00BB001C">
        <w:rPr>
          <w:rFonts w:hint="eastAsia"/>
        </w:rPr>
        <w:t>节点</w:t>
      </w:r>
      <w:bookmarkEnd w:id="50"/>
    </w:p>
    <w:p w:rsidR="00DF22C2" w:rsidRDefault="00DF22C2" w:rsidP="00402222">
      <w:pPr>
        <w:pStyle w:val="ad"/>
      </w:pPr>
      <w:r w:rsidRPr="00402222">
        <w:t>node1:/data #</w:t>
      </w:r>
      <w:r>
        <w:rPr>
          <w:rFonts w:hint="eastAsia"/>
        </w:rPr>
        <w:t xml:space="preserve">cd </w:t>
      </w:r>
      <w:r w:rsidRPr="0073595E">
        <w:rPr>
          <w:rFonts w:hint="eastAsia"/>
        </w:rPr>
        <w:t>/data/</w:t>
      </w:r>
      <w:r>
        <w:t>zookeeper-3.4.6/</w:t>
      </w:r>
      <w:r>
        <w:rPr>
          <w:rFonts w:hint="eastAsia"/>
        </w:rPr>
        <w:t>bin</w:t>
      </w:r>
    </w:p>
    <w:p w:rsidR="00402222" w:rsidRDefault="00402222" w:rsidP="00402222">
      <w:pPr>
        <w:pStyle w:val="ad"/>
      </w:pPr>
      <w:r w:rsidRPr="00402222">
        <w:t>node1:</w:t>
      </w:r>
      <w:r w:rsidR="00DF22C2" w:rsidRPr="00DF22C2">
        <w:rPr>
          <w:rFonts w:hint="eastAsia"/>
        </w:rPr>
        <w:t xml:space="preserve"> </w:t>
      </w:r>
      <w:r w:rsidR="00DF22C2" w:rsidRPr="0073595E">
        <w:rPr>
          <w:rFonts w:hint="eastAsia"/>
        </w:rPr>
        <w:t>/data/</w:t>
      </w:r>
      <w:r w:rsidR="00DF22C2">
        <w:t>zookeeper-3.4.6/</w:t>
      </w:r>
      <w:r w:rsidR="00DF22C2">
        <w:rPr>
          <w:rFonts w:hint="eastAsia"/>
        </w:rPr>
        <w:t>bin</w:t>
      </w:r>
      <w:r w:rsidRPr="00402222">
        <w:t xml:space="preserve"> #</w:t>
      </w:r>
      <w:r>
        <w:rPr>
          <w:rFonts w:hint="eastAsia"/>
        </w:rPr>
        <w:t>zkS</w:t>
      </w:r>
      <w:r>
        <w:t>erver.sh start</w:t>
      </w:r>
    </w:p>
    <w:p w:rsidR="00402222" w:rsidRDefault="00402222" w:rsidP="00402222">
      <w:pPr>
        <w:pStyle w:val="ad"/>
      </w:pPr>
      <w:r w:rsidRPr="00402222">
        <w:t>node</w:t>
      </w:r>
      <w:r>
        <w:t>2</w:t>
      </w:r>
      <w:r w:rsidRPr="00402222">
        <w:t>:</w:t>
      </w:r>
      <w:r w:rsidR="00DF22C2" w:rsidRPr="00DF22C2">
        <w:rPr>
          <w:rFonts w:hint="eastAsia"/>
        </w:rPr>
        <w:t xml:space="preserve"> </w:t>
      </w:r>
      <w:r w:rsidR="00DF22C2" w:rsidRPr="0073595E">
        <w:rPr>
          <w:rFonts w:hint="eastAsia"/>
        </w:rPr>
        <w:t>/data/</w:t>
      </w:r>
      <w:r w:rsidR="00DF22C2">
        <w:t>zookeeper-3.4.6/</w:t>
      </w:r>
      <w:r w:rsidR="00DF22C2">
        <w:rPr>
          <w:rFonts w:hint="eastAsia"/>
        </w:rPr>
        <w:t>bin</w:t>
      </w:r>
      <w:r w:rsidRPr="00402222">
        <w:t xml:space="preserve"> #</w:t>
      </w:r>
      <w:r>
        <w:rPr>
          <w:rFonts w:hint="eastAsia"/>
        </w:rPr>
        <w:t>zkS</w:t>
      </w:r>
      <w:r>
        <w:t>erver.sh start</w:t>
      </w:r>
    </w:p>
    <w:p w:rsidR="00402222" w:rsidRPr="00402222" w:rsidRDefault="00402222" w:rsidP="00402222">
      <w:pPr>
        <w:pStyle w:val="ad"/>
      </w:pPr>
      <w:r w:rsidRPr="00402222">
        <w:t>node</w:t>
      </w:r>
      <w:r>
        <w:t>3</w:t>
      </w:r>
      <w:r w:rsidRPr="00402222">
        <w:t>:</w:t>
      </w:r>
      <w:r w:rsidR="00DF22C2" w:rsidRPr="00DF22C2">
        <w:rPr>
          <w:rFonts w:hint="eastAsia"/>
        </w:rPr>
        <w:t xml:space="preserve"> </w:t>
      </w:r>
      <w:r w:rsidR="00DF22C2" w:rsidRPr="0073595E">
        <w:rPr>
          <w:rFonts w:hint="eastAsia"/>
        </w:rPr>
        <w:t>/data/</w:t>
      </w:r>
      <w:r w:rsidR="00DF22C2">
        <w:t>zookeeper-3.4.6/</w:t>
      </w:r>
      <w:r w:rsidR="00DF22C2">
        <w:rPr>
          <w:rFonts w:hint="eastAsia"/>
        </w:rPr>
        <w:t>bin</w:t>
      </w:r>
      <w:r w:rsidRPr="00402222">
        <w:t xml:space="preserve"> #</w:t>
      </w:r>
      <w:r>
        <w:rPr>
          <w:rFonts w:hint="eastAsia"/>
        </w:rPr>
        <w:t>zkS</w:t>
      </w:r>
      <w:r>
        <w:t>erver.sh start</w:t>
      </w:r>
    </w:p>
    <w:p w:rsidR="00402222" w:rsidRDefault="00402222" w:rsidP="00BB001C">
      <w:pPr>
        <w:pStyle w:val="20"/>
        <w:spacing w:before="156" w:after="156"/>
      </w:pPr>
      <w:bookmarkStart w:id="51" w:name="_Toc491877219"/>
      <w:r>
        <w:rPr>
          <w:rFonts w:hint="eastAsia"/>
        </w:rPr>
        <w:t>启动所有</w:t>
      </w:r>
      <w:r>
        <w:rPr>
          <w:rFonts w:hint="eastAsia"/>
        </w:rPr>
        <w:t>journalnode</w:t>
      </w:r>
      <w:r>
        <w:rPr>
          <w:rFonts w:hint="eastAsia"/>
        </w:rPr>
        <w:t>节点</w:t>
      </w:r>
      <w:bookmarkEnd w:id="51"/>
    </w:p>
    <w:p w:rsidR="00402222" w:rsidRPr="00402222" w:rsidRDefault="00402222" w:rsidP="00402222">
      <w:pPr>
        <w:pStyle w:val="ad"/>
      </w:pPr>
      <w:r>
        <w:t>node1</w:t>
      </w:r>
      <w:r w:rsidRPr="00D14B33">
        <w:t>:</w:t>
      </w:r>
      <w:r>
        <w:rPr>
          <w:rFonts w:hint="eastAsia"/>
        </w:rPr>
        <w:t>/data</w:t>
      </w:r>
      <w:r w:rsidRPr="00D14B33">
        <w:rPr>
          <w:rFonts w:hint="eastAsia"/>
        </w:rPr>
        <w:t xml:space="preserve"> #</w:t>
      </w:r>
      <w:r>
        <w:rPr>
          <w:rFonts w:hint="eastAsia"/>
        </w:rPr>
        <w:t xml:space="preserve">cd </w:t>
      </w:r>
      <w:r w:rsidRPr="00D14B33">
        <w:rPr>
          <w:rFonts w:hint="eastAsia"/>
        </w:rPr>
        <w:t>/data/</w:t>
      </w:r>
      <w:r w:rsidRPr="00D14B33">
        <w:t>hadoop-2.7.3</w:t>
      </w:r>
    </w:p>
    <w:p w:rsidR="00402222" w:rsidRDefault="00402222" w:rsidP="00402222">
      <w:pPr>
        <w:pStyle w:val="ad"/>
      </w:pPr>
      <w:r>
        <w:t>node1</w:t>
      </w:r>
      <w:r w:rsidRPr="00D14B33">
        <w:t>:</w:t>
      </w:r>
      <w:r w:rsidRPr="00D14B33">
        <w:rPr>
          <w:rFonts w:hint="eastAsia"/>
        </w:rPr>
        <w:t>/data/</w:t>
      </w:r>
      <w:r w:rsidRPr="00D14B33">
        <w:t>hadoop-2.7.3</w:t>
      </w:r>
      <w:r w:rsidRPr="00D14B33">
        <w:rPr>
          <w:rFonts w:hint="eastAsia"/>
        </w:rPr>
        <w:t xml:space="preserve"> #</w:t>
      </w:r>
      <w:r w:rsidRPr="00402222">
        <w:t>sbin/hadoop-daemon.sh start journalnode</w:t>
      </w:r>
    </w:p>
    <w:p w:rsidR="00402222" w:rsidRDefault="00402222" w:rsidP="00402222">
      <w:pPr>
        <w:pStyle w:val="ad"/>
      </w:pPr>
      <w:r>
        <w:t>node2</w:t>
      </w:r>
      <w:r w:rsidRPr="00D14B33">
        <w:t>:</w:t>
      </w:r>
      <w:r w:rsidRPr="00D14B33">
        <w:rPr>
          <w:rFonts w:hint="eastAsia"/>
        </w:rPr>
        <w:t>/data/</w:t>
      </w:r>
      <w:r w:rsidRPr="00D14B33">
        <w:t>hadoop-2.7.3</w:t>
      </w:r>
      <w:r w:rsidRPr="00D14B33">
        <w:rPr>
          <w:rFonts w:hint="eastAsia"/>
        </w:rPr>
        <w:t xml:space="preserve"> #</w:t>
      </w:r>
      <w:r w:rsidRPr="00402222">
        <w:t>sbin/hadoop-daemon.sh start journalnode</w:t>
      </w:r>
    </w:p>
    <w:p w:rsidR="008A55AB" w:rsidRDefault="00402222" w:rsidP="008A55AB">
      <w:pPr>
        <w:pStyle w:val="ad"/>
      </w:pPr>
      <w:r>
        <w:t>node3</w:t>
      </w:r>
      <w:r w:rsidRPr="00D14B33">
        <w:t>:</w:t>
      </w:r>
      <w:r w:rsidRPr="00D14B33">
        <w:rPr>
          <w:rFonts w:hint="eastAsia"/>
        </w:rPr>
        <w:t>/data/</w:t>
      </w:r>
      <w:r w:rsidRPr="00D14B33">
        <w:t>hadoop-2.7.3</w:t>
      </w:r>
      <w:r w:rsidRPr="00D14B33">
        <w:rPr>
          <w:rFonts w:hint="eastAsia"/>
        </w:rPr>
        <w:t xml:space="preserve"> #</w:t>
      </w:r>
      <w:r w:rsidRPr="00402222">
        <w:t>sbin/hadoop-daemon.sh start journalnode</w:t>
      </w:r>
    </w:p>
    <w:p w:rsidR="00BB001C" w:rsidRPr="00BB001C" w:rsidRDefault="00206154" w:rsidP="008A55AB">
      <w:pPr>
        <w:pStyle w:val="20"/>
        <w:spacing w:before="156" w:after="156"/>
      </w:pPr>
      <w:bookmarkStart w:id="52" w:name="_Toc491877220"/>
      <w:r w:rsidRPr="00326779">
        <w:t>格式化</w:t>
      </w:r>
      <w:r w:rsidRPr="00326779">
        <w:t>namenode</w:t>
      </w:r>
      <w:r w:rsidRPr="00326779">
        <w:t>目录</w:t>
      </w:r>
      <w:r w:rsidR="00B912DC">
        <w:rPr>
          <w:rFonts w:hint="eastAsia"/>
        </w:rPr>
        <w:t>(</w:t>
      </w:r>
      <w:r w:rsidR="00B912DC">
        <w:rPr>
          <w:rFonts w:hint="eastAsia"/>
        </w:rPr>
        <w:t>主节点</w:t>
      </w:r>
      <w:r w:rsidR="00B912DC">
        <w:rPr>
          <w:rFonts w:hint="eastAsia"/>
        </w:rPr>
        <w:t>node1)</w:t>
      </w:r>
      <w:bookmarkEnd w:id="52"/>
    </w:p>
    <w:p w:rsidR="00BB001C" w:rsidRPr="00472051" w:rsidRDefault="00341C6B" w:rsidP="00402222">
      <w:pPr>
        <w:pStyle w:val="ad"/>
        <w:rPr>
          <w:color w:val="FF0000"/>
        </w:rPr>
      </w:pPr>
      <w:bookmarkStart w:id="53" w:name="_Hlk485138123"/>
      <w:r>
        <w:t>node1</w:t>
      </w:r>
      <w:r w:rsidR="00472051" w:rsidRPr="00D14B33">
        <w:t>:</w:t>
      </w:r>
      <w:r w:rsidR="00472051">
        <w:rPr>
          <w:rFonts w:hint="eastAsia"/>
        </w:rPr>
        <w:t>/data</w:t>
      </w:r>
      <w:r w:rsidR="00472051" w:rsidRPr="00D14B33">
        <w:rPr>
          <w:rFonts w:hint="eastAsia"/>
        </w:rPr>
        <w:t xml:space="preserve"> #</w:t>
      </w:r>
      <w:bookmarkEnd w:id="53"/>
      <w:r w:rsidR="00472051">
        <w:rPr>
          <w:rFonts w:hint="eastAsia"/>
        </w:rPr>
        <w:t xml:space="preserve">cd </w:t>
      </w:r>
      <w:r w:rsidR="00472051" w:rsidRPr="00D14B33">
        <w:rPr>
          <w:rFonts w:hint="eastAsia"/>
        </w:rPr>
        <w:t>/data/</w:t>
      </w:r>
      <w:r w:rsidR="00472051" w:rsidRPr="00D14B33">
        <w:t>hadoop-2.7.3</w:t>
      </w:r>
    </w:p>
    <w:p w:rsidR="00206154" w:rsidRPr="00206154" w:rsidRDefault="00341C6B" w:rsidP="00206154">
      <w:pPr>
        <w:pStyle w:val="ad"/>
        <w:rPr>
          <w:color w:val="FF0000"/>
        </w:rPr>
      </w:pPr>
      <w:r>
        <w:t>node1</w:t>
      </w:r>
      <w:r w:rsidR="00206154" w:rsidRPr="00D14B33">
        <w:t>:</w:t>
      </w:r>
      <w:r w:rsidR="00206154" w:rsidRPr="00D14B33">
        <w:rPr>
          <w:rFonts w:hint="eastAsia"/>
        </w:rPr>
        <w:t>/data/</w:t>
      </w:r>
      <w:r w:rsidR="00206154" w:rsidRPr="00D14B33">
        <w:t>hadoop-2.7.3</w:t>
      </w:r>
      <w:r w:rsidR="00206154" w:rsidRPr="00D14B33">
        <w:rPr>
          <w:rFonts w:hint="eastAsia"/>
        </w:rPr>
        <w:t xml:space="preserve"> #</w:t>
      </w:r>
      <w:r w:rsidR="00206154">
        <w:t>./bin/h</w:t>
      </w:r>
      <w:r w:rsidR="00206154">
        <w:rPr>
          <w:rFonts w:hint="eastAsia"/>
        </w:rPr>
        <w:t xml:space="preserve">dfs </w:t>
      </w:r>
      <w:r w:rsidR="00206154" w:rsidRPr="00326779">
        <w:t>namenode -format</w:t>
      </w:r>
    </w:p>
    <w:p w:rsidR="00402222" w:rsidRDefault="00402222" w:rsidP="00206154">
      <w:pPr>
        <w:pStyle w:val="20"/>
        <w:spacing w:before="156" w:after="156"/>
        <w:rPr>
          <w:shd w:val="clear" w:color="auto" w:fill="FFFFFF"/>
        </w:rPr>
      </w:pPr>
      <w:bookmarkStart w:id="54" w:name="_Toc491877221"/>
      <w:r>
        <w:rPr>
          <w:rFonts w:hint="eastAsia"/>
          <w:shd w:val="clear" w:color="auto" w:fill="FFFFFF"/>
        </w:rPr>
        <w:t>启动当前格式化的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进程</w:t>
      </w:r>
      <w:r w:rsidR="00B912DC">
        <w:rPr>
          <w:rFonts w:hint="eastAsia"/>
        </w:rPr>
        <w:t>(</w:t>
      </w:r>
      <w:r w:rsidR="00B912DC">
        <w:rPr>
          <w:rFonts w:hint="eastAsia"/>
        </w:rPr>
        <w:t>主节点</w:t>
      </w:r>
      <w:r w:rsidR="00B912DC">
        <w:rPr>
          <w:rFonts w:hint="eastAsia"/>
        </w:rPr>
        <w:t>node1)</w:t>
      </w:r>
      <w:bookmarkEnd w:id="54"/>
    </w:p>
    <w:p w:rsidR="00402222" w:rsidRPr="00402222" w:rsidRDefault="00402222" w:rsidP="00402222">
      <w:pPr>
        <w:pStyle w:val="ad"/>
      </w:pPr>
      <w:r>
        <w:t>node1</w:t>
      </w:r>
      <w:r w:rsidRPr="00D14B33">
        <w:t>:</w:t>
      </w:r>
      <w:r w:rsidRPr="00D14B33">
        <w:rPr>
          <w:rFonts w:hint="eastAsia"/>
        </w:rPr>
        <w:t>/data/</w:t>
      </w:r>
      <w:r w:rsidRPr="00D14B33">
        <w:t>hadoop-2.7.3</w:t>
      </w:r>
      <w:r w:rsidRPr="00D14B33">
        <w:rPr>
          <w:rFonts w:hint="eastAsia"/>
        </w:rPr>
        <w:t xml:space="preserve"> #</w:t>
      </w:r>
      <w:r>
        <w:t>./</w:t>
      </w:r>
      <w:r>
        <w:rPr>
          <w:rFonts w:hint="eastAsia"/>
        </w:rPr>
        <w:t>s</w:t>
      </w:r>
      <w:r>
        <w:t>bin/</w:t>
      </w:r>
      <w:r w:rsidRPr="00402222">
        <w:t>hadoop-daemon.sh start namenode</w:t>
      </w:r>
    </w:p>
    <w:p w:rsidR="00402222" w:rsidRDefault="00402222" w:rsidP="00402222">
      <w:pPr>
        <w:pStyle w:val="20"/>
        <w:spacing w:before="156" w:after="156"/>
        <w:rPr>
          <w:shd w:val="clear" w:color="auto" w:fill="FFFFFF"/>
        </w:rPr>
      </w:pPr>
      <w:bookmarkStart w:id="55" w:name="_Toc491877222"/>
      <w:r w:rsidRPr="00402222">
        <w:rPr>
          <w:rFonts w:hint="eastAsia"/>
          <w:shd w:val="clear" w:color="auto" w:fill="FFFFFF"/>
        </w:rPr>
        <w:t>在没有格式化的</w:t>
      </w:r>
      <w:r w:rsidRPr="00402222">
        <w:rPr>
          <w:rFonts w:hint="eastAsia"/>
          <w:shd w:val="clear" w:color="auto" w:fill="FFFFFF"/>
        </w:rPr>
        <w:t>NN</w:t>
      </w:r>
      <w:r w:rsidRPr="00402222">
        <w:rPr>
          <w:rFonts w:hint="eastAsia"/>
          <w:shd w:val="clear" w:color="auto" w:fill="FFFFFF"/>
        </w:rPr>
        <w:t>上</w:t>
      </w:r>
      <w:r w:rsidRPr="00402222">
        <w:rPr>
          <w:rFonts w:hint="eastAsia"/>
          <w:shd w:val="clear" w:color="auto" w:fill="FFFFFF"/>
        </w:rPr>
        <w:t xml:space="preserve"> </w:t>
      </w:r>
      <w:r w:rsidRPr="00402222">
        <w:rPr>
          <w:rFonts w:hint="eastAsia"/>
          <w:shd w:val="clear" w:color="auto" w:fill="FFFFFF"/>
        </w:rPr>
        <w:t>执行同步命令</w:t>
      </w:r>
      <w:r w:rsidR="00B912DC">
        <w:rPr>
          <w:rFonts w:hint="eastAsia"/>
        </w:rPr>
        <w:t>(</w:t>
      </w:r>
      <w:r w:rsidR="00B912DC">
        <w:rPr>
          <w:rFonts w:hint="eastAsia"/>
        </w:rPr>
        <w:t>副节点</w:t>
      </w:r>
      <w:r w:rsidR="00B912DC">
        <w:rPr>
          <w:rFonts w:hint="eastAsia"/>
        </w:rPr>
        <w:t>node</w:t>
      </w:r>
      <w:r w:rsidR="008A55AB">
        <w:rPr>
          <w:rFonts w:hint="eastAsia"/>
        </w:rPr>
        <w:t>2</w:t>
      </w:r>
      <w:r w:rsidR="00B912DC">
        <w:rPr>
          <w:rFonts w:hint="eastAsia"/>
        </w:rPr>
        <w:t>)</w:t>
      </w:r>
      <w:bookmarkEnd w:id="55"/>
    </w:p>
    <w:p w:rsidR="00402222" w:rsidRPr="00402222" w:rsidRDefault="00402222" w:rsidP="00402222">
      <w:pPr>
        <w:pStyle w:val="ad"/>
      </w:pPr>
      <w:r>
        <w:t>node</w:t>
      </w:r>
      <w:r w:rsidR="008A55AB">
        <w:rPr>
          <w:rFonts w:hint="eastAsia"/>
        </w:rPr>
        <w:t>2</w:t>
      </w:r>
      <w:r w:rsidRPr="00D14B33">
        <w:t>:</w:t>
      </w:r>
      <w:r w:rsidRPr="00D14B33">
        <w:rPr>
          <w:rFonts w:hint="eastAsia"/>
        </w:rPr>
        <w:t>/data/</w:t>
      </w:r>
      <w:r w:rsidRPr="00D14B33">
        <w:t>hadoop-2.7.3</w:t>
      </w:r>
      <w:r w:rsidRPr="00D14B33">
        <w:rPr>
          <w:rFonts w:hint="eastAsia"/>
        </w:rPr>
        <w:t xml:space="preserve"> #</w:t>
      </w:r>
      <w:r>
        <w:t>./bin/</w:t>
      </w:r>
      <w:r w:rsidRPr="00402222">
        <w:t>hdfs namenode -bootstrapStandby</w:t>
      </w:r>
    </w:p>
    <w:p w:rsidR="00206154" w:rsidRDefault="00402222" w:rsidP="00206154">
      <w:pPr>
        <w:pStyle w:val="20"/>
        <w:spacing w:before="156" w:after="156"/>
        <w:rPr>
          <w:shd w:val="clear" w:color="auto" w:fill="FFFFFF"/>
        </w:rPr>
      </w:pPr>
      <w:bookmarkStart w:id="56" w:name="_Toc491877223"/>
      <w:r>
        <w:rPr>
          <w:shd w:val="clear" w:color="auto" w:fill="FFFFFF"/>
        </w:rPr>
        <w:t>启动</w:t>
      </w:r>
      <w:r>
        <w:rPr>
          <w:shd w:val="clear" w:color="auto" w:fill="FFFFFF"/>
        </w:rPr>
        <w:t>hdfs</w:t>
      </w:r>
      <w:bookmarkEnd w:id="56"/>
    </w:p>
    <w:p w:rsidR="00206154" w:rsidRPr="006358E0" w:rsidRDefault="00341C6B" w:rsidP="00206154">
      <w:pPr>
        <w:pStyle w:val="ad"/>
      </w:pPr>
      <w:r>
        <w:t>node1</w:t>
      </w:r>
      <w:r w:rsidR="00206154" w:rsidRPr="006358E0">
        <w:t>:</w:t>
      </w:r>
      <w:r w:rsidR="00206154" w:rsidRPr="006358E0">
        <w:rPr>
          <w:rFonts w:hint="eastAsia"/>
        </w:rPr>
        <w:t>/data/</w:t>
      </w:r>
      <w:r w:rsidR="00206154" w:rsidRPr="006358E0">
        <w:t>hadoop-2.7.3</w:t>
      </w:r>
      <w:r w:rsidR="00206154" w:rsidRPr="006358E0">
        <w:rPr>
          <w:rFonts w:hint="eastAsia"/>
        </w:rPr>
        <w:t xml:space="preserve"> #</w:t>
      </w:r>
      <w:r w:rsidR="00206154" w:rsidRPr="006358E0">
        <w:t>./sbin/hadoop-daemon.sh</w:t>
      </w:r>
      <w:r w:rsidR="00206154" w:rsidRPr="006358E0">
        <w:rPr>
          <w:rFonts w:hint="eastAsia"/>
        </w:rPr>
        <w:t xml:space="preserve"> </w:t>
      </w:r>
      <w:r w:rsidR="00206154" w:rsidRPr="006358E0">
        <w:t>start namenode</w:t>
      </w:r>
    </w:p>
    <w:p w:rsidR="00206154" w:rsidRPr="006358E0" w:rsidRDefault="00341C6B" w:rsidP="00206154">
      <w:pPr>
        <w:pStyle w:val="ad"/>
      </w:pPr>
      <w:r>
        <w:t>node1</w:t>
      </w:r>
      <w:r w:rsidR="00206154" w:rsidRPr="006358E0">
        <w:t>:</w:t>
      </w:r>
      <w:r w:rsidR="00206154" w:rsidRPr="006358E0">
        <w:rPr>
          <w:rFonts w:hint="eastAsia"/>
        </w:rPr>
        <w:t>/data/</w:t>
      </w:r>
      <w:r w:rsidR="00206154" w:rsidRPr="006358E0">
        <w:t>hadoop-2.7.3</w:t>
      </w:r>
      <w:r w:rsidR="00206154" w:rsidRPr="006358E0">
        <w:rPr>
          <w:rFonts w:hint="eastAsia"/>
        </w:rPr>
        <w:t xml:space="preserve"> #</w:t>
      </w:r>
      <w:r w:rsidR="00206154" w:rsidRPr="006358E0">
        <w:t>./sbin/start-dfs.sh</w:t>
      </w:r>
    </w:p>
    <w:p w:rsidR="00206154" w:rsidRDefault="00206154" w:rsidP="00206154">
      <w:pPr>
        <w:pStyle w:val="20"/>
        <w:spacing w:before="156" w:after="156"/>
      </w:pPr>
      <w:bookmarkStart w:id="57" w:name="_Toc491877224"/>
      <w:r w:rsidRPr="00625C0E">
        <w:t>启动</w:t>
      </w:r>
      <w:r w:rsidRPr="00625C0E">
        <w:t>yarn</w:t>
      </w:r>
      <w:r w:rsidRPr="00625C0E">
        <w:t>：</w:t>
      </w:r>
      <w:bookmarkEnd w:id="57"/>
    </w:p>
    <w:p w:rsidR="00274566" w:rsidRPr="00BC4EC5" w:rsidRDefault="00341C6B" w:rsidP="00BC4EC5">
      <w:pPr>
        <w:pStyle w:val="ad"/>
      </w:pPr>
      <w:bookmarkStart w:id="58" w:name="_Hlk485138754"/>
      <w:r>
        <w:t>node1</w:t>
      </w:r>
      <w:r w:rsidR="00206154" w:rsidRPr="00625C0E">
        <w:t xml:space="preserve">:~ # </w:t>
      </w:r>
      <w:r w:rsidR="00206154" w:rsidRPr="00625C0E">
        <w:rPr>
          <w:rStyle w:val="hljs-variable"/>
        </w:rPr>
        <w:t>$HADOOP_HOME</w:t>
      </w:r>
      <w:r w:rsidR="00206154" w:rsidRPr="00625C0E">
        <w:rPr>
          <w:rStyle w:val="hljs-regexp"/>
        </w:rPr>
        <w:t>/sbin/</w:t>
      </w:r>
      <w:r w:rsidR="00206154" w:rsidRPr="00625C0E">
        <w:rPr>
          <w:rStyle w:val="HTML2"/>
          <w:rFonts w:ascii="Times New Roman" w:eastAsiaTheme="minorEastAsia" w:hAnsi="Times New Roman" w:cs="Times New Roman"/>
          <w:sz w:val="21"/>
          <w:szCs w:val="22"/>
        </w:rPr>
        <w:t>start-yarn.sh</w:t>
      </w:r>
      <w:r w:rsidR="00206154">
        <w:rPr>
          <w:rStyle w:val="HTML2"/>
          <w:rFonts w:ascii="Times New Roman" w:eastAsiaTheme="minorEastAsia" w:hAnsi="Times New Roman" w:cs="Times New Roman"/>
          <w:sz w:val="21"/>
          <w:szCs w:val="22"/>
        </w:rPr>
        <w:tab/>
      </w:r>
      <w:bookmarkEnd w:id="58"/>
    </w:p>
    <w:p w:rsidR="00274566" w:rsidRDefault="00274566" w:rsidP="00274566">
      <w:pPr>
        <w:pStyle w:val="20"/>
        <w:spacing w:before="156" w:after="156"/>
        <w:rPr>
          <w:shd w:val="clear" w:color="auto" w:fill="FFFFFF"/>
        </w:rPr>
      </w:pPr>
      <w:bookmarkStart w:id="59" w:name="_Toc491877225"/>
      <w:r w:rsidRPr="00274566">
        <w:rPr>
          <w:rFonts w:hint="eastAsia"/>
          <w:shd w:val="clear" w:color="auto" w:fill="FFFFFF"/>
        </w:rPr>
        <w:t>两台</w:t>
      </w:r>
      <w:r>
        <w:rPr>
          <w:shd w:val="clear" w:color="auto" w:fill="FFFFFF"/>
        </w:rPr>
        <w:t>resourcemanager</w:t>
      </w:r>
      <w:r w:rsidRPr="00274566">
        <w:rPr>
          <w:rFonts w:hint="eastAsia"/>
          <w:shd w:val="clear" w:color="auto" w:fill="FFFFFF"/>
        </w:rPr>
        <w:t>上启动</w:t>
      </w:r>
      <w:r>
        <w:rPr>
          <w:shd w:val="clear" w:color="auto" w:fill="FFFFFF"/>
        </w:rPr>
        <w:t>resourcemanager</w:t>
      </w:r>
      <w:bookmarkEnd w:id="59"/>
    </w:p>
    <w:p w:rsidR="00274566" w:rsidRDefault="00C470B5" w:rsidP="00274566">
      <w:pPr>
        <w:pStyle w:val="ad"/>
        <w:rPr>
          <w:rStyle w:val="HTML2"/>
          <w:rFonts w:ascii="Times New Roman" w:eastAsiaTheme="minorEastAsia" w:hAnsi="Times New Roman" w:cs="Times New Roman"/>
          <w:sz w:val="21"/>
          <w:szCs w:val="22"/>
        </w:rPr>
      </w:pPr>
      <w:r>
        <w:rPr>
          <w:rFonts w:hint="eastAsia"/>
        </w:rPr>
        <w:t>n</w:t>
      </w:r>
      <w:r w:rsidR="00274566">
        <w:t>ode</w:t>
      </w:r>
      <w:r>
        <w:rPr>
          <w:rFonts w:hint="eastAsia"/>
        </w:rPr>
        <w:t>3</w:t>
      </w:r>
      <w:r w:rsidR="00274566" w:rsidRPr="00625C0E">
        <w:t xml:space="preserve">:~ # </w:t>
      </w:r>
      <w:r w:rsidR="00274566" w:rsidRPr="00625C0E">
        <w:rPr>
          <w:rStyle w:val="hljs-variable"/>
        </w:rPr>
        <w:t>$HADOOP_HOME</w:t>
      </w:r>
      <w:r w:rsidR="00274566" w:rsidRPr="00625C0E">
        <w:rPr>
          <w:rStyle w:val="hljs-regexp"/>
        </w:rPr>
        <w:t>/sbin/</w:t>
      </w:r>
      <w:r w:rsidR="00274566" w:rsidRPr="00274566">
        <w:rPr>
          <w:rStyle w:val="HTML2"/>
          <w:rFonts w:ascii="Times New Roman" w:eastAsiaTheme="minorEastAsia" w:hAnsi="Times New Roman" w:cs="Times New Roman"/>
          <w:sz w:val="21"/>
          <w:szCs w:val="22"/>
        </w:rPr>
        <w:t>yarn-daemon.sh start resourcemanager</w:t>
      </w:r>
    </w:p>
    <w:p w:rsidR="00274566" w:rsidRPr="00274566" w:rsidRDefault="00274566" w:rsidP="00274566">
      <w:pPr>
        <w:pStyle w:val="ad"/>
      </w:pPr>
      <w:r>
        <w:t>node</w:t>
      </w:r>
      <w:r w:rsidR="00C470B5">
        <w:rPr>
          <w:rFonts w:hint="eastAsia"/>
        </w:rPr>
        <w:t>4</w:t>
      </w:r>
      <w:r w:rsidRPr="00625C0E">
        <w:t xml:space="preserve">:~ # </w:t>
      </w:r>
      <w:r w:rsidRPr="00625C0E">
        <w:rPr>
          <w:rStyle w:val="hljs-variable"/>
        </w:rPr>
        <w:t>$HADOOP_HOME</w:t>
      </w:r>
      <w:r w:rsidRPr="00625C0E">
        <w:rPr>
          <w:rStyle w:val="hljs-regexp"/>
        </w:rPr>
        <w:t>/sbin/</w:t>
      </w:r>
      <w:r w:rsidRPr="00274566">
        <w:rPr>
          <w:rStyle w:val="HTML2"/>
          <w:rFonts w:ascii="Times New Roman" w:eastAsiaTheme="minorEastAsia" w:hAnsi="Times New Roman" w:cs="Times New Roman"/>
          <w:sz w:val="21"/>
          <w:szCs w:val="22"/>
        </w:rPr>
        <w:t>yarn-daemon.sh start resourcemanage</w:t>
      </w:r>
      <w:r>
        <w:rPr>
          <w:rStyle w:val="HTML2"/>
          <w:rFonts w:ascii="Times New Roman" w:eastAsiaTheme="minorEastAsia" w:hAnsi="Times New Roman" w:cs="Times New Roman"/>
          <w:sz w:val="21"/>
          <w:szCs w:val="22"/>
        </w:rPr>
        <w:t>r</w:t>
      </w:r>
    </w:p>
    <w:p w:rsidR="00206154" w:rsidRDefault="00206154" w:rsidP="00206154">
      <w:pPr>
        <w:rPr>
          <w:shd w:val="clear" w:color="auto" w:fill="FFFFFF"/>
        </w:rPr>
      </w:pPr>
      <w:r>
        <w:rPr>
          <w:shd w:val="clear" w:color="auto" w:fill="FFFFFF"/>
        </w:rPr>
        <w:t>HDFS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yarn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web</w:t>
      </w:r>
      <w:r>
        <w:rPr>
          <w:shd w:val="clear" w:color="auto" w:fill="FFFFFF"/>
        </w:rPr>
        <w:t>控制台默认监听端口分别为</w:t>
      </w:r>
      <w:r>
        <w:rPr>
          <w:shd w:val="clear" w:color="auto" w:fill="FFFFFF"/>
        </w:rPr>
        <w:t>50070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8088</w:t>
      </w:r>
      <w:r>
        <w:rPr>
          <w:shd w:val="clear" w:color="auto" w:fill="FFFFFF"/>
        </w:rPr>
        <w:t>。可以通过浏览放访问查看运行情况。</w:t>
      </w:r>
    </w:p>
    <w:p w:rsidR="00206154" w:rsidRPr="00625C0E" w:rsidRDefault="00206154" w:rsidP="00206154">
      <w:pPr>
        <w:rPr>
          <w:shd w:val="clear" w:color="auto" w:fill="FFFFFF"/>
        </w:rPr>
      </w:pPr>
      <w:r w:rsidRPr="00625C0E">
        <w:rPr>
          <w:shd w:val="clear" w:color="auto" w:fill="FFFFFF"/>
        </w:rPr>
        <w:t>停止命令：</w:t>
      </w:r>
    </w:p>
    <w:p w:rsidR="00206154" w:rsidRDefault="00206154" w:rsidP="00206154">
      <w:pPr>
        <w:pStyle w:val="ad"/>
      </w:pPr>
      <w:r>
        <w:t>$HADOOP_HOME/sbin/stop-dfs.sh</w:t>
      </w:r>
    </w:p>
    <w:p w:rsidR="00206154" w:rsidRDefault="00206154" w:rsidP="00206154">
      <w:pPr>
        <w:pStyle w:val="ad"/>
      </w:pPr>
      <w:r>
        <w:lastRenderedPageBreak/>
        <w:t>$HADOOP_HOME/sbin/stop-yarn.sh</w:t>
      </w:r>
    </w:p>
    <w:p w:rsidR="00206154" w:rsidRDefault="00206154" w:rsidP="00206154">
      <w:pPr>
        <w:rPr>
          <w:shd w:val="clear" w:color="auto" w:fill="FFFFFF"/>
        </w:rPr>
      </w:pPr>
      <w:r w:rsidRPr="00625C0E">
        <w:rPr>
          <w:shd w:val="clear" w:color="auto" w:fill="FFFFFF"/>
        </w:rPr>
        <w:t>如果一切正常，使用</w:t>
      </w:r>
      <w:r w:rsidRPr="00625C0E">
        <w:rPr>
          <w:shd w:val="clear" w:color="auto" w:fill="FFFFFF"/>
        </w:rPr>
        <w:t>jps</w:t>
      </w:r>
      <w:r w:rsidRPr="00625C0E">
        <w:rPr>
          <w:shd w:val="clear" w:color="auto" w:fill="FFFFFF"/>
        </w:rPr>
        <w:t>可以查看到正在运行的</w:t>
      </w:r>
      <w:r w:rsidRPr="00625C0E">
        <w:rPr>
          <w:shd w:val="clear" w:color="auto" w:fill="FFFFFF"/>
        </w:rPr>
        <w:t>Hadoop</w:t>
      </w:r>
      <w:r w:rsidRPr="00625C0E">
        <w:rPr>
          <w:shd w:val="clear" w:color="auto" w:fill="FFFFFF"/>
        </w:rPr>
        <w:t>服务，在我机器上的显示结果为：</w:t>
      </w:r>
    </w:p>
    <w:p w:rsidR="00274566" w:rsidRDefault="00274566" w:rsidP="00274566">
      <w:pPr>
        <w:pStyle w:val="ad"/>
      </w:pPr>
      <w:r>
        <w:t>7312 Jps</w:t>
      </w:r>
    </w:p>
    <w:p w:rsidR="00274566" w:rsidRDefault="00274566" w:rsidP="00274566">
      <w:pPr>
        <w:pStyle w:val="ad"/>
      </w:pPr>
      <w:r>
        <w:t>1793 NameNode</w:t>
      </w:r>
    </w:p>
    <w:p w:rsidR="00274566" w:rsidRDefault="00274566" w:rsidP="00274566">
      <w:pPr>
        <w:pStyle w:val="ad"/>
      </w:pPr>
      <w:r>
        <w:t>2163 JournalNode</w:t>
      </w:r>
    </w:p>
    <w:p w:rsidR="00274566" w:rsidRDefault="00274566" w:rsidP="00274566">
      <w:pPr>
        <w:pStyle w:val="ad"/>
      </w:pPr>
      <w:r>
        <w:t>357 NodeManager</w:t>
      </w:r>
    </w:p>
    <w:p w:rsidR="00274566" w:rsidRDefault="00274566" w:rsidP="00274566">
      <w:pPr>
        <w:pStyle w:val="ad"/>
      </w:pPr>
      <w:r>
        <w:t>2696 QuorumPeerMain</w:t>
      </w:r>
    </w:p>
    <w:p w:rsidR="00274566" w:rsidRDefault="00274566" w:rsidP="00274566">
      <w:pPr>
        <w:pStyle w:val="ad"/>
      </w:pPr>
      <w:r>
        <w:t>14428 DFSZKFailoverController</w:t>
      </w:r>
    </w:p>
    <w:p w:rsidR="00E4697C" w:rsidRPr="00E4697C" w:rsidRDefault="00274566" w:rsidP="00274566">
      <w:pPr>
        <w:pStyle w:val="ad"/>
      </w:pPr>
      <w:r>
        <w:t>1917 DataNode</w:t>
      </w:r>
    </w:p>
    <w:p w:rsidR="00D14B33" w:rsidRDefault="00A011B6" w:rsidP="00E4697C">
      <w:pPr>
        <w:pStyle w:val="20"/>
        <w:spacing w:before="156" w:after="156"/>
      </w:pPr>
      <w:bookmarkStart w:id="60" w:name="_Toc491877226"/>
      <w:r>
        <w:rPr>
          <w:rFonts w:hint="eastAsia"/>
        </w:rPr>
        <w:t>启动</w:t>
      </w:r>
      <w:r>
        <w:rPr>
          <w:rFonts w:hint="eastAsia"/>
        </w:rPr>
        <w:t>hbase</w:t>
      </w:r>
      <w:bookmarkEnd w:id="60"/>
    </w:p>
    <w:p w:rsidR="00A011B6" w:rsidRPr="00A011B6" w:rsidRDefault="00341C6B" w:rsidP="00A011B6">
      <w:pPr>
        <w:pStyle w:val="ad"/>
      </w:pPr>
      <w:r>
        <w:t>node1</w:t>
      </w:r>
      <w:r w:rsidR="00A011B6" w:rsidRPr="00A011B6">
        <w:t>:</w:t>
      </w:r>
      <w:r w:rsidR="00A011B6" w:rsidRPr="00A011B6">
        <w:rPr>
          <w:rFonts w:hint="eastAsia"/>
        </w:rPr>
        <w:t>/data/</w:t>
      </w:r>
      <w:r w:rsidR="00A011B6" w:rsidRPr="00A011B6">
        <w:t>hadoop-2.7.3</w:t>
      </w:r>
      <w:r w:rsidR="00A011B6" w:rsidRPr="00A011B6">
        <w:rPr>
          <w:rFonts w:hint="eastAsia"/>
        </w:rPr>
        <w:t xml:space="preserve"> #cd </w:t>
      </w:r>
      <w:r w:rsidR="00514C7D" w:rsidRPr="00A011B6">
        <w:rPr>
          <w:rFonts w:hint="eastAsia"/>
        </w:rPr>
        <w:t>/data/</w:t>
      </w:r>
      <w:r w:rsidR="00514C7D" w:rsidRPr="00A011B6">
        <w:t>hbase-1.2.5/bin</w:t>
      </w:r>
    </w:p>
    <w:p w:rsidR="00A011B6" w:rsidRDefault="00341C6B" w:rsidP="00A011B6">
      <w:pPr>
        <w:pStyle w:val="ad"/>
      </w:pPr>
      <w:r>
        <w:t>node1</w:t>
      </w:r>
      <w:r w:rsidR="00A011B6" w:rsidRPr="00A011B6">
        <w:t>:</w:t>
      </w:r>
      <w:r w:rsidR="00A011B6" w:rsidRPr="00A011B6">
        <w:rPr>
          <w:rFonts w:hint="eastAsia"/>
        </w:rPr>
        <w:t>/data/</w:t>
      </w:r>
      <w:r w:rsidR="00A011B6" w:rsidRPr="00A011B6">
        <w:t>hbase-1.2.5/bin</w:t>
      </w:r>
      <w:r w:rsidR="00A011B6" w:rsidRPr="00A011B6">
        <w:rPr>
          <w:rFonts w:hint="eastAsia"/>
        </w:rPr>
        <w:t xml:space="preserve"> #</w:t>
      </w:r>
      <w:r w:rsidR="00A011B6" w:rsidRPr="00A011B6">
        <w:t>./start-hbase.sh</w:t>
      </w:r>
    </w:p>
    <w:p w:rsidR="00514C7D" w:rsidRDefault="00341C6B" w:rsidP="00A011B6">
      <w:pPr>
        <w:pStyle w:val="ad"/>
      </w:pPr>
      <w:r>
        <w:t>node1</w:t>
      </w:r>
      <w:r w:rsidR="00514C7D" w:rsidRPr="00514C7D">
        <w:t>:</w:t>
      </w:r>
      <w:r w:rsidR="00514C7D" w:rsidRPr="00A011B6">
        <w:rPr>
          <w:rFonts w:hint="eastAsia"/>
        </w:rPr>
        <w:t>/data/</w:t>
      </w:r>
      <w:r w:rsidR="00514C7D" w:rsidRPr="00A011B6">
        <w:t>hbase-1.2.5/bin</w:t>
      </w:r>
      <w:r w:rsidR="00514C7D" w:rsidRPr="00514C7D">
        <w:t xml:space="preserve"> # jps</w:t>
      </w:r>
    </w:p>
    <w:p w:rsidR="00274566" w:rsidRDefault="00274566" w:rsidP="00274566">
      <w:pPr>
        <w:pStyle w:val="ad"/>
      </w:pPr>
      <w:r>
        <w:t>7312 Jps</w:t>
      </w:r>
    </w:p>
    <w:p w:rsidR="00274566" w:rsidRDefault="00274566" w:rsidP="00274566">
      <w:pPr>
        <w:pStyle w:val="ad"/>
      </w:pPr>
      <w:r w:rsidRPr="00274566">
        <w:t>8463 HMaster</w:t>
      </w:r>
    </w:p>
    <w:p w:rsidR="00274566" w:rsidRDefault="00274566" w:rsidP="00274566">
      <w:pPr>
        <w:pStyle w:val="ad"/>
      </w:pPr>
      <w:r>
        <w:t>1793 NameNode</w:t>
      </w:r>
    </w:p>
    <w:p w:rsidR="00274566" w:rsidRDefault="00274566" w:rsidP="00274566">
      <w:pPr>
        <w:pStyle w:val="ad"/>
      </w:pPr>
      <w:r>
        <w:t>2163 JournalNode</w:t>
      </w:r>
    </w:p>
    <w:p w:rsidR="00274566" w:rsidRDefault="00274566" w:rsidP="00274566">
      <w:pPr>
        <w:pStyle w:val="ad"/>
      </w:pPr>
      <w:r>
        <w:t>357 NodeManager</w:t>
      </w:r>
    </w:p>
    <w:p w:rsidR="00274566" w:rsidRDefault="00274566" w:rsidP="00274566">
      <w:pPr>
        <w:pStyle w:val="ad"/>
      </w:pPr>
      <w:r>
        <w:t>14632 HRegionServer</w:t>
      </w:r>
    </w:p>
    <w:p w:rsidR="00274566" w:rsidRDefault="00274566" w:rsidP="00274566">
      <w:pPr>
        <w:pStyle w:val="ad"/>
      </w:pPr>
      <w:r>
        <w:t>2696 QuorumPeerMain</w:t>
      </w:r>
    </w:p>
    <w:p w:rsidR="00274566" w:rsidRDefault="00274566" w:rsidP="00274566">
      <w:pPr>
        <w:pStyle w:val="ad"/>
      </w:pPr>
      <w:r>
        <w:t>14428 DFSZKFailoverController</w:t>
      </w:r>
    </w:p>
    <w:p w:rsidR="00514C7D" w:rsidRDefault="00274566" w:rsidP="00274566">
      <w:pPr>
        <w:pStyle w:val="ad"/>
      </w:pPr>
      <w:r>
        <w:t>1917 DataNode</w:t>
      </w:r>
    </w:p>
    <w:p w:rsidR="00B912DC" w:rsidRDefault="00B912DC" w:rsidP="00274566">
      <w:pPr>
        <w:pStyle w:val="ad"/>
      </w:pPr>
    </w:p>
    <w:p w:rsidR="00343FA9" w:rsidRPr="00A011B6" w:rsidRDefault="00343FA9" w:rsidP="00B912DC">
      <w:r>
        <w:t>H</w:t>
      </w:r>
      <w:r>
        <w:rPr>
          <w:rFonts w:hint="eastAsia"/>
        </w:rPr>
        <w:t>base</w:t>
      </w:r>
      <w:r>
        <w:t xml:space="preserve"> web</w:t>
      </w:r>
      <w:r>
        <w:rPr>
          <w:rFonts w:hint="eastAsia"/>
        </w:rPr>
        <w:t>页面</w:t>
      </w:r>
      <w:hyperlink r:id="rId18" w:history="1">
        <w:r w:rsidRPr="00DF7FB4">
          <w:rPr>
            <w:rStyle w:val="a4"/>
          </w:rPr>
          <w:t>http://node1:16010</w:t>
        </w:r>
      </w:hyperlink>
    </w:p>
    <w:p w:rsidR="00A011B6" w:rsidRDefault="00A011B6" w:rsidP="00A011B6">
      <w:pPr>
        <w:pStyle w:val="20"/>
        <w:spacing w:before="156" w:after="156"/>
      </w:pPr>
      <w:bookmarkStart w:id="61" w:name="_Toc491877227"/>
      <w:r>
        <w:rPr>
          <w:rFonts w:hint="eastAsia"/>
        </w:rPr>
        <w:t>启动</w:t>
      </w:r>
      <w:r>
        <w:rPr>
          <w:rFonts w:hint="eastAsia"/>
        </w:rPr>
        <w:t>spark</w:t>
      </w:r>
      <w:bookmarkEnd w:id="61"/>
    </w:p>
    <w:p w:rsidR="00A011B6" w:rsidRPr="00A011B6" w:rsidRDefault="00341C6B" w:rsidP="00A011B6">
      <w:pPr>
        <w:pStyle w:val="ad"/>
      </w:pPr>
      <w:r>
        <w:t>node1</w:t>
      </w:r>
      <w:r w:rsidR="00A011B6" w:rsidRPr="006358E0">
        <w:t>:</w:t>
      </w:r>
      <w:r w:rsidR="00A011B6" w:rsidRPr="00A011B6">
        <w:rPr>
          <w:rFonts w:hint="eastAsia"/>
        </w:rPr>
        <w:t xml:space="preserve"> </w:t>
      </w:r>
      <w:r w:rsidR="00A011B6" w:rsidRPr="006358E0">
        <w:rPr>
          <w:rFonts w:hint="eastAsia"/>
        </w:rPr>
        <w:t>/data/</w:t>
      </w:r>
      <w:r w:rsidR="00A011B6" w:rsidRPr="00A011B6">
        <w:t>hbase-1.2.5/bin</w:t>
      </w:r>
      <w:r w:rsidR="00A011B6" w:rsidRPr="006358E0">
        <w:rPr>
          <w:rFonts w:hint="eastAsia"/>
        </w:rPr>
        <w:t xml:space="preserve"> #</w:t>
      </w:r>
      <w:r w:rsidR="00A011B6" w:rsidRPr="00A011B6">
        <w:t>cd /data /spark-2.0.2/</w:t>
      </w:r>
      <w:r w:rsidR="00F15893">
        <w:rPr>
          <w:rFonts w:hint="eastAsia"/>
        </w:rPr>
        <w:t>s</w:t>
      </w:r>
      <w:r w:rsidR="00A011B6" w:rsidRPr="00A011B6">
        <w:t>bin</w:t>
      </w:r>
    </w:p>
    <w:p w:rsidR="00A011B6" w:rsidRDefault="00341C6B" w:rsidP="00A011B6">
      <w:pPr>
        <w:pStyle w:val="ad"/>
      </w:pPr>
      <w:r>
        <w:t>node1</w:t>
      </w:r>
      <w:r w:rsidR="00A011B6" w:rsidRPr="006358E0">
        <w:t>:</w:t>
      </w:r>
      <w:r w:rsidR="00A011B6" w:rsidRPr="00A011B6">
        <w:t xml:space="preserve"> /data /spark-2.0.2/</w:t>
      </w:r>
      <w:r w:rsidR="00343FA9">
        <w:rPr>
          <w:rFonts w:hint="eastAsia"/>
        </w:rPr>
        <w:t>s</w:t>
      </w:r>
      <w:r w:rsidR="00A011B6" w:rsidRPr="00A011B6">
        <w:t>bin</w:t>
      </w:r>
      <w:r w:rsidR="00A011B6" w:rsidRPr="006358E0">
        <w:rPr>
          <w:rFonts w:hint="eastAsia"/>
        </w:rPr>
        <w:t xml:space="preserve"> #</w:t>
      </w:r>
      <w:r w:rsidR="00A011B6" w:rsidRPr="00A011B6">
        <w:t>./start-all.sh</w:t>
      </w:r>
    </w:p>
    <w:p w:rsidR="00343FA9" w:rsidRPr="00343FA9" w:rsidRDefault="00343FA9" w:rsidP="00A011B6">
      <w:pPr>
        <w:pStyle w:val="ad"/>
      </w:pPr>
      <w:r>
        <w:t>node1</w:t>
      </w:r>
      <w:r w:rsidRPr="006358E0">
        <w:t>:</w:t>
      </w:r>
      <w:r w:rsidRPr="00A011B6">
        <w:t xml:space="preserve"> /data /spark-2.0.2/</w:t>
      </w:r>
      <w:r>
        <w:rPr>
          <w:rFonts w:hint="eastAsia"/>
        </w:rPr>
        <w:t>s</w:t>
      </w:r>
      <w:r w:rsidRPr="00A011B6">
        <w:t>bin</w:t>
      </w:r>
      <w:r w:rsidRPr="006358E0">
        <w:rPr>
          <w:rFonts w:hint="eastAsia"/>
        </w:rPr>
        <w:t xml:space="preserve"> #</w:t>
      </w:r>
      <w:r w:rsidRPr="00A011B6">
        <w:t>./</w:t>
      </w:r>
      <w:r w:rsidRPr="00343FA9">
        <w:t>start-history-server.sh</w:t>
      </w:r>
    </w:p>
    <w:p w:rsidR="00F15893" w:rsidRDefault="00341C6B" w:rsidP="00F15893">
      <w:pPr>
        <w:pStyle w:val="ad"/>
      </w:pPr>
      <w:r>
        <w:t>node1</w:t>
      </w:r>
      <w:r w:rsidR="00F15893">
        <w:t>:/</w:t>
      </w:r>
      <w:r w:rsidR="00F15893">
        <w:rPr>
          <w:rFonts w:hint="eastAsia"/>
        </w:rPr>
        <w:t>data</w:t>
      </w:r>
      <w:r w:rsidR="00F15893">
        <w:t>/spark-2.0.2/sbin # jps</w:t>
      </w:r>
    </w:p>
    <w:p w:rsidR="00274566" w:rsidRDefault="00274566" w:rsidP="00274566">
      <w:pPr>
        <w:pStyle w:val="ad"/>
      </w:pPr>
      <w:r>
        <w:t>7312 Jps</w:t>
      </w:r>
    </w:p>
    <w:p w:rsidR="00274566" w:rsidRDefault="00274566" w:rsidP="00274566">
      <w:pPr>
        <w:pStyle w:val="ad"/>
      </w:pPr>
      <w:r w:rsidRPr="00274566">
        <w:t>8463 HMaster</w:t>
      </w:r>
    </w:p>
    <w:p w:rsidR="00274566" w:rsidRDefault="00274566" w:rsidP="00274566">
      <w:pPr>
        <w:pStyle w:val="ad"/>
      </w:pPr>
      <w:r>
        <w:t>1793 NameNode</w:t>
      </w:r>
    </w:p>
    <w:p w:rsidR="00274566" w:rsidRDefault="00274566" w:rsidP="00274566">
      <w:pPr>
        <w:pStyle w:val="ad"/>
      </w:pPr>
      <w:r>
        <w:t>2163 JournalNode</w:t>
      </w:r>
    </w:p>
    <w:p w:rsidR="00274566" w:rsidRDefault="00274566" w:rsidP="00274566">
      <w:pPr>
        <w:pStyle w:val="ad"/>
      </w:pPr>
      <w:r>
        <w:t>4901 Worker</w:t>
      </w:r>
    </w:p>
    <w:p w:rsidR="00274566" w:rsidRDefault="00274566" w:rsidP="00274566">
      <w:pPr>
        <w:pStyle w:val="ad"/>
      </w:pPr>
      <w:r>
        <w:t>357 NodeManager</w:t>
      </w:r>
    </w:p>
    <w:p w:rsidR="00274566" w:rsidRDefault="00274566" w:rsidP="00274566">
      <w:pPr>
        <w:pStyle w:val="ad"/>
      </w:pPr>
      <w:r>
        <w:lastRenderedPageBreak/>
        <w:t>14632 HRegionServer</w:t>
      </w:r>
    </w:p>
    <w:p w:rsidR="00274566" w:rsidRDefault="00274566" w:rsidP="00274566">
      <w:pPr>
        <w:pStyle w:val="ad"/>
      </w:pPr>
      <w:r>
        <w:t>2696 QuorumPeerMain</w:t>
      </w:r>
    </w:p>
    <w:p w:rsidR="00274566" w:rsidRDefault="00274566" w:rsidP="00274566">
      <w:pPr>
        <w:pStyle w:val="ad"/>
      </w:pPr>
      <w:r>
        <w:t>14428 DFSZKFailoverController</w:t>
      </w:r>
    </w:p>
    <w:p w:rsidR="00F15893" w:rsidRDefault="00274566" w:rsidP="00274566">
      <w:pPr>
        <w:pStyle w:val="ad"/>
      </w:pPr>
      <w:r>
        <w:t>1917 DataNode</w:t>
      </w:r>
    </w:p>
    <w:p w:rsidR="00274566" w:rsidRDefault="00274566" w:rsidP="00274566">
      <w:pPr>
        <w:pStyle w:val="ad"/>
      </w:pPr>
      <w:r w:rsidRPr="00274566">
        <w:t>1722 Master</w:t>
      </w:r>
    </w:p>
    <w:p w:rsidR="00F15893" w:rsidRDefault="00341C6B" w:rsidP="00F15893">
      <w:pPr>
        <w:pStyle w:val="ad"/>
      </w:pPr>
      <w:r>
        <w:t>node1</w:t>
      </w:r>
      <w:r w:rsidR="00F15893">
        <w:t>:/</w:t>
      </w:r>
      <w:r w:rsidR="00F15893">
        <w:rPr>
          <w:rFonts w:hint="eastAsia"/>
        </w:rPr>
        <w:t>data</w:t>
      </w:r>
      <w:r w:rsidR="00F15893">
        <w:t>/spark-2.0.2/sbin #</w:t>
      </w:r>
    </w:p>
    <w:p w:rsidR="00B912DC" w:rsidRDefault="00B912DC" w:rsidP="00F15893">
      <w:pPr>
        <w:pStyle w:val="ad"/>
      </w:pPr>
    </w:p>
    <w:p w:rsidR="00343FA9" w:rsidRDefault="00343FA9" w:rsidP="00B912DC"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 web</w:t>
      </w:r>
      <w:r>
        <w:rPr>
          <w:rFonts w:hint="eastAsia"/>
        </w:rPr>
        <w:t>页面访问</w:t>
      </w:r>
      <w:r>
        <w:rPr>
          <w:rFonts w:hint="eastAsia"/>
        </w:rPr>
        <w:t xml:space="preserve"> </w:t>
      </w:r>
      <w:hyperlink r:id="rId19" w:history="1">
        <w:r w:rsidRPr="00DF7FB4">
          <w:rPr>
            <w:rStyle w:val="a4"/>
            <w:rFonts w:hint="eastAsia"/>
          </w:rPr>
          <w:t>http</w:t>
        </w:r>
        <w:r w:rsidRPr="00DF7FB4">
          <w:rPr>
            <w:rStyle w:val="a4"/>
          </w:rPr>
          <w:t>://node1:8080</w:t>
        </w:r>
      </w:hyperlink>
    </w:p>
    <w:p w:rsidR="00343FA9" w:rsidRDefault="00343FA9" w:rsidP="00B912DC">
      <w:r>
        <w:rPr>
          <w:rFonts w:hint="eastAsia"/>
        </w:rPr>
        <w:t>spark</w:t>
      </w:r>
      <w:r>
        <w:rPr>
          <w:rFonts w:hint="eastAsia"/>
        </w:rPr>
        <w:t>的</w:t>
      </w:r>
      <w:r>
        <w:t>app</w:t>
      </w:r>
      <w:r>
        <w:rPr>
          <w:rFonts w:hint="eastAsia"/>
        </w:rPr>
        <w:t>历史日志页面访问</w:t>
      </w:r>
      <w:r>
        <w:rPr>
          <w:rFonts w:hint="eastAsia"/>
        </w:rPr>
        <w:t xml:space="preserve"> </w:t>
      </w:r>
      <w:hyperlink r:id="rId20" w:history="1">
        <w:r w:rsidRPr="00DF7FB4">
          <w:rPr>
            <w:rStyle w:val="a4"/>
            <w:rFonts w:hint="eastAsia"/>
          </w:rPr>
          <w:t>http</w:t>
        </w:r>
        <w:r w:rsidRPr="00DF7FB4">
          <w:rPr>
            <w:rStyle w:val="a4"/>
          </w:rPr>
          <w:t>://node1:18080</w:t>
        </w:r>
      </w:hyperlink>
    </w:p>
    <w:p w:rsidR="00A011B6" w:rsidRPr="00A011B6" w:rsidRDefault="00F44B36" w:rsidP="00F44B36">
      <w:pPr>
        <w:pStyle w:val="20"/>
        <w:spacing w:before="156" w:after="156"/>
      </w:pPr>
      <w:bookmarkStart w:id="62" w:name="_Toc491877228"/>
      <w:r>
        <w:rPr>
          <w:rFonts w:hint="eastAsia"/>
        </w:rPr>
        <w:t>END</w:t>
      </w:r>
      <w:bookmarkEnd w:id="62"/>
    </w:p>
    <w:sectPr w:rsidR="00A011B6" w:rsidRPr="00A011B6" w:rsidSect="0052613E">
      <w:footerReference w:type="default" r:id="rId21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6D8" w:rsidRDefault="001C06D8" w:rsidP="00947D67">
      <w:pPr>
        <w:ind w:firstLine="560"/>
      </w:pPr>
      <w:r>
        <w:separator/>
      </w:r>
    </w:p>
  </w:endnote>
  <w:endnote w:type="continuationSeparator" w:id="0">
    <w:p w:rsidR="001C06D8" w:rsidRDefault="001C06D8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4090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F7CD8">
    <w:pPr>
      <w:pStyle w:val="a9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40905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F7CD8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35C09" w:rsidRPr="00F35C09">
      <w:rPr>
        <w:noProof/>
        <w:lang w:val="zh-CN"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6D8" w:rsidRDefault="001C06D8" w:rsidP="00947D67">
      <w:pPr>
        <w:ind w:firstLine="560"/>
      </w:pPr>
      <w:r>
        <w:separator/>
      </w:r>
    </w:p>
  </w:footnote>
  <w:footnote w:type="continuationSeparator" w:id="0">
    <w:p w:rsidR="001C06D8" w:rsidRDefault="001C06D8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Pr="00AB2F9F" w:rsidRDefault="00023AAB" w:rsidP="00AB2F9F">
    <w:pPr>
      <w:pStyle w:val="a6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AAB" w:rsidRDefault="00023AAB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A0E"/>
    <w:multiLevelType w:val="hybridMultilevel"/>
    <w:tmpl w:val="4120E4E8"/>
    <w:lvl w:ilvl="0" w:tplc="3752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57B9A"/>
    <w:multiLevelType w:val="multilevel"/>
    <w:tmpl w:val="11A6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269BA"/>
    <w:multiLevelType w:val="hybridMultilevel"/>
    <w:tmpl w:val="A63E1D3C"/>
    <w:lvl w:ilvl="0" w:tplc="453C630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B0209A"/>
    <w:multiLevelType w:val="hybridMultilevel"/>
    <w:tmpl w:val="BF2EE090"/>
    <w:lvl w:ilvl="0" w:tplc="932C98D8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EE1616"/>
    <w:multiLevelType w:val="multilevel"/>
    <w:tmpl w:val="F260182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3C"/>
    <w:rsid w:val="0000092F"/>
    <w:rsid w:val="00006455"/>
    <w:rsid w:val="00006DC1"/>
    <w:rsid w:val="000131E8"/>
    <w:rsid w:val="0002024A"/>
    <w:rsid w:val="00023AAB"/>
    <w:rsid w:val="00024CF3"/>
    <w:rsid w:val="00031505"/>
    <w:rsid w:val="00032999"/>
    <w:rsid w:val="000373F3"/>
    <w:rsid w:val="00037B10"/>
    <w:rsid w:val="00044433"/>
    <w:rsid w:val="00054E7C"/>
    <w:rsid w:val="00061092"/>
    <w:rsid w:val="00064A02"/>
    <w:rsid w:val="00072DC0"/>
    <w:rsid w:val="00073EE7"/>
    <w:rsid w:val="00074DBF"/>
    <w:rsid w:val="00075F1D"/>
    <w:rsid w:val="00080A99"/>
    <w:rsid w:val="000817B1"/>
    <w:rsid w:val="00082651"/>
    <w:rsid w:val="00091D8B"/>
    <w:rsid w:val="000975BB"/>
    <w:rsid w:val="000A0D11"/>
    <w:rsid w:val="000A1BA4"/>
    <w:rsid w:val="000B053C"/>
    <w:rsid w:val="000B56D1"/>
    <w:rsid w:val="000B6D3C"/>
    <w:rsid w:val="000B7453"/>
    <w:rsid w:val="000C1A16"/>
    <w:rsid w:val="000C3506"/>
    <w:rsid w:val="000C5FB3"/>
    <w:rsid w:val="000C67D6"/>
    <w:rsid w:val="000E3167"/>
    <w:rsid w:val="000E77F4"/>
    <w:rsid w:val="000F55CA"/>
    <w:rsid w:val="000F5640"/>
    <w:rsid w:val="000F669E"/>
    <w:rsid w:val="00101360"/>
    <w:rsid w:val="00102690"/>
    <w:rsid w:val="00103425"/>
    <w:rsid w:val="0011059E"/>
    <w:rsid w:val="00113666"/>
    <w:rsid w:val="00122037"/>
    <w:rsid w:val="001229C6"/>
    <w:rsid w:val="00127941"/>
    <w:rsid w:val="00132D7D"/>
    <w:rsid w:val="0013639E"/>
    <w:rsid w:val="00146214"/>
    <w:rsid w:val="00146B17"/>
    <w:rsid w:val="00147907"/>
    <w:rsid w:val="00151E2E"/>
    <w:rsid w:val="001526C7"/>
    <w:rsid w:val="00155369"/>
    <w:rsid w:val="00156661"/>
    <w:rsid w:val="00156F54"/>
    <w:rsid w:val="00161589"/>
    <w:rsid w:val="00162AFE"/>
    <w:rsid w:val="001644A4"/>
    <w:rsid w:val="0016679B"/>
    <w:rsid w:val="0016725B"/>
    <w:rsid w:val="00173BD6"/>
    <w:rsid w:val="001748E1"/>
    <w:rsid w:val="00176C3B"/>
    <w:rsid w:val="00177788"/>
    <w:rsid w:val="00183066"/>
    <w:rsid w:val="00185FE2"/>
    <w:rsid w:val="001A2E70"/>
    <w:rsid w:val="001A5D60"/>
    <w:rsid w:val="001A78B7"/>
    <w:rsid w:val="001B33EE"/>
    <w:rsid w:val="001C06D8"/>
    <w:rsid w:val="001C0AE1"/>
    <w:rsid w:val="001D038D"/>
    <w:rsid w:val="001D10C8"/>
    <w:rsid w:val="001D32CA"/>
    <w:rsid w:val="001E0328"/>
    <w:rsid w:val="001E0E87"/>
    <w:rsid w:val="001E5B28"/>
    <w:rsid w:val="001F27B2"/>
    <w:rsid w:val="001F733E"/>
    <w:rsid w:val="00200029"/>
    <w:rsid w:val="002056B1"/>
    <w:rsid w:val="00206154"/>
    <w:rsid w:val="002072E1"/>
    <w:rsid w:val="00207757"/>
    <w:rsid w:val="002153DA"/>
    <w:rsid w:val="00215A8C"/>
    <w:rsid w:val="00216CCD"/>
    <w:rsid w:val="0022787D"/>
    <w:rsid w:val="00230946"/>
    <w:rsid w:val="002312D9"/>
    <w:rsid w:val="00231A3C"/>
    <w:rsid w:val="00231F3B"/>
    <w:rsid w:val="00232B35"/>
    <w:rsid w:val="00250517"/>
    <w:rsid w:val="00252BE8"/>
    <w:rsid w:val="00253503"/>
    <w:rsid w:val="0025799D"/>
    <w:rsid w:val="00260F24"/>
    <w:rsid w:val="00264BA2"/>
    <w:rsid w:val="002678E0"/>
    <w:rsid w:val="00267CD6"/>
    <w:rsid w:val="0027331F"/>
    <w:rsid w:val="002739C7"/>
    <w:rsid w:val="00274566"/>
    <w:rsid w:val="002758CE"/>
    <w:rsid w:val="0027669D"/>
    <w:rsid w:val="00280C5A"/>
    <w:rsid w:val="00282A23"/>
    <w:rsid w:val="002845D2"/>
    <w:rsid w:val="0029437F"/>
    <w:rsid w:val="002A0A86"/>
    <w:rsid w:val="002A3417"/>
    <w:rsid w:val="002A593B"/>
    <w:rsid w:val="002B4B0F"/>
    <w:rsid w:val="002C5F7D"/>
    <w:rsid w:val="002D150B"/>
    <w:rsid w:val="002D1CD9"/>
    <w:rsid w:val="002D63AC"/>
    <w:rsid w:val="002D7BD2"/>
    <w:rsid w:val="002D7D80"/>
    <w:rsid w:val="002F5B14"/>
    <w:rsid w:val="002F6C16"/>
    <w:rsid w:val="00313F01"/>
    <w:rsid w:val="00322CC2"/>
    <w:rsid w:val="0033358A"/>
    <w:rsid w:val="00336CA0"/>
    <w:rsid w:val="00341A73"/>
    <w:rsid w:val="00341C6B"/>
    <w:rsid w:val="00343FA9"/>
    <w:rsid w:val="0035732F"/>
    <w:rsid w:val="00360AF7"/>
    <w:rsid w:val="00361AD8"/>
    <w:rsid w:val="00362086"/>
    <w:rsid w:val="003636A2"/>
    <w:rsid w:val="003656DA"/>
    <w:rsid w:val="00366508"/>
    <w:rsid w:val="003672F1"/>
    <w:rsid w:val="00367D3A"/>
    <w:rsid w:val="00372764"/>
    <w:rsid w:val="00373299"/>
    <w:rsid w:val="003763C7"/>
    <w:rsid w:val="00382FAD"/>
    <w:rsid w:val="0038366D"/>
    <w:rsid w:val="00383746"/>
    <w:rsid w:val="00385FCC"/>
    <w:rsid w:val="00387BE5"/>
    <w:rsid w:val="00390355"/>
    <w:rsid w:val="00390DB6"/>
    <w:rsid w:val="003A2D13"/>
    <w:rsid w:val="003A327D"/>
    <w:rsid w:val="003A393A"/>
    <w:rsid w:val="003A3C9F"/>
    <w:rsid w:val="003A5CD6"/>
    <w:rsid w:val="003A6DC7"/>
    <w:rsid w:val="003A6E9B"/>
    <w:rsid w:val="003A7046"/>
    <w:rsid w:val="003B3938"/>
    <w:rsid w:val="003B6B4D"/>
    <w:rsid w:val="003B7F6A"/>
    <w:rsid w:val="003C3BFC"/>
    <w:rsid w:val="003C6FB0"/>
    <w:rsid w:val="003C7566"/>
    <w:rsid w:val="003D4DEA"/>
    <w:rsid w:val="003D5D7B"/>
    <w:rsid w:val="003E72DB"/>
    <w:rsid w:val="003F1E44"/>
    <w:rsid w:val="003F2567"/>
    <w:rsid w:val="003F2864"/>
    <w:rsid w:val="003F492E"/>
    <w:rsid w:val="003F5F42"/>
    <w:rsid w:val="003F6723"/>
    <w:rsid w:val="00400FCA"/>
    <w:rsid w:val="0040163F"/>
    <w:rsid w:val="00402222"/>
    <w:rsid w:val="00402CB0"/>
    <w:rsid w:val="004115B6"/>
    <w:rsid w:val="00420E57"/>
    <w:rsid w:val="00426BB3"/>
    <w:rsid w:val="00433EA8"/>
    <w:rsid w:val="004356E9"/>
    <w:rsid w:val="00436137"/>
    <w:rsid w:val="0043791C"/>
    <w:rsid w:val="00437C55"/>
    <w:rsid w:val="00451649"/>
    <w:rsid w:val="00463A13"/>
    <w:rsid w:val="00464015"/>
    <w:rsid w:val="004675B8"/>
    <w:rsid w:val="00472051"/>
    <w:rsid w:val="004732F2"/>
    <w:rsid w:val="00473CDE"/>
    <w:rsid w:val="0047770E"/>
    <w:rsid w:val="00480D4C"/>
    <w:rsid w:val="00480E40"/>
    <w:rsid w:val="00481D70"/>
    <w:rsid w:val="0049415A"/>
    <w:rsid w:val="0049419C"/>
    <w:rsid w:val="004A159C"/>
    <w:rsid w:val="004A19CD"/>
    <w:rsid w:val="004A1A2F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0FC7"/>
    <w:rsid w:val="004C2F97"/>
    <w:rsid w:val="004C40E8"/>
    <w:rsid w:val="004C6390"/>
    <w:rsid w:val="004C689B"/>
    <w:rsid w:val="004C7FB4"/>
    <w:rsid w:val="004D4548"/>
    <w:rsid w:val="004D501E"/>
    <w:rsid w:val="004E2592"/>
    <w:rsid w:val="004E3653"/>
    <w:rsid w:val="004E4CDA"/>
    <w:rsid w:val="004F1382"/>
    <w:rsid w:val="004F4D14"/>
    <w:rsid w:val="004F6567"/>
    <w:rsid w:val="004F77CB"/>
    <w:rsid w:val="00513F94"/>
    <w:rsid w:val="00514C7D"/>
    <w:rsid w:val="00517820"/>
    <w:rsid w:val="005256AC"/>
    <w:rsid w:val="0052613E"/>
    <w:rsid w:val="00526830"/>
    <w:rsid w:val="005427B3"/>
    <w:rsid w:val="005516FB"/>
    <w:rsid w:val="00556DF3"/>
    <w:rsid w:val="00564A39"/>
    <w:rsid w:val="00570D00"/>
    <w:rsid w:val="00570FAC"/>
    <w:rsid w:val="00571FD9"/>
    <w:rsid w:val="00572C0B"/>
    <w:rsid w:val="005816F1"/>
    <w:rsid w:val="0058763B"/>
    <w:rsid w:val="005925B7"/>
    <w:rsid w:val="005A1C72"/>
    <w:rsid w:val="005B0B6D"/>
    <w:rsid w:val="005B0C2C"/>
    <w:rsid w:val="005C0996"/>
    <w:rsid w:val="005C0E8B"/>
    <w:rsid w:val="005C1D7B"/>
    <w:rsid w:val="005C3097"/>
    <w:rsid w:val="005D0354"/>
    <w:rsid w:val="005D101C"/>
    <w:rsid w:val="005E2859"/>
    <w:rsid w:val="005E2878"/>
    <w:rsid w:val="005E2C3E"/>
    <w:rsid w:val="005E6277"/>
    <w:rsid w:val="005F112B"/>
    <w:rsid w:val="005F1511"/>
    <w:rsid w:val="005F6926"/>
    <w:rsid w:val="00602740"/>
    <w:rsid w:val="00614ADA"/>
    <w:rsid w:val="0062011B"/>
    <w:rsid w:val="006238AC"/>
    <w:rsid w:val="00624882"/>
    <w:rsid w:val="00624F56"/>
    <w:rsid w:val="00625C0E"/>
    <w:rsid w:val="00626FE2"/>
    <w:rsid w:val="00627124"/>
    <w:rsid w:val="00627771"/>
    <w:rsid w:val="006353DF"/>
    <w:rsid w:val="006358E0"/>
    <w:rsid w:val="00635FA2"/>
    <w:rsid w:val="00637E30"/>
    <w:rsid w:val="00652256"/>
    <w:rsid w:val="00654497"/>
    <w:rsid w:val="0066204E"/>
    <w:rsid w:val="00666EE2"/>
    <w:rsid w:val="00666F3F"/>
    <w:rsid w:val="006728D5"/>
    <w:rsid w:val="00672B77"/>
    <w:rsid w:val="006742DB"/>
    <w:rsid w:val="0067786B"/>
    <w:rsid w:val="00682A79"/>
    <w:rsid w:val="006872C1"/>
    <w:rsid w:val="006909CE"/>
    <w:rsid w:val="006A2481"/>
    <w:rsid w:val="006A3C46"/>
    <w:rsid w:val="006A4D7C"/>
    <w:rsid w:val="006A6D7B"/>
    <w:rsid w:val="006A7B91"/>
    <w:rsid w:val="006B3F0E"/>
    <w:rsid w:val="006B50B6"/>
    <w:rsid w:val="006C0F2A"/>
    <w:rsid w:val="006C13CA"/>
    <w:rsid w:val="006D0294"/>
    <w:rsid w:val="006D3568"/>
    <w:rsid w:val="006E024E"/>
    <w:rsid w:val="006E734E"/>
    <w:rsid w:val="006F242E"/>
    <w:rsid w:val="006F39E8"/>
    <w:rsid w:val="006F4604"/>
    <w:rsid w:val="006F47AE"/>
    <w:rsid w:val="006F495F"/>
    <w:rsid w:val="006F664F"/>
    <w:rsid w:val="006F696E"/>
    <w:rsid w:val="00706879"/>
    <w:rsid w:val="0070780C"/>
    <w:rsid w:val="007157F9"/>
    <w:rsid w:val="007215A5"/>
    <w:rsid w:val="00732CA4"/>
    <w:rsid w:val="0073595E"/>
    <w:rsid w:val="00735D96"/>
    <w:rsid w:val="00741119"/>
    <w:rsid w:val="007475EA"/>
    <w:rsid w:val="0075794B"/>
    <w:rsid w:val="00760CB2"/>
    <w:rsid w:val="0076135D"/>
    <w:rsid w:val="00762394"/>
    <w:rsid w:val="00763868"/>
    <w:rsid w:val="0076488E"/>
    <w:rsid w:val="00770266"/>
    <w:rsid w:val="007706D8"/>
    <w:rsid w:val="00771EFD"/>
    <w:rsid w:val="007736C0"/>
    <w:rsid w:val="00780274"/>
    <w:rsid w:val="007818A1"/>
    <w:rsid w:val="007858F1"/>
    <w:rsid w:val="00790169"/>
    <w:rsid w:val="00790FBE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3D1B"/>
    <w:rsid w:val="007D5943"/>
    <w:rsid w:val="007D72CD"/>
    <w:rsid w:val="007E4564"/>
    <w:rsid w:val="007E4EBA"/>
    <w:rsid w:val="007E6110"/>
    <w:rsid w:val="007F05DF"/>
    <w:rsid w:val="007F0FA2"/>
    <w:rsid w:val="007F13A9"/>
    <w:rsid w:val="007F2CD5"/>
    <w:rsid w:val="007F558A"/>
    <w:rsid w:val="007F642B"/>
    <w:rsid w:val="00801554"/>
    <w:rsid w:val="0080285D"/>
    <w:rsid w:val="00803BF2"/>
    <w:rsid w:val="0081207D"/>
    <w:rsid w:val="0081403A"/>
    <w:rsid w:val="00820200"/>
    <w:rsid w:val="008208BA"/>
    <w:rsid w:val="00824623"/>
    <w:rsid w:val="00826718"/>
    <w:rsid w:val="00826D76"/>
    <w:rsid w:val="008311C1"/>
    <w:rsid w:val="00831676"/>
    <w:rsid w:val="00836E54"/>
    <w:rsid w:val="008400F1"/>
    <w:rsid w:val="00851006"/>
    <w:rsid w:val="00851DBC"/>
    <w:rsid w:val="00864721"/>
    <w:rsid w:val="008649DD"/>
    <w:rsid w:val="00867588"/>
    <w:rsid w:val="008726B9"/>
    <w:rsid w:val="00873B85"/>
    <w:rsid w:val="00875E2F"/>
    <w:rsid w:val="00881700"/>
    <w:rsid w:val="00883DBF"/>
    <w:rsid w:val="00885310"/>
    <w:rsid w:val="008917C0"/>
    <w:rsid w:val="008924C4"/>
    <w:rsid w:val="008937B1"/>
    <w:rsid w:val="00894A58"/>
    <w:rsid w:val="008A1E50"/>
    <w:rsid w:val="008A2D7F"/>
    <w:rsid w:val="008A55AB"/>
    <w:rsid w:val="008A6D4B"/>
    <w:rsid w:val="008A7BF5"/>
    <w:rsid w:val="008B031C"/>
    <w:rsid w:val="008B385A"/>
    <w:rsid w:val="008B6A50"/>
    <w:rsid w:val="008C1D7A"/>
    <w:rsid w:val="008C2083"/>
    <w:rsid w:val="008C4554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27B"/>
    <w:rsid w:val="008F7EEC"/>
    <w:rsid w:val="0090131E"/>
    <w:rsid w:val="00901BA6"/>
    <w:rsid w:val="00913B6A"/>
    <w:rsid w:val="00914159"/>
    <w:rsid w:val="00914C17"/>
    <w:rsid w:val="00916E28"/>
    <w:rsid w:val="009204D2"/>
    <w:rsid w:val="00922388"/>
    <w:rsid w:val="009235A9"/>
    <w:rsid w:val="009251E7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60C7B"/>
    <w:rsid w:val="00964724"/>
    <w:rsid w:val="0096667F"/>
    <w:rsid w:val="00972E47"/>
    <w:rsid w:val="00973AB4"/>
    <w:rsid w:val="0097569E"/>
    <w:rsid w:val="0097570F"/>
    <w:rsid w:val="0097703E"/>
    <w:rsid w:val="00977DEB"/>
    <w:rsid w:val="00984DA7"/>
    <w:rsid w:val="00990CF4"/>
    <w:rsid w:val="009A21C3"/>
    <w:rsid w:val="009A25EA"/>
    <w:rsid w:val="009A58DD"/>
    <w:rsid w:val="009B4155"/>
    <w:rsid w:val="009D0725"/>
    <w:rsid w:val="009D288C"/>
    <w:rsid w:val="009D53FD"/>
    <w:rsid w:val="009E3039"/>
    <w:rsid w:val="009F1FFD"/>
    <w:rsid w:val="009F2A5E"/>
    <w:rsid w:val="009F764C"/>
    <w:rsid w:val="009F7CD8"/>
    <w:rsid w:val="00A011B6"/>
    <w:rsid w:val="00A036CA"/>
    <w:rsid w:val="00A055D3"/>
    <w:rsid w:val="00A10C5E"/>
    <w:rsid w:val="00A124AC"/>
    <w:rsid w:val="00A16513"/>
    <w:rsid w:val="00A2419A"/>
    <w:rsid w:val="00A26521"/>
    <w:rsid w:val="00A31034"/>
    <w:rsid w:val="00A320D3"/>
    <w:rsid w:val="00A37D78"/>
    <w:rsid w:val="00A37FBF"/>
    <w:rsid w:val="00A40CEC"/>
    <w:rsid w:val="00A46A6F"/>
    <w:rsid w:val="00A472FF"/>
    <w:rsid w:val="00A51034"/>
    <w:rsid w:val="00A5547F"/>
    <w:rsid w:val="00A56A51"/>
    <w:rsid w:val="00A77F63"/>
    <w:rsid w:val="00A82A25"/>
    <w:rsid w:val="00A833C2"/>
    <w:rsid w:val="00A83A38"/>
    <w:rsid w:val="00A87A28"/>
    <w:rsid w:val="00A919DD"/>
    <w:rsid w:val="00A920A0"/>
    <w:rsid w:val="00A92B04"/>
    <w:rsid w:val="00AA39EA"/>
    <w:rsid w:val="00AA4A06"/>
    <w:rsid w:val="00AA5635"/>
    <w:rsid w:val="00AB14C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23"/>
    <w:rsid w:val="00AE276A"/>
    <w:rsid w:val="00AE27A9"/>
    <w:rsid w:val="00AE4434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24D48"/>
    <w:rsid w:val="00B30523"/>
    <w:rsid w:val="00B31141"/>
    <w:rsid w:val="00B35C48"/>
    <w:rsid w:val="00B417F7"/>
    <w:rsid w:val="00B474E5"/>
    <w:rsid w:val="00B60D13"/>
    <w:rsid w:val="00B640DC"/>
    <w:rsid w:val="00B6417D"/>
    <w:rsid w:val="00B64256"/>
    <w:rsid w:val="00B64576"/>
    <w:rsid w:val="00B71336"/>
    <w:rsid w:val="00B7538B"/>
    <w:rsid w:val="00B75DC2"/>
    <w:rsid w:val="00B771B4"/>
    <w:rsid w:val="00B77763"/>
    <w:rsid w:val="00B80AAD"/>
    <w:rsid w:val="00B81416"/>
    <w:rsid w:val="00B815BE"/>
    <w:rsid w:val="00B912DC"/>
    <w:rsid w:val="00B917EB"/>
    <w:rsid w:val="00B94830"/>
    <w:rsid w:val="00BA6131"/>
    <w:rsid w:val="00BA783F"/>
    <w:rsid w:val="00BB001C"/>
    <w:rsid w:val="00BB0AF1"/>
    <w:rsid w:val="00BB25CF"/>
    <w:rsid w:val="00BB400C"/>
    <w:rsid w:val="00BB4A6C"/>
    <w:rsid w:val="00BC2F37"/>
    <w:rsid w:val="00BC2FE8"/>
    <w:rsid w:val="00BC4EC5"/>
    <w:rsid w:val="00BC7DE4"/>
    <w:rsid w:val="00BD07C4"/>
    <w:rsid w:val="00BD3341"/>
    <w:rsid w:val="00BD6038"/>
    <w:rsid w:val="00BD6C0D"/>
    <w:rsid w:val="00BE165D"/>
    <w:rsid w:val="00BE7E74"/>
    <w:rsid w:val="00C0436B"/>
    <w:rsid w:val="00C054BC"/>
    <w:rsid w:val="00C10057"/>
    <w:rsid w:val="00C1323C"/>
    <w:rsid w:val="00C13EDE"/>
    <w:rsid w:val="00C1434F"/>
    <w:rsid w:val="00C177EE"/>
    <w:rsid w:val="00C277DC"/>
    <w:rsid w:val="00C30487"/>
    <w:rsid w:val="00C339DB"/>
    <w:rsid w:val="00C41981"/>
    <w:rsid w:val="00C44A37"/>
    <w:rsid w:val="00C470B5"/>
    <w:rsid w:val="00C51281"/>
    <w:rsid w:val="00C51EF1"/>
    <w:rsid w:val="00C53F65"/>
    <w:rsid w:val="00C56B9B"/>
    <w:rsid w:val="00C6030B"/>
    <w:rsid w:val="00C64110"/>
    <w:rsid w:val="00C67C14"/>
    <w:rsid w:val="00C67FAF"/>
    <w:rsid w:val="00C704E7"/>
    <w:rsid w:val="00C70F42"/>
    <w:rsid w:val="00C7237A"/>
    <w:rsid w:val="00C7298D"/>
    <w:rsid w:val="00C76DE1"/>
    <w:rsid w:val="00C80966"/>
    <w:rsid w:val="00C81C3F"/>
    <w:rsid w:val="00C85A50"/>
    <w:rsid w:val="00C86D04"/>
    <w:rsid w:val="00C871D9"/>
    <w:rsid w:val="00C87616"/>
    <w:rsid w:val="00C93837"/>
    <w:rsid w:val="00C93EEC"/>
    <w:rsid w:val="00CA0437"/>
    <w:rsid w:val="00CA0D4F"/>
    <w:rsid w:val="00CA273A"/>
    <w:rsid w:val="00CA5363"/>
    <w:rsid w:val="00CB0220"/>
    <w:rsid w:val="00CB0508"/>
    <w:rsid w:val="00CB2746"/>
    <w:rsid w:val="00CB42AB"/>
    <w:rsid w:val="00CB677F"/>
    <w:rsid w:val="00CB791A"/>
    <w:rsid w:val="00CC5414"/>
    <w:rsid w:val="00CC798D"/>
    <w:rsid w:val="00CD0507"/>
    <w:rsid w:val="00CD10BF"/>
    <w:rsid w:val="00CD3142"/>
    <w:rsid w:val="00CE4D50"/>
    <w:rsid w:val="00CE5ADD"/>
    <w:rsid w:val="00D03754"/>
    <w:rsid w:val="00D10893"/>
    <w:rsid w:val="00D1479B"/>
    <w:rsid w:val="00D14B33"/>
    <w:rsid w:val="00D16010"/>
    <w:rsid w:val="00D16ECD"/>
    <w:rsid w:val="00D20E97"/>
    <w:rsid w:val="00D254B4"/>
    <w:rsid w:val="00D30BE9"/>
    <w:rsid w:val="00D344D2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55D12"/>
    <w:rsid w:val="00D63FBB"/>
    <w:rsid w:val="00D64D61"/>
    <w:rsid w:val="00D660F3"/>
    <w:rsid w:val="00D72BA3"/>
    <w:rsid w:val="00D77904"/>
    <w:rsid w:val="00D82A7B"/>
    <w:rsid w:val="00D8402B"/>
    <w:rsid w:val="00D86A67"/>
    <w:rsid w:val="00D90F2E"/>
    <w:rsid w:val="00D954FF"/>
    <w:rsid w:val="00D977F1"/>
    <w:rsid w:val="00DA0309"/>
    <w:rsid w:val="00DA21B7"/>
    <w:rsid w:val="00DA3AC0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E29"/>
    <w:rsid w:val="00DE6031"/>
    <w:rsid w:val="00DE76E4"/>
    <w:rsid w:val="00DF22C2"/>
    <w:rsid w:val="00DF6F29"/>
    <w:rsid w:val="00E00A55"/>
    <w:rsid w:val="00E0412D"/>
    <w:rsid w:val="00E06430"/>
    <w:rsid w:val="00E07EE4"/>
    <w:rsid w:val="00E10F40"/>
    <w:rsid w:val="00E11F40"/>
    <w:rsid w:val="00E1252F"/>
    <w:rsid w:val="00E13751"/>
    <w:rsid w:val="00E14030"/>
    <w:rsid w:val="00E17B74"/>
    <w:rsid w:val="00E24667"/>
    <w:rsid w:val="00E375E9"/>
    <w:rsid w:val="00E45AA8"/>
    <w:rsid w:val="00E45E97"/>
    <w:rsid w:val="00E4697C"/>
    <w:rsid w:val="00E50D15"/>
    <w:rsid w:val="00E54647"/>
    <w:rsid w:val="00E55B5B"/>
    <w:rsid w:val="00E65239"/>
    <w:rsid w:val="00E71E67"/>
    <w:rsid w:val="00E73812"/>
    <w:rsid w:val="00E7773F"/>
    <w:rsid w:val="00E84FBA"/>
    <w:rsid w:val="00E84FBC"/>
    <w:rsid w:val="00E94CAE"/>
    <w:rsid w:val="00E96E09"/>
    <w:rsid w:val="00EA0FD6"/>
    <w:rsid w:val="00EA2368"/>
    <w:rsid w:val="00EA2B1F"/>
    <w:rsid w:val="00EA5A24"/>
    <w:rsid w:val="00EB034B"/>
    <w:rsid w:val="00EB683F"/>
    <w:rsid w:val="00EC1A91"/>
    <w:rsid w:val="00EC6649"/>
    <w:rsid w:val="00ED03E0"/>
    <w:rsid w:val="00EE0937"/>
    <w:rsid w:val="00EE20B1"/>
    <w:rsid w:val="00EE559E"/>
    <w:rsid w:val="00EF13C2"/>
    <w:rsid w:val="00EF1AB9"/>
    <w:rsid w:val="00EF21D9"/>
    <w:rsid w:val="00EF4D6A"/>
    <w:rsid w:val="00EF7523"/>
    <w:rsid w:val="00F014E1"/>
    <w:rsid w:val="00F019EE"/>
    <w:rsid w:val="00F060E7"/>
    <w:rsid w:val="00F073CF"/>
    <w:rsid w:val="00F146DD"/>
    <w:rsid w:val="00F14EB9"/>
    <w:rsid w:val="00F15893"/>
    <w:rsid w:val="00F15C5A"/>
    <w:rsid w:val="00F17AC3"/>
    <w:rsid w:val="00F216A4"/>
    <w:rsid w:val="00F27A19"/>
    <w:rsid w:val="00F35C09"/>
    <w:rsid w:val="00F40167"/>
    <w:rsid w:val="00F43457"/>
    <w:rsid w:val="00F442B2"/>
    <w:rsid w:val="00F44732"/>
    <w:rsid w:val="00F44B36"/>
    <w:rsid w:val="00F516A5"/>
    <w:rsid w:val="00F534AE"/>
    <w:rsid w:val="00F53A24"/>
    <w:rsid w:val="00F55BF1"/>
    <w:rsid w:val="00F61E20"/>
    <w:rsid w:val="00F6248D"/>
    <w:rsid w:val="00F6736E"/>
    <w:rsid w:val="00F7115B"/>
    <w:rsid w:val="00F80E80"/>
    <w:rsid w:val="00F92707"/>
    <w:rsid w:val="00F95972"/>
    <w:rsid w:val="00F9749E"/>
    <w:rsid w:val="00F97F66"/>
    <w:rsid w:val="00FA296A"/>
    <w:rsid w:val="00FB0E5B"/>
    <w:rsid w:val="00FB3955"/>
    <w:rsid w:val="00FC3CB2"/>
    <w:rsid w:val="00FC649E"/>
    <w:rsid w:val="00FD5444"/>
    <w:rsid w:val="00FE7110"/>
    <w:rsid w:val="00FF0185"/>
    <w:rsid w:val="00FF5965"/>
    <w:rsid w:val="00FF5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AB5D86"/>
  <w15:docId w15:val="{33547342-0287-40FF-9E32-D7088116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5C1D7B"/>
    <w:pPr>
      <w:keepNext/>
      <w:keepLines/>
      <w:numPr>
        <w:numId w:val="4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5C1D7B"/>
    <w:pPr>
      <w:keepNext/>
      <w:keepLines/>
      <w:numPr>
        <w:numId w:val="5"/>
      </w:numPr>
      <w:spacing w:beforeLines="50" w:afterLines="50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7D5943"/>
    <w:pPr>
      <w:keepNext/>
      <w:keepLines/>
      <w:numPr>
        <w:numId w:val="6"/>
      </w:numPr>
      <w:spacing w:beforeLines="50" w:afterLines="5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4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5C1D7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link w:val="a7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9">
    <w:name w:val="footer"/>
    <w:basedOn w:val="a0"/>
    <w:link w:val="aa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5C1D7B"/>
    <w:rPr>
      <w:b/>
      <w:bCs/>
      <w:kern w:val="2"/>
      <w:sz w:val="24"/>
      <w:szCs w:val="32"/>
    </w:rPr>
  </w:style>
  <w:style w:type="paragraph" w:styleId="ab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0"/>
    <w:qFormat/>
    <w:rsid w:val="00D8402B"/>
    <w:pPr>
      <w:shd w:val="clear" w:color="auto" w:fill="D9D9D9" w:themeFill="background1" w:themeFillShade="D9"/>
    </w:pPr>
    <w:rPr>
      <w:rFonts w:eastAsiaTheme="minorEastAsia"/>
      <w:sz w:val="21"/>
    </w:rPr>
  </w:style>
  <w:style w:type="paragraph" w:customStyle="1" w:styleId="ae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0"/>
    <w:next w:val="a0"/>
    <w:link w:val="af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link w:val="af0"/>
    <w:rsid w:val="00BD3341"/>
    <w:rPr>
      <w:b/>
      <w:bCs/>
      <w:kern w:val="2"/>
      <w:sz w:val="32"/>
      <w:szCs w:val="32"/>
    </w:rPr>
  </w:style>
  <w:style w:type="table" w:styleId="af2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7D5943"/>
    <w:rPr>
      <w:bCs/>
      <w:kern w:val="2"/>
      <w:sz w:val="24"/>
      <w:szCs w:val="32"/>
    </w:rPr>
  </w:style>
  <w:style w:type="character" w:customStyle="1" w:styleId="aa">
    <w:name w:val="页脚 字符"/>
    <w:link w:val="a9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3">
    <w:name w:val="Balloon Text"/>
    <w:basedOn w:val="a0"/>
    <w:link w:val="af4"/>
    <w:rsid w:val="006A6D7B"/>
    <w:rPr>
      <w:sz w:val="18"/>
      <w:szCs w:val="18"/>
    </w:rPr>
  </w:style>
  <w:style w:type="character" w:customStyle="1" w:styleId="af4">
    <w:name w:val="批注框文本 字符"/>
    <w:basedOn w:val="a1"/>
    <w:link w:val="af3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5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7">
    <w:name w:val="页眉 字符"/>
    <w:basedOn w:val="a1"/>
    <w:link w:val="a6"/>
    <w:uiPriority w:val="99"/>
    <w:rsid w:val="00CD10BF"/>
    <w:rPr>
      <w:kern w:val="2"/>
      <w:sz w:val="18"/>
      <w:szCs w:val="18"/>
    </w:rPr>
  </w:style>
  <w:style w:type="paragraph" w:styleId="af6">
    <w:name w:val="Subtitle"/>
    <w:basedOn w:val="a0"/>
    <w:next w:val="a0"/>
    <w:link w:val="af7"/>
    <w:qFormat/>
    <w:rsid w:val="0062488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1"/>
    <w:link w:val="af6"/>
    <w:rsid w:val="0062488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1"/>
    <w:rsid w:val="007D3D1B"/>
  </w:style>
  <w:style w:type="character" w:styleId="af8">
    <w:name w:val="FollowedHyperlink"/>
    <w:basedOn w:val="a1"/>
    <w:semiHidden/>
    <w:unhideWhenUsed/>
    <w:rsid w:val="007D3D1B"/>
    <w:rPr>
      <w:color w:val="800080" w:themeColor="followedHyperlink"/>
      <w:u w:val="single"/>
    </w:rPr>
  </w:style>
  <w:style w:type="character" w:customStyle="1" w:styleId="comment">
    <w:name w:val="comment"/>
    <w:basedOn w:val="a1"/>
    <w:rsid w:val="007D5943"/>
  </w:style>
  <w:style w:type="character" w:customStyle="1" w:styleId="number">
    <w:name w:val="number"/>
    <w:basedOn w:val="a1"/>
    <w:rsid w:val="007D5943"/>
  </w:style>
  <w:style w:type="character" w:styleId="HTML2">
    <w:name w:val="HTML Code"/>
    <w:basedOn w:val="a1"/>
    <w:uiPriority w:val="99"/>
    <w:semiHidden/>
    <w:unhideWhenUsed/>
    <w:rsid w:val="00231A3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1"/>
    <w:rsid w:val="00231A3C"/>
  </w:style>
  <w:style w:type="character" w:customStyle="1" w:styleId="hljs-regexp">
    <w:name w:val="hljs-regexp"/>
    <w:basedOn w:val="a1"/>
    <w:rsid w:val="00231A3C"/>
  </w:style>
  <w:style w:type="character" w:customStyle="1" w:styleId="hljs-selector-class">
    <w:name w:val="hljs-selector-class"/>
    <w:basedOn w:val="a1"/>
    <w:rsid w:val="00231A3C"/>
  </w:style>
  <w:style w:type="character" w:customStyle="1" w:styleId="hljs-tag">
    <w:name w:val="hljs-tag"/>
    <w:basedOn w:val="a1"/>
    <w:rsid w:val="00231A3C"/>
  </w:style>
  <w:style w:type="character" w:customStyle="1" w:styleId="hljs-name">
    <w:name w:val="hljs-name"/>
    <w:basedOn w:val="a1"/>
    <w:rsid w:val="00231A3C"/>
  </w:style>
  <w:style w:type="character" w:customStyle="1" w:styleId="hljs-params">
    <w:name w:val="hljs-params"/>
    <w:basedOn w:val="a1"/>
    <w:rsid w:val="00682A79"/>
  </w:style>
  <w:style w:type="character" w:customStyle="1" w:styleId="hljs-number">
    <w:name w:val="hljs-number"/>
    <w:basedOn w:val="a1"/>
    <w:rsid w:val="00682A79"/>
  </w:style>
  <w:style w:type="character" w:customStyle="1" w:styleId="hljs-meta-keyword">
    <w:name w:val="hljs-meta-keyword"/>
    <w:basedOn w:val="a1"/>
    <w:rsid w:val="00682A79"/>
  </w:style>
  <w:style w:type="character" w:customStyle="1" w:styleId="13">
    <w:name w:val="@他1"/>
    <w:basedOn w:val="a1"/>
    <w:uiPriority w:val="99"/>
    <w:semiHidden/>
    <w:unhideWhenUsed/>
    <w:rsid w:val="00343FA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370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node1:16010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root@192.168.0.12:/etc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oot@192.168.0.11:/etc/" TargetMode="External"/><Relationship Id="rId20" Type="http://schemas.openxmlformats.org/officeDocument/2006/relationships/hyperlink" Target="http://node1:18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blog.chinaunix.net/uid-25723371-id-4943894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node1:808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769;&#30007;&#23401;27&#26399;\&#32769;&#30007;&#23401;&#25945;&#32946;-&#27169;&#26495;\&#32769;&#30007;&#23401;&#25945;&#32946;-&#35838;&#19978;&#35838;&#21518;&#24635;&#32467;--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4589-C45A-4031-88D1-474C4900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老男孩教育-课上课后总结--Normal.dotm</Template>
  <TotalTime>167</TotalTime>
  <Pages>1</Pages>
  <Words>4688</Words>
  <Characters>26728</Characters>
  <Application>Microsoft Office Word</Application>
  <DocSecurity>0</DocSecurity>
  <Lines>222</Lines>
  <Paragraphs>62</Paragraphs>
  <ScaleCrop>false</ScaleCrop>
  <Company>Microsoft</Company>
  <LinksUpToDate>false</LinksUpToDate>
  <CharactersWithSpaces>31354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陈家桥</dc:creator>
  <cp:lastModifiedBy>赵金龙</cp:lastModifiedBy>
  <cp:revision>97</cp:revision>
  <dcterms:created xsi:type="dcterms:W3CDTF">2017-06-13T10:13:00Z</dcterms:created>
  <dcterms:modified xsi:type="dcterms:W3CDTF">2017-08-30T09:24:00Z</dcterms:modified>
</cp:coreProperties>
</file>